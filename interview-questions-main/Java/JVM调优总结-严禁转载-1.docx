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0340733" w:displacedByCustomXml="next"/>
    <w:sdt>
      <w:sdtPr>
        <w:rPr>
          <w:rFonts w:ascii="Times New Roman" w:eastAsia="宋体" w:hAnsi="Times New Roman"/>
          <w:b w:val="0"/>
          <w:bCs w:val="0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CD5759">
          <w:pPr>
            <w:pStyle w:val="af2"/>
          </w:pPr>
          <w:r>
            <w:rPr>
              <w:rFonts w:hint="eastAsia"/>
              <w:lang w:val="zh-CN"/>
            </w:rPr>
            <w:t>目</w:t>
          </w:r>
          <w:r w:rsidR="0049419C" w:rsidRPr="008212DC">
            <w:rPr>
              <w:rFonts w:hint="eastAsia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  <w:bookmarkEnd w:id="0"/>
        </w:p>
        <w:p w:rsidR="00553891" w:rsidRDefault="00F2593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 w:rsidR="00867588">
            <w:instrText xml:space="preserve"> TOC \o "1-3" \h \z \u </w:instrText>
          </w:r>
          <w:r>
            <w:fldChar w:fldCharType="separate"/>
          </w:r>
          <w:hyperlink w:anchor="_Toc460340733" w:history="1">
            <w:r w:rsidR="00553891" w:rsidRPr="00CD3E76">
              <w:rPr>
                <w:rStyle w:val="a8"/>
                <w:rFonts w:hint="eastAsia"/>
                <w:noProof/>
                <w:lang w:val="zh-CN"/>
              </w:rPr>
              <w:t>目</w:t>
            </w:r>
            <w:r w:rsidR="00553891" w:rsidRPr="00CD3E76">
              <w:rPr>
                <w:rStyle w:val="a8"/>
                <w:noProof/>
              </w:rPr>
              <w:t xml:space="preserve">  </w:t>
            </w:r>
            <w:r w:rsidR="00553891" w:rsidRPr="00CD3E76">
              <w:rPr>
                <w:rStyle w:val="a8"/>
                <w:rFonts w:hint="eastAsia"/>
                <w:noProof/>
                <w:lang w:val="zh-CN"/>
              </w:rPr>
              <w:t>录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_Toc460340733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I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4" w:history="1">
            <w:r w:rsidR="00553891" w:rsidRPr="00CD3E76">
              <w:rPr>
                <w:rStyle w:val="a8"/>
                <w:rFonts w:hint="eastAsia"/>
                <w:noProof/>
              </w:rPr>
              <w:t>诠释</w:t>
            </w:r>
            <w:r w:rsidR="00553891" w:rsidRPr="00CD3E76">
              <w:rPr>
                <w:rStyle w:val="a8"/>
                <w:noProof/>
              </w:rPr>
              <w:t>JVM</w:t>
            </w:r>
            <w:r w:rsidR="00553891" w:rsidRPr="00CD3E76">
              <w:rPr>
                <w:rStyle w:val="a8"/>
                <w:rFonts w:hint="eastAsia"/>
                <w:noProof/>
              </w:rPr>
              <w:t>调优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_Toc460340734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5" w:history="1">
            <w:r w:rsidR="00553891" w:rsidRPr="00CD3E76">
              <w:rPr>
                <w:rStyle w:val="a8"/>
                <w:rFonts w:hint="eastAsia"/>
                <w:noProof/>
              </w:rPr>
              <w:t>第</w:t>
            </w:r>
            <w:r w:rsidR="00553891" w:rsidRPr="00CD3E76">
              <w:rPr>
                <w:rStyle w:val="a8"/>
                <w:rFonts w:hint="eastAsia"/>
                <w:noProof/>
              </w:rPr>
              <w:t>1</w:t>
            </w:r>
            <w:r w:rsidR="00553891" w:rsidRPr="00CD3E76">
              <w:rPr>
                <w:rStyle w:val="a8"/>
                <w:rFonts w:hint="eastAsia"/>
                <w:noProof/>
              </w:rPr>
              <w:t>章</w:t>
            </w:r>
            <w:r w:rsidR="00553891" w:rsidRPr="00CD3E76">
              <w:rPr>
                <w:rStyle w:val="a8"/>
                <w:noProof/>
              </w:rPr>
              <w:t xml:space="preserve"> JVM</w:t>
            </w:r>
            <w:r w:rsidR="00553891" w:rsidRPr="00CD3E76">
              <w:rPr>
                <w:rStyle w:val="a8"/>
                <w:rFonts w:hint="eastAsia"/>
                <w:noProof/>
              </w:rPr>
              <w:t>内存模型及垃圾收集算法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_Toc460340735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6" w:history="1">
            <w:r w:rsidR="00553891" w:rsidRPr="00CD3E76">
              <w:rPr>
                <w:rStyle w:val="a8"/>
                <w:noProof/>
              </w:rPr>
              <w:t>1.1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根据</w:t>
            </w:r>
            <w:r w:rsidR="00553891" w:rsidRPr="00CD3E76">
              <w:rPr>
                <w:rStyle w:val="a8"/>
                <w:noProof/>
              </w:rPr>
              <w:t>Java</w:t>
            </w:r>
            <w:r w:rsidR="00553891" w:rsidRPr="00CD3E76">
              <w:rPr>
                <w:rStyle w:val="a8"/>
                <w:rFonts w:hint="eastAsia"/>
                <w:noProof/>
              </w:rPr>
              <w:t>虚拟机规范，</w:t>
            </w:r>
            <w:r w:rsidR="00553891" w:rsidRPr="00CD3E76">
              <w:rPr>
                <w:rStyle w:val="a8"/>
                <w:noProof/>
              </w:rPr>
              <w:t>JVM</w:t>
            </w:r>
            <w:r w:rsidR="00553891" w:rsidRPr="00CD3E76">
              <w:rPr>
                <w:rStyle w:val="a8"/>
                <w:rFonts w:hint="eastAsia"/>
                <w:noProof/>
              </w:rPr>
              <w:t>将内存划分为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_Toc460340736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7" w:history="1">
            <w:r w:rsidR="00553891" w:rsidRPr="00CD3E76">
              <w:rPr>
                <w:rStyle w:val="a8"/>
                <w:noProof/>
              </w:rPr>
              <w:t>1.2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垃圾回收算法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_Toc460340737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8" w:history="1">
            <w:r w:rsidR="00553891" w:rsidRPr="00CD3E76">
              <w:rPr>
                <w:rStyle w:val="a8"/>
                <w:rFonts w:hint="eastAsia"/>
                <w:noProof/>
              </w:rPr>
              <w:t>第</w:t>
            </w:r>
            <w:r w:rsidR="00553891" w:rsidRPr="00CD3E76">
              <w:rPr>
                <w:rStyle w:val="a8"/>
                <w:rFonts w:hint="eastAsia"/>
                <w:noProof/>
              </w:rPr>
              <w:t>2</w:t>
            </w:r>
            <w:r w:rsidR="00553891" w:rsidRPr="00CD3E76">
              <w:rPr>
                <w:rStyle w:val="a8"/>
                <w:rFonts w:hint="eastAsia"/>
                <w:noProof/>
              </w:rPr>
              <w:t>章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内存泄漏及解决方法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_Toc460340738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39" w:history="1">
            <w:r w:rsidR="00553891" w:rsidRPr="00CD3E76">
              <w:rPr>
                <w:rStyle w:val="a8"/>
                <w:noProof/>
              </w:rPr>
              <w:t>2.1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系统崩溃前的一些现象：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_Toc460340739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0" w:history="1">
            <w:r w:rsidR="00553891" w:rsidRPr="00CD3E76">
              <w:rPr>
                <w:rStyle w:val="a8"/>
                <w:noProof/>
              </w:rPr>
              <w:t>2.2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生成堆的</w:t>
            </w:r>
            <w:r w:rsidR="00553891" w:rsidRPr="00CD3E76">
              <w:rPr>
                <w:rStyle w:val="a8"/>
                <w:noProof/>
              </w:rPr>
              <w:t>dump</w:t>
            </w:r>
            <w:r w:rsidR="00553891" w:rsidRPr="00CD3E76">
              <w:rPr>
                <w:rStyle w:val="a8"/>
                <w:rFonts w:hint="eastAsia"/>
                <w:noProof/>
              </w:rPr>
              <w:t>（倾泻）文件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_Toc460340740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1" w:history="1">
            <w:r w:rsidR="00553891" w:rsidRPr="00CD3E76">
              <w:rPr>
                <w:rStyle w:val="a8"/>
                <w:noProof/>
              </w:rPr>
              <w:t>2.3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分析</w:t>
            </w:r>
            <w:r w:rsidR="00553891" w:rsidRPr="00CD3E76">
              <w:rPr>
                <w:rStyle w:val="a8"/>
                <w:noProof/>
              </w:rPr>
              <w:t>dump</w:t>
            </w:r>
            <w:r w:rsidR="00553891" w:rsidRPr="00CD3E76">
              <w:rPr>
                <w:rStyle w:val="a8"/>
                <w:rFonts w:hint="eastAsia"/>
                <w:noProof/>
              </w:rPr>
              <w:t>文件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_Toc460340741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2" w:history="1">
            <w:r w:rsidR="00553891" w:rsidRPr="00CD3E76">
              <w:rPr>
                <w:rStyle w:val="a8"/>
                <w:noProof/>
              </w:rPr>
              <w:t>2.4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分析内存泄漏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_Toc460340742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3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3" w:history="1">
            <w:r w:rsidR="00553891" w:rsidRPr="00CD3E76">
              <w:rPr>
                <w:rStyle w:val="a8"/>
                <w:noProof/>
              </w:rPr>
              <w:t>2.5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回归问题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_Toc460340743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3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4" w:history="1">
            <w:r w:rsidR="00553891" w:rsidRPr="00CD3E76">
              <w:rPr>
                <w:rStyle w:val="a8"/>
                <w:rFonts w:hint="eastAsia"/>
                <w:noProof/>
              </w:rPr>
              <w:t>第</w:t>
            </w:r>
            <w:r w:rsidR="00553891" w:rsidRPr="00CD3E76">
              <w:rPr>
                <w:rStyle w:val="a8"/>
                <w:rFonts w:hint="eastAsia"/>
                <w:noProof/>
              </w:rPr>
              <w:t>3</w:t>
            </w:r>
            <w:r w:rsidR="00553891" w:rsidRPr="00CD3E76">
              <w:rPr>
                <w:rStyle w:val="a8"/>
                <w:rFonts w:hint="eastAsia"/>
                <w:noProof/>
              </w:rPr>
              <w:t>章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性能调优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_Toc460340744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4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5" w:history="1">
            <w:r w:rsidR="00553891" w:rsidRPr="00CD3E76">
              <w:rPr>
                <w:rStyle w:val="a8"/>
                <w:noProof/>
              </w:rPr>
              <w:t>3.1 Java</w:t>
            </w:r>
            <w:r w:rsidR="00553891" w:rsidRPr="00CD3E76">
              <w:rPr>
                <w:rStyle w:val="a8"/>
                <w:rFonts w:hint="eastAsia"/>
                <w:noProof/>
              </w:rPr>
              <w:t>线程池（</w:t>
            </w:r>
            <w:r w:rsidR="00553891" w:rsidRPr="00CD3E76">
              <w:rPr>
                <w:rStyle w:val="a8"/>
                <w:noProof/>
              </w:rPr>
              <w:t>java.util.concurrent.ThreadPoolExecutor</w:t>
            </w:r>
            <w:r w:rsidR="00553891" w:rsidRPr="00CD3E76">
              <w:rPr>
                <w:rStyle w:val="a8"/>
                <w:rFonts w:hint="eastAsia"/>
                <w:noProof/>
              </w:rPr>
              <w:t>）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_Toc460340745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4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6" w:history="1">
            <w:r w:rsidR="00553891" w:rsidRPr="00CD3E76">
              <w:rPr>
                <w:rStyle w:val="a8"/>
                <w:noProof/>
              </w:rPr>
              <w:t>3.2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连接池（</w:t>
            </w:r>
            <w:r w:rsidR="00553891" w:rsidRPr="00CD3E76">
              <w:rPr>
                <w:rStyle w:val="a8"/>
                <w:noProof/>
              </w:rPr>
              <w:t>org.apache.commons.dbcp.BasicDataSource</w:t>
            </w:r>
            <w:r w:rsidR="00553891" w:rsidRPr="00CD3E76">
              <w:rPr>
                <w:rStyle w:val="a8"/>
                <w:rFonts w:hint="eastAsia"/>
                <w:noProof/>
              </w:rPr>
              <w:t>）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_Toc460340746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5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7" w:history="1">
            <w:r w:rsidR="00553891" w:rsidRPr="00CD3E76">
              <w:rPr>
                <w:rStyle w:val="a8"/>
                <w:noProof/>
              </w:rPr>
              <w:t>3.3 JVM</w:t>
            </w:r>
            <w:r w:rsidR="00553891" w:rsidRPr="00CD3E76">
              <w:rPr>
                <w:rStyle w:val="a8"/>
                <w:rFonts w:hint="eastAsia"/>
                <w:noProof/>
              </w:rPr>
              <w:t>参数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_Toc460340747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5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8" w:history="1">
            <w:r w:rsidR="00553891" w:rsidRPr="00CD3E76">
              <w:rPr>
                <w:rStyle w:val="a8"/>
                <w:noProof/>
              </w:rPr>
              <w:t>3.4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参数说明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_Toc460340748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7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49" w:history="1">
            <w:r w:rsidR="00553891" w:rsidRPr="00CD3E76">
              <w:rPr>
                <w:rStyle w:val="a8"/>
                <w:noProof/>
              </w:rPr>
              <w:t>3.5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常见配置汇总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_Toc460340749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0" w:history="1">
            <w:r w:rsidR="00553891" w:rsidRPr="00CD3E76">
              <w:rPr>
                <w:rStyle w:val="a8"/>
                <w:noProof/>
              </w:rPr>
              <w:t>3.5.1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堆设置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_Toc460340750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1" w:history="1">
            <w:r w:rsidR="00553891" w:rsidRPr="00CD3E76">
              <w:rPr>
                <w:rStyle w:val="a8"/>
                <w:noProof/>
              </w:rPr>
              <w:t>3.5.2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收集器设置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_Toc460340751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2" w:history="1">
            <w:r w:rsidR="00553891" w:rsidRPr="00CD3E76">
              <w:rPr>
                <w:rStyle w:val="a8"/>
                <w:noProof/>
              </w:rPr>
              <w:t>3.5.3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垃圾回收统计信息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_Toc460340752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3" w:history="1">
            <w:r w:rsidR="00553891" w:rsidRPr="00CD3E76">
              <w:rPr>
                <w:rStyle w:val="a8"/>
                <w:noProof/>
              </w:rPr>
              <w:t>3.5.4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并行收集器设置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_Toc460340753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4" w:history="1">
            <w:r w:rsidR="00553891" w:rsidRPr="00CD3E76">
              <w:rPr>
                <w:rStyle w:val="a8"/>
                <w:noProof/>
              </w:rPr>
              <w:t>3.5.5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并发收集器设置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_Toc460340754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8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55" w:history="1">
            <w:r w:rsidR="00553891" w:rsidRPr="00CD3E76">
              <w:rPr>
                <w:rStyle w:val="a8"/>
                <w:noProof/>
              </w:rPr>
              <w:t>3.6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调优方法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_Toc460340755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9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56" w:history="1">
            <w:r w:rsidR="00553891" w:rsidRPr="00CD3E76">
              <w:rPr>
                <w:rStyle w:val="a8"/>
                <w:noProof/>
              </w:rPr>
              <w:t>3.7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调优实例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_Toc460340756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10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7" w:history="1">
            <w:r w:rsidR="00553891" w:rsidRPr="00CD3E76">
              <w:rPr>
                <w:rStyle w:val="a8"/>
                <w:noProof/>
              </w:rPr>
              <w:t>3.7.1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实例</w:t>
            </w:r>
            <w:r w:rsidR="00553891" w:rsidRPr="00CD3E76">
              <w:rPr>
                <w:rStyle w:val="a8"/>
                <w:noProof/>
              </w:rPr>
              <w:t>1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_Toc460340757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10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8" w:history="1">
            <w:r w:rsidR="00553891" w:rsidRPr="00CD3E76">
              <w:rPr>
                <w:rStyle w:val="a8"/>
                <w:noProof/>
              </w:rPr>
              <w:t>3.7.2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实例</w:t>
            </w:r>
            <w:r w:rsidR="00553891" w:rsidRPr="00CD3E76">
              <w:rPr>
                <w:rStyle w:val="a8"/>
                <w:noProof/>
              </w:rPr>
              <w:t>2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_Toc460340758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59" w:history="1">
            <w:r w:rsidR="00553891" w:rsidRPr="00CD3E76">
              <w:rPr>
                <w:rStyle w:val="a8"/>
                <w:noProof/>
              </w:rPr>
              <w:t>3.7.3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实例</w:t>
            </w:r>
            <w:r w:rsidR="00553891" w:rsidRPr="00CD3E76">
              <w:rPr>
                <w:rStyle w:val="a8"/>
                <w:noProof/>
              </w:rPr>
              <w:t>3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_Toc460340759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0340760" w:history="1">
            <w:r w:rsidR="00553891" w:rsidRPr="00CD3E76">
              <w:rPr>
                <w:rStyle w:val="a8"/>
                <w:noProof/>
              </w:rPr>
              <w:t>3.8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调优总结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_Toc460340760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61" w:history="1">
            <w:r w:rsidR="00553891" w:rsidRPr="00CD3E76">
              <w:rPr>
                <w:rStyle w:val="a8"/>
                <w:noProof/>
              </w:rPr>
              <w:t>3.8.1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年轻代大小选择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_Toc460340761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11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62" w:history="1">
            <w:r w:rsidR="00553891" w:rsidRPr="00CD3E76">
              <w:rPr>
                <w:rStyle w:val="a8"/>
                <w:noProof/>
              </w:rPr>
              <w:t>3.8.2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年老代大小选择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_Toc460340762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553891" w:rsidRDefault="007C110A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60340763" w:history="1">
            <w:r w:rsidR="00553891" w:rsidRPr="00CD3E76">
              <w:rPr>
                <w:rStyle w:val="a8"/>
                <w:noProof/>
              </w:rPr>
              <w:t>3.8.3</w:t>
            </w:r>
            <w:r w:rsidR="00553891" w:rsidRPr="00CD3E76">
              <w:rPr>
                <w:rStyle w:val="a8"/>
                <w:rFonts w:hint="eastAsia"/>
                <w:noProof/>
              </w:rPr>
              <w:t xml:space="preserve"> </w:t>
            </w:r>
            <w:r w:rsidR="00553891" w:rsidRPr="00CD3E76">
              <w:rPr>
                <w:rStyle w:val="a8"/>
                <w:rFonts w:hint="eastAsia"/>
                <w:noProof/>
              </w:rPr>
              <w:t>较小堆引起的碎片问题</w:t>
            </w:r>
            <w:r w:rsidR="00553891">
              <w:rPr>
                <w:noProof/>
                <w:webHidden/>
              </w:rPr>
              <w:tab/>
            </w:r>
            <w:r w:rsidR="00553891">
              <w:rPr>
                <w:noProof/>
                <w:webHidden/>
              </w:rPr>
              <w:fldChar w:fldCharType="begin"/>
            </w:r>
            <w:r w:rsidR="00553891">
              <w:rPr>
                <w:noProof/>
                <w:webHidden/>
              </w:rPr>
              <w:instrText xml:space="preserve"> PAGEREF _Toc460340763 \h </w:instrText>
            </w:r>
            <w:r w:rsidR="00553891">
              <w:rPr>
                <w:noProof/>
                <w:webHidden/>
              </w:rPr>
            </w:r>
            <w:r w:rsidR="00553891">
              <w:rPr>
                <w:noProof/>
                <w:webHidden/>
              </w:rPr>
              <w:fldChar w:fldCharType="separate"/>
            </w:r>
            <w:r w:rsidR="00553891">
              <w:rPr>
                <w:noProof/>
                <w:webHidden/>
              </w:rPr>
              <w:t>12</w:t>
            </w:r>
            <w:r w:rsidR="00553891">
              <w:rPr>
                <w:noProof/>
                <w:webHidden/>
              </w:rPr>
              <w:fldChar w:fldCharType="end"/>
            </w:r>
          </w:hyperlink>
        </w:p>
        <w:p w:rsidR="00867588" w:rsidRDefault="00F2593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480"/>
      </w:pPr>
    </w:p>
    <w:p w:rsidR="00DA509F" w:rsidRDefault="00DA509F" w:rsidP="00947D67">
      <w:pPr>
        <w:ind w:firstLine="480"/>
        <w:sectPr w:rsidR="00DA509F" w:rsidSect="006F4909">
          <w:headerReference w:type="default" r:id="rId9"/>
          <w:footerReference w:type="default" r:id="rId10"/>
          <w:pgSz w:w="11906" w:h="16838"/>
          <w:pgMar w:top="720" w:right="720" w:bottom="720" w:left="720" w:header="851" w:footer="505" w:gutter="0"/>
          <w:pgNumType w:fmt="upperRoman" w:start="1"/>
          <w:cols w:space="720"/>
          <w:docGrid w:type="lines" w:linePitch="312"/>
        </w:sectPr>
      </w:pPr>
      <w:bookmarkStart w:id="1" w:name="_GoBack"/>
      <w:bookmarkEnd w:id="1"/>
    </w:p>
    <w:p w:rsidR="007737AC" w:rsidRDefault="007737AC" w:rsidP="00DD12F7">
      <w:pPr>
        <w:pStyle w:val="af2"/>
        <w:jc w:val="right"/>
      </w:pPr>
      <w:bookmarkStart w:id="2" w:name="_Toc460340734"/>
      <w:r>
        <w:rPr>
          <w:rFonts w:hint="eastAsia"/>
        </w:rPr>
        <w:lastRenderedPageBreak/>
        <w:t>诠释JVM调优</w:t>
      </w:r>
      <w:bookmarkEnd w:id="2"/>
    </w:p>
    <w:p w:rsidR="007737AC" w:rsidRDefault="007737AC" w:rsidP="007737AC">
      <w:pPr>
        <w:pStyle w:val="1"/>
      </w:pPr>
      <w:bookmarkStart w:id="3" w:name="_Toc460340735"/>
      <w:r>
        <w:rPr>
          <w:rFonts w:hint="eastAsia"/>
        </w:rPr>
        <w:t>JVM内存模型及垃圾收集算法</w:t>
      </w:r>
      <w:bookmarkEnd w:id="3"/>
    </w:p>
    <w:p w:rsidR="007737AC" w:rsidRDefault="007737AC" w:rsidP="007737AC">
      <w:pPr>
        <w:pStyle w:val="20"/>
      </w:pPr>
      <w:bookmarkStart w:id="4" w:name="_Toc460340736"/>
      <w:r>
        <w:rPr>
          <w:rFonts w:hint="eastAsia"/>
        </w:rPr>
        <w:t>根据Java虚拟机规范，JVM将内存划分为</w:t>
      </w:r>
      <w:bookmarkEnd w:id="4"/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（年轻代）</w:t>
      </w:r>
      <w:r w:rsidR="007620F1">
        <w:rPr>
          <w:rFonts w:hint="eastAsia"/>
        </w:rPr>
        <w:t xml:space="preserve"> 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Tenured</w:t>
      </w:r>
      <w:r>
        <w:rPr>
          <w:rFonts w:hint="eastAsia"/>
        </w:rPr>
        <w:t>（年老代）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永久代（</w:t>
      </w:r>
      <w:r>
        <w:rPr>
          <w:rFonts w:hint="eastAsia"/>
        </w:rPr>
        <w:t>Perm</w:t>
      </w:r>
      <w:r>
        <w:rPr>
          <w:rFonts w:hint="eastAsia"/>
        </w:rPr>
        <w:t>）</w:t>
      </w:r>
    </w:p>
    <w:p w:rsidR="007737AC" w:rsidRDefault="007737AC" w:rsidP="007737AC">
      <w:pPr>
        <w:pStyle w:val="a4"/>
      </w:pPr>
      <w:r>
        <w:rPr>
          <w:rFonts w:hint="eastAsia"/>
        </w:rPr>
        <w:t>其中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Tenured</w:t>
      </w:r>
      <w:r>
        <w:rPr>
          <w:rFonts w:hint="eastAsia"/>
        </w:rPr>
        <w:t>属于堆内存，堆内存会从</w:t>
      </w:r>
      <w:r>
        <w:rPr>
          <w:rFonts w:hint="eastAsia"/>
        </w:rPr>
        <w:t>JVM</w:t>
      </w:r>
      <w:r>
        <w:rPr>
          <w:rFonts w:hint="eastAsia"/>
        </w:rPr>
        <w:t>启动参数</w:t>
      </w:r>
      <w:r w:rsidRPr="002E6256">
        <w:rPr>
          <w:rFonts w:hint="eastAsia"/>
        </w:rPr>
        <w:t>（</w:t>
      </w:r>
      <w:r w:rsidRPr="002E6256">
        <w:rPr>
          <w:rFonts w:hint="eastAsia"/>
        </w:rPr>
        <w:t>-Xmx:3G</w:t>
      </w:r>
      <w:r>
        <w:rPr>
          <w:rFonts w:hint="eastAsia"/>
        </w:rPr>
        <w:t>）指定的内存中分配，</w:t>
      </w:r>
      <w:r>
        <w:rPr>
          <w:rFonts w:hint="eastAsia"/>
        </w:rPr>
        <w:t>Perm</w:t>
      </w:r>
      <w:r>
        <w:rPr>
          <w:rFonts w:hint="eastAsia"/>
        </w:rPr>
        <w:t>不属于堆内存，有虚拟机直接分配，但可以通过</w:t>
      </w:r>
      <w:r w:rsidRPr="00A53AC7">
        <w:rPr>
          <w:rStyle w:val="WarningChar0"/>
          <w:rFonts w:hint="eastAsia"/>
        </w:rPr>
        <w:t>-XX:PermSize -XX:MaxPermSize</w:t>
      </w:r>
      <w:r>
        <w:rPr>
          <w:rFonts w:hint="eastAsia"/>
        </w:rPr>
        <w:t xml:space="preserve"> </w:t>
      </w:r>
      <w:r>
        <w:rPr>
          <w:rFonts w:hint="eastAsia"/>
        </w:rPr>
        <w:t>等参数调整其大小。</w:t>
      </w:r>
    </w:p>
    <w:p w:rsidR="007737AC" w:rsidRDefault="007737AC" w:rsidP="007737AC">
      <w:pPr>
        <w:pStyle w:val="a4"/>
      </w:pP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年轻代（</w:t>
      </w:r>
      <w:r>
        <w:rPr>
          <w:rFonts w:hint="eastAsia"/>
        </w:rPr>
        <w:t>New</w:t>
      </w:r>
      <w:r>
        <w:rPr>
          <w:rFonts w:hint="eastAsia"/>
        </w:rPr>
        <w:t>）：年轻代用来存放</w:t>
      </w:r>
      <w:r>
        <w:rPr>
          <w:rFonts w:hint="eastAsia"/>
        </w:rPr>
        <w:t>JVM</w:t>
      </w:r>
      <w:r>
        <w:rPr>
          <w:rFonts w:hint="eastAsia"/>
        </w:rPr>
        <w:t>刚分配的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年老代（</w:t>
      </w:r>
      <w:r>
        <w:rPr>
          <w:rFonts w:hint="eastAsia"/>
        </w:rPr>
        <w:t>Tenured)</w:t>
      </w:r>
      <w:r>
        <w:rPr>
          <w:rFonts w:hint="eastAsia"/>
        </w:rPr>
        <w:t>：年轻代中经过垃圾回收没有回收掉的对象将被</w:t>
      </w:r>
      <w:r>
        <w:rPr>
          <w:rFonts w:hint="eastAsia"/>
        </w:rPr>
        <w:t>Copy</w:t>
      </w:r>
      <w:r>
        <w:rPr>
          <w:rFonts w:hint="eastAsia"/>
        </w:rPr>
        <w:t>到年老代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永久代（</w:t>
      </w:r>
      <w:r>
        <w:rPr>
          <w:rFonts w:hint="eastAsia"/>
        </w:rPr>
        <w:t>Perm</w:t>
      </w:r>
      <w:r>
        <w:rPr>
          <w:rFonts w:hint="eastAsia"/>
        </w:rPr>
        <w:t>）：永久代存放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元信息，其大小跟项目的规模、类、方法的量有关，一般设置为</w:t>
      </w:r>
      <w:r>
        <w:rPr>
          <w:rFonts w:hint="eastAsia"/>
        </w:rPr>
        <w:t>128M</w:t>
      </w:r>
      <w:r>
        <w:rPr>
          <w:rFonts w:hint="eastAsia"/>
        </w:rPr>
        <w:t>就足够，设置原则是预留</w:t>
      </w:r>
      <w:r>
        <w:rPr>
          <w:rFonts w:hint="eastAsia"/>
        </w:rPr>
        <w:t>30%</w:t>
      </w:r>
      <w:r>
        <w:rPr>
          <w:rFonts w:hint="eastAsia"/>
        </w:rPr>
        <w:t>的空间。</w:t>
      </w:r>
    </w:p>
    <w:p w:rsidR="002E6256" w:rsidRDefault="002E6256" w:rsidP="002E6256">
      <w:pPr>
        <w:pStyle w:val="a4"/>
      </w:pPr>
    </w:p>
    <w:p w:rsidR="007737AC" w:rsidRDefault="007737AC" w:rsidP="002E6256">
      <w:pPr>
        <w:pStyle w:val="a4"/>
        <w:ind w:firstLine="482"/>
        <w:rPr>
          <w:b/>
        </w:rPr>
      </w:pPr>
      <w:r w:rsidRPr="002E6256">
        <w:rPr>
          <w:rFonts w:hint="eastAsia"/>
          <w:b/>
          <w:shd w:val="clear" w:color="auto" w:fill="FFFF00"/>
        </w:rPr>
        <w:t>New</w:t>
      </w:r>
      <w:r w:rsidR="0038753B" w:rsidRPr="002E6256">
        <w:rPr>
          <w:rFonts w:hint="eastAsia"/>
          <w:b/>
        </w:rPr>
        <w:t>又分为几个部分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Eden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用来存放</w:t>
      </w:r>
      <w:r>
        <w:rPr>
          <w:rFonts w:hint="eastAsia"/>
        </w:rPr>
        <w:t>JVM</w:t>
      </w:r>
      <w:r>
        <w:rPr>
          <w:rFonts w:hint="eastAsia"/>
        </w:rPr>
        <w:t>刚分配的对象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t>Survivor1</w:t>
      </w:r>
    </w:p>
    <w:p w:rsidR="007737AC" w:rsidRDefault="007737AC" w:rsidP="006D6B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Survivro2</w:t>
      </w:r>
      <w:r>
        <w:rPr>
          <w:rFonts w:hint="eastAsia"/>
        </w:rPr>
        <w:t>：两个</w:t>
      </w:r>
      <w:r>
        <w:rPr>
          <w:rFonts w:hint="eastAsia"/>
        </w:rPr>
        <w:t>Survivor</w:t>
      </w:r>
      <w:r>
        <w:rPr>
          <w:rFonts w:hint="eastAsia"/>
        </w:rPr>
        <w:t>空间一样大，当</w:t>
      </w:r>
      <w:r>
        <w:rPr>
          <w:rFonts w:hint="eastAsia"/>
        </w:rPr>
        <w:t>Eden</w:t>
      </w:r>
      <w:r>
        <w:rPr>
          <w:rFonts w:hint="eastAsia"/>
        </w:rPr>
        <w:t>中的对象经过垃圾回收没有被回收掉时，会在两个</w:t>
      </w:r>
      <w:r>
        <w:rPr>
          <w:rFonts w:hint="eastAsia"/>
        </w:rPr>
        <w:t>Survivor</w:t>
      </w:r>
      <w:r>
        <w:rPr>
          <w:rFonts w:hint="eastAsia"/>
        </w:rPr>
        <w:t>之间来回</w:t>
      </w:r>
      <w:r>
        <w:rPr>
          <w:rFonts w:hint="eastAsia"/>
        </w:rPr>
        <w:t>Copy</w:t>
      </w:r>
      <w:r>
        <w:rPr>
          <w:rFonts w:hint="eastAsia"/>
        </w:rPr>
        <w:t>，当满足某个条件，比如</w:t>
      </w:r>
      <w:r>
        <w:rPr>
          <w:rFonts w:hint="eastAsia"/>
        </w:rPr>
        <w:t>Copy</w:t>
      </w:r>
      <w:r>
        <w:rPr>
          <w:rFonts w:hint="eastAsia"/>
        </w:rPr>
        <w:t>次数，就会被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Tenured</w:t>
      </w:r>
      <w:r>
        <w:rPr>
          <w:rFonts w:hint="eastAsia"/>
        </w:rPr>
        <w:t>。显然，</w:t>
      </w:r>
      <w:r>
        <w:rPr>
          <w:rFonts w:hint="eastAsia"/>
        </w:rPr>
        <w:t>Survivor</w:t>
      </w:r>
      <w:r>
        <w:rPr>
          <w:rFonts w:hint="eastAsia"/>
        </w:rPr>
        <w:t>只是增加了对象在年轻代中的逗留时间，增加了被垃圾回收的可能性。</w:t>
      </w:r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5" w:name="_Toc460340737"/>
      <w:r>
        <w:rPr>
          <w:rFonts w:hint="eastAsia"/>
        </w:rPr>
        <w:t>垃圾回收算法</w:t>
      </w:r>
      <w:bookmarkEnd w:id="5"/>
    </w:p>
    <w:p w:rsidR="007737AC" w:rsidRDefault="007737AC" w:rsidP="007737AC">
      <w:pPr>
        <w:pStyle w:val="a4"/>
      </w:pPr>
      <w:r>
        <w:rPr>
          <w:rFonts w:hint="eastAsia"/>
        </w:rPr>
        <w:t>垃圾回收算法可以分为三类，都基于标记</w:t>
      </w:r>
      <w:r>
        <w:rPr>
          <w:rFonts w:hint="eastAsia"/>
        </w:rPr>
        <w:t>-</w:t>
      </w:r>
      <w:r>
        <w:rPr>
          <w:rFonts w:hint="eastAsia"/>
        </w:rPr>
        <w:t>清除（复制）算法：</w:t>
      </w:r>
    </w:p>
    <w:p w:rsidR="007737AC" w:rsidRDefault="007737AC" w:rsidP="006D6BD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Serial</w:t>
      </w:r>
      <w:r>
        <w:rPr>
          <w:rFonts w:hint="eastAsia"/>
        </w:rPr>
        <w:t>算法（单线程）</w:t>
      </w:r>
    </w:p>
    <w:p w:rsidR="007737AC" w:rsidRDefault="007737AC" w:rsidP="006D6BD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并行算法</w:t>
      </w:r>
    </w:p>
    <w:p w:rsidR="007737AC" w:rsidRDefault="007737AC" w:rsidP="006D6BD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并发算法</w:t>
      </w:r>
    </w:p>
    <w:p w:rsidR="004A387A" w:rsidRDefault="004A387A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JVM</w:t>
      </w:r>
      <w:r>
        <w:rPr>
          <w:rFonts w:hint="eastAsia"/>
        </w:rPr>
        <w:t>会根据机器的硬件配置对每个内存代选择适合的回收算法，比如，如果机器多于</w:t>
      </w:r>
      <w:r>
        <w:rPr>
          <w:rFonts w:hint="eastAsia"/>
        </w:rPr>
        <w:t>1</w:t>
      </w:r>
      <w:r>
        <w:rPr>
          <w:rFonts w:hint="eastAsia"/>
        </w:rPr>
        <w:t>个核，会对年轻代选择并行算法，关于选择细节请参考</w:t>
      </w:r>
      <w:r>
        <w:rPr>
          <w:rFonts w:hint="eastAsia"/>
        </w:rPr>
        <w:t>JVM</w:t>
      </w:r>
      <w:r>
        <w:rPr>
          <w:rFonts w:hint="eastAsia"/>
        </w:rPr>
        <w:t>调优文档。</w:t>
      </w:r>
    </w:p>
    <w:p w:rsidR="007737AC" w:rsidRDefault="007737AC" w:rsidP="007737AC">
      <w:pPr>
        <w:pStyle w:val="a4"/>
      </w:pPr>
      <w:r>
        <w:rPr>
          <w:rFonts w:hint="eastAsia"/>
        </w:rPr>
        <w:t>稍微解释下的是，并行算法是用多线程进行垃圾回收，回收期间会暂停程序的执行，而并发算法，也是多线程回收，但期间不停止应用执行。所以，并发算法适用于交互性高的一些程序。经过观察，并发算法会减少年轻代的大小，其实就是使用了一个大的年老代，这反过来跟并行算法相比吞吐量相对较低。</w:t>
      </w:r>
    </w:p>
    <w:p w:rsidR="008E1BD4" w:rsidRDefault="008E1BD4" w:rsidP="007737AC">
      <w:pPr>
        <w:pStyle w:val="a4"/>
      </w:pPr>
    </w:p>
    <w:p w:rsidR="007737AC" w:rsidRPr="008E1BD4" w:rsidRDefault="007737AC" w:rsidP="007737AC">
      <w:pPr>
        <w:pStyle w:val="a4"/>
        <w:ind w:firstLine="482"/>
        <w:rPr>
          <w:b/>
        </w:rPr>
      </w:pPr>
      <w:r w:rsidRPr="008E1BD4">
        <w:rPr>
          <w:rFonts w:hint="eastAsia"/>
          <w:b/>
        </w:rPr>
        <w:t>还有一个问题是，垃圾回收动作何时执行？</w:t>
      </w:r>
    </w:p>
    <w:p w:rsidR="007737AC" w:rsidRDefault="007737AC" w:rsidP="006D6B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当年轻代内存满时，会引发一次普通</w:t>
      </w:r>
      <w:r>
        <w:rPr>
          <w:rFonts w:hint="eastAsia"/>
        </w:rPr>
        <w:t>GC</w:t>
      </w:r>
      <w:r>
        <w:rPr>
          <w:rFonts w:hint="eastAsia"/>
        </w:rPr>
        <w:t>，该</w:t>
      </w:r>
      <w:r>
        <w:rPr>
          <w:rFonts w:hint="eastAsia"/>
        </w:rPr>
        <w:t>GC</w:t>
      </w:r>
      <w:r>
        <w:rPr>
          <w:rFonts w:hint="eastAsia"/>
        </w:rPr>
        <w:t>仅回收年轻代。需要强调的时，年轻代满是指</w:t>
      </w:r>
      <w:r>
        <w:rPr>
          <w:rFonts w:hint="eastAsia"/>
        </w:rPr>
        <w:t>Eden</w:t>
      </w:r>
      <w:r>
        <w:rPr>
          <w:rFonts w:hint="eastAsia"/>
        </w:rPr>
        <w:t>代满，</w:t>
      </w:r>
      <w:r>
        <w:rPr>
          <w:rFonts w:hint="eastAsia"/>
        </w:rPr>
        <w:t>Survivor</w:t>
      </w:r>
      <w:r>
        <w:rPr>
          <w:rFonts w:hint="eastAsia"/>
        </w:rPr>
        <w:t>满不会引发</w:t>
      </w:r>
      <w:r>
        <w:rPr>
          <w:rFonts w:hint="eastAsia"/>
        </w:rPr>
        <w:t>GC</w:t>
      </w:r>
    </w:p>
    <w:p w:rsidR="007737AC" w:rsidRDefault="007737AC" w:rsidP="006D6B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当年老代满时会引发</w:t>
      </w:r>
      <w:r>
        <w:rPr>
          <w:rFonts w:hint="eastAsia"/>
        </w:rPr>
        <w:t>Full GC</w:t>
      </w:r>
      <w:r>
        <w:rPr>
          <w:rFonts w:hint="eastAsia"/>
        </w:rPr>
        <w:t>，</w:t>
      </w:r>
      <w:r>
        <w:rPr>
          <w:rFonts w:hint="eastAsia"/>
        </w:rPr>
        <w:t>Full GC</w:t>
      </w:r>
      <w:r>
        <w:rPr>
          <w:rFonts w:hint="eastAsia"/>
        </w:rPr>
        <w:t>将会同时回收年轻代、年老代</w:t>
      </w:r>
    </w:p>
    <w:p w:rsidR="007737AC" w:rsidRDefault="007737AC" w:rsidP="006D6B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当永久代满时也会引发</w:t>
      </w:r>
      <w:r>
        <w:rPr>
          <w:rFonts w:hint="eastAsia"/>
        </w:rPr>
        <w:t>Full GC</w:t>
      </w:r>
      <w:r>
        <w:rPr>
          <w:rFonts w:hint="eastAsia"/>
        </w:rPr>
        <w:t>，会导致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元信息的卸载</w:t>
      </w:r>
    </w:p>
    <w:p w:rsidR="00CD6628" w:rsidRDefault="00CD6628" w:rsidP="007737AC">
      <w:pPr>
        <w:pStyle w:val="a4"/>
      </w:pPr>
    </w:p>
    <w:p w:rsidR="007737AC" w:rsidRPr="008E1BD4" w:rsidRDefault="007737AC" w:rsidP="007737AC">
      <w:pPr>
        <w:pStyle w:val="a4"/>
        <w:ind w:firstLine="482"/>
        <w:rPr>
          <w:b/>
        </w:rPr>
      </w:pPr>
      <w:r w:rsidRPr="008E1BD4">
        <w:rPr>
          <w:rFonts w:hint="eastAsia"/>
          <w:b/>
        </w:rPr>
        <w:t>另一个问题是，何时会抛出</w:t>
      </w:r>
      <w:r w:rsidRPr="008E1BD4">
        <w:rPr>
          <w:rFonts w:hint="eastAsia"/>
          <w:b/>
        </w:rPr>
        <w:t>OutOfMemoryException</w:t>
      </w:r>
      <w:r w:rsidRPr="008E1BD4">
        <w:rPr>
          <w:rFonts w:hint="eastAsia"/>
          <w:b/>
        </w:rPr>
        <w:t>（内存空间不足</w:t>
      </w:r>
      <w:r w:rsidRPr="008E1BD4">
        <w:rPr>
          <w:rFonts w:hint="eastAsia"/>
          <w:b/>
        </w:rPr>
        <w:t>/</w:t>
      </w:r>
      <w:r w:rsidRPr="008E1BD4">
        <w:rPr>
          <w:rFonts w:hint="eastAsia"/>
          <w:b/>
        </w:rPr>
        <w:t>内存泄露），并不是内存被耗空的时候才抛出</w:t>
      </w:r>
    </w:p>
    <w:p w:rsidR="007737AC" w:rsidRDefault="007737AC" w:rsidP="006D6B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JVM98%</w:t>
      </w:r>
      <w:r>
        <w:rPr>
          <w:rFonts w:hint="eastAsia"/>
        </w:rPr>
        <w:t>的时间都花费在内存回收</w:t>
      </w:r>
    </w:p>
    <w:p w:rsidR="007737AC" w:rsidRDefault="007737AC" w:rsidP="006D6B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每次回收的内存小于</w:t>
      </w:r>
      <w:r>
        <w:rPr>
          <w:rFonts w:hint="eastAsia"/>
        </w:rPr>
        <w:t>2%</w:t>
      </w:r>
    </w:p>
    <w:p w:rsidR="008E1BD4" w:rsidRDefault="008E1BD4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满足这两个条件将触发</w:t>
      </w:r>
      <w:r>
        <w:rPr>
          <w:rFonts w:hint="eastAsia"/>
        </w:rPr>
        <w:t>OutOfMemoryException</w:t>
      </w:r>
      <w:r>
        <w:rPr>
          <w:rFonts w:hint="eastAsia"/>
        </w:rPr>
        <w:t>，这将会留给系统一个微小的间隙以做一些</w:t>
      </w:r>
      <w:r>
        <w:rPr>
          <w:rFonts w:hint="eastAsia"/>
        </w:rPr>
        <w:t>Down</w:t>
      </w:r>
      <w:r>
        <w:rPr>
          <w:rFonts w:hint="eastAsia"/>
        </w:rPr>
        <w:t>之前的操作，比如手动打印</w:t>
      </w:r>
      <w:r>
        <w:rPr>
          <w:rFonts w:hint="eastAsia"/>
        </w:rPr>
        <w:t>Heap Dump</w:t>
      </w:r>
      <w:r>
        <w:rPr>
          <w:rFonts w:hint="eastAsia"/>
        </w:rPr>
        <w:t>（堆栈）。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1"/>
      </w:pPr>
      <w:bookmarkStart w:id="6" w:name="_Toc460340738"/>
      <w:r>
        <w:rPr>
          <w:rFonts w:hint="eastAsia"/>
        </w:rPr>
        <w:t>内存泄漏及解决方法</w:t>
      </w:r>
      <w:bookmarkEnd w:id="6"/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7" w:name="_Toc460340739"/>
      <w:r>
        <w:rPr>
          <w:rFonts w:hint="eastAsia"/>
        </w:rPr>
        <w:t>系统崩溃前的一些现象：</w:t>
      </w:r>
      <w:bookmarkEnd w:id="7"/>
    </w:p>
    <w:p w:rsidR="007737AC" w:rsidRDefault="007737AC" w:rsidP="006D6BD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每次垃圾回收的时间越来越长，由之前的</w:t>
      </w:r>
      <w:r>
        <w:rPr>
          <w:rFonts w:hint="eastAsia"/>
        </w:rPr>
        <w:t>10ms</w:t>
      </w:r>
      <w:r>
        <w:rPr>
          <w:rFonts w:hint="eastAsia"/>
        </w:rPr>
        <w:t>延长到</w:t>
      </w:r>
      <w:r>
        <w:rPr>
          <w:rFonts w:hint="eastAsia"/>
        </w:rPr>
        <w:t>50ms</w:t>
      </w:r>
      <w:r>
        <w:rPr>
          <w:rFonts w:hint="eastAsia"/>
        </w:rPr>
        <w:t>左右，</w:t>
      </w:r>
      <w:r>
        <w:rPr>
          <w:rFonts w:hint="eastAsia"/>
        </w:rPr>
        <w:t>FullGC</w:t>
      </w:r>
      <w:r>
        <w:rPr>
          <w:rFonts w:hint="eastAsia"/>
        </w:rPr>
        <w:t>的时间也有之前的</w:t>
      </w:r>
      <w:r>
        <w:rPr>
          <w:rFonts w:hint="eastAsia"/>
        </w:rPr>
        <w:t>0.5s</w:t>
      </w:r>
      <w:r>
        <w:rPr>
          <w:rFonts w:hint="eastAsia"/>
        </w:rPr>
        <w:t>延长到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5s</w:t>
      </w:r>
    </w:p>
    <w:p w:rsidR="007737AC" w:rsidRDefault="007737AC" w:rsidP="006D6BD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FullGC</w:t>
      </w:r>
      <w:r>
        <w:rPr>
          <w:rFonts w:hint="eastAsia"/>
        </w:rPr>
        <w:t>的次数越来越多，最频繁时隔不到</w:t>
      </w:r>
      <w:r>
        <w:rPr>
          <w:rFonts w:hint="eastAsia"/>
        </w:rPr>
        <w:t>1</w:t>
      </w:r>
      <w:r>
        <w:rPr>
          <w:rFonts w:hint="eastAsia"/>
        </w:rPr>
        <w:t>分钟就进行一次</w:t>
      </w:r>
      <w:r>
        <w:rPr>
          <w:rFonts w:hint="eastAsia"/>
        </w:rPr>
        <w:t>FullGC</w:t>
      </w:r>
    </w:p>
    <w:p w:rsidR="007737AC" w:rsidRDefault="007737AC" w:rsidP="006D6BD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年老代的内存越来越大并且每次</w:t>
      </w:r>
      <w:r>
        <w:rPr>
          <w:rFonts w:hint="eastAsia"/>
        </w:rPr>
        <w:t>FullGC</w:t>
      </w:r>
      <w:r>
        <w:rPr>
          <w:rFonts w:hint="eastAsia"/>
        </w:rPr>
        <w:t>后年老代没有内存被释放</w:t>
      </w:r>
    </w:p>
    <w:p w:rsidR="007737AC" w:rsidRDefault="007737AC" w:rsidP="007737AC">
      <w:pPr>
        <w:pStyle w:val="a4"/>
      </w:pPr>
      <w:r>
        <w:rPr>
          <w:rFonts w:hint="eastAsia"/>
        </w:rPr>
        <w:t>之后系统会无法响应新的请求，逐渐到达</w:t>
      </w:r>
      <w:r>
        <w:rPr>
          <w:rFonts w:hint="eastAsia"/>
        </w:rPr>
        <w:t>OutOfMemoryError</w:t>
      </w:r>
      <w:r>
        <w:rPr>
          <w:rFonts w:hint="eastAsia"/>
        </w:rPr>
        <w:t>的临界值。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8" w:name="_Toc460340740"/>
      <w:r>
        <w:rPr>
          <w:rFonts w:hint="eastAsia"/>
        </w:rPr>
        <w:t>生成堆的dump（倾泻）文件</w:t>
      </w:r>
      <w:bookmarkEnd w:id="8"/>
    </w:p>
    <w:p w:rsidR="007737AC" w:rsidRDefault="007737AC" w:rsidP="007737AC">
      <w:pPr>
        <w:pStyle w:val="a4"/>
      </w:pPr>
      <w:r>
        <w:rPr>
          <w:rFonts w:hint="eastAsia"/>
        </w:rPr>
        <w:t>通过</w:t>
      </w:r>
      <w:r>
        <w:rPr>
          <w:rFonts w:hint="eastAsia"/>
        </w:rPr>
        <w:t>JMX</w:t>
      </w:r>
      <w:r>
        <w:rPr>
          <w:rFonts w:hint="eastAsia"/>
        </w:rPr>
        <w:t>的</w:t>
      </w:r>
      <w:r>
        <w:rPr>
          <w:rFonts w:hint="eastAsia"/>
        </w:rPr>
        <w:t>MBean</w:t>
      </w:r>
      <w:r>
        <w:rPr>
          <w:rFonts w:hint="eastAsia"/>
        </w:rPr>
        <w:t>生成当前的</w:t>
      </w:r>
      <w:r>
        <w:rPr>
          <w:rFonts w:hint="eastAsia"/>
        </w:rPr>
        <w:t>Heap(</w:t>
      </w:r>
      <w:r>
        <w:rPr>
          <w:rFonts w:hint="eastAsia"/>
        </w:rPr>
        <w:t>堆栈）信息，大小为一个</w:t>
      </w:r>
      <w:r>
        <w:rPr>
          <w:rFonts w:hint="eastAsia"/>
        </w:rPr>
        <w:t>3G</w:t>
      </w:r>
      <w:r>
        <w:rPr>
          <w:rFonts w:hint="eastAsia"/>
        </w:rPr>
        <w:t>（整个堆的大小）的</w:t>
      </w:r>
      <w:r>
        <w:rPr>
          <w:rFonts w:hint="eastAsia"/>
        </w:rPr>
        <w:t>hprof</w:t>
      </w:r>
      <w:r>
        <w:rPr>
          <w:rFonts w:hint="eastAsia"/>
        </w:rPr>
        <w:t>文件，如果没有启动</w:t>
      </w:r>
      <w:r>
        <w:rPr>
          <w:rFonts w:hint="eastAsia"/>
        </w:rPr>
        <w:t>JMX</w:t>
      </w:r>
      <w:r>
        <w:rPr>
          <w:rFonts w:hint="eastAsia"/>
        </w:rPr>
        <w:t>可以通过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jmap</w:t>
      </w:r>
      <w:r>
        <w:rPr>
          <w:rFonts w:hint="eastAsia"/>
        </w:rPr>
        <w:t>命令来生成该文件。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9" w:name="_Toc460340741"/>
      <w:r>
        <w:rPr>
          <w:rFonts w:hint="eastAsia"/>
        </w:rPr>
        <w:t>分析dump文件</w:t>
      </w:r>
      <w:bookmarkEnd w:id="9"/>
    </w:p>
    <w:p w:rsidR="007737AC" w:rsidRDefault="007737AC" w:rsidP="007737AC">
      <w:pPr>
        <w:pStyle w:val="a4"/>
      </w:pPr>
      <w:r>
        <w:rPr>
          <w:rFonts w:hint="eastAsia"/>
        </w:rPr>
        <w:t>下面要考虑的是如何打开这个</w:t>
      </w:r>
      <w:r>
        <w:rPr>
          <w:rFonts w:hint="eastAsia"/>
        </w:rPr>
        <w:t>3G</w:t>
      </w:r>
      <w:r>
        <w:rPr>
          <w:rFonts w:hint="eastAsia"/>
        </w:rPr>
        <w:t>的堆信息文件，显然一般的</w:t>
      </w:r>
      <w:r>
        <w:rPr>
          <w:rFonts w:hint="eastAsia"/>
        </w:rPr>
        <w:t>Window</w:t>
      </w:r>
      <w:r>
        <w:rPr>
          <w:rFonts w:hint="eastAsia"/>
        </w:rPr>
        <w:t>系统没有这么大的内存，必须借助高配置的</w:t>
      </w:r>
      <w:r>
        <w:rPr>
          <w:rFonts w:hint="eastAsia"/>
        </w:rPr>
        <w:t>Linux</w:t>
      </w:r>
      <w:r>
        <w:rPr>
          <w:rFonts w:hint="eastAsia"/>
        </w:rPr>
        <w:t>。当然我们可以借助</w:t>
      </w:r>
      <w:r>
        <w:rPr>
          <w:rFonts w:hint="eastAsia"/>
        </w:rPr>
        <w:t>X-Window</w:t>
      </w:r>
      <w:r>
        <w:rPr>
          <w:rFonts w:hint="eastAsia"/>
        </w:rPr>
        <w:t>把</w:t>
      </w:r>
      <w:r>
        <w:rPr>
          <w:rFonts w:hint="eastAsia"/>
        </w:rPr>
        <w:t>Linux</w:t>
      </w:r>
      <w:r>
        <w:rPr>
          <w:rFonts w:hint="eastAsia"/>
        </w:rPr>
        <w:t>上的图形导入到</w:t>
      </w:r>
      <w:r>
        <w:rPr>
          <w:rFonts w:hint="eastAsia"/>
        </w:rPr>
        <w:t>Window</w:t>
      </w:r>
      <w:r>
        <w:rPr>
          <w:rFonts w:hint="eastAsia"/>
        </w:rPr>
        <w:t>。我们考虑用下面几种工具打开该文件：</w:t>
      </w:r>
    </w:p>
    <w:p w:rsidR="007737AC" w:rsidRDefault="007737AC" w:rsidP="006D6BDC">
      <w:pPr>
        <w:pStyle w:val="a4"/>
        <w:numPr>
          <w:ilvl w:val="0"/>
          <w:numId w:val="27"/>
        </w:numPr>
        <w:ind w:firstLineChars="0"/>
      </w:pPr>
      <w:r>
        <w:t>1.</w:t>
      </w:r>
      <w:r>
        <w:tab/>
        <w:t>Visual VM</w:t>
      </w:r>
    </w:p>
    <w:p w:rsidR="007737AC" w:rsidRDefault="007737AC" w:rsidP="006D6BDC">
      <w:pPr>
        <w:pStyle w:val="a4"/>
        <w:numPr>
          <w:ilvl w:val="0"/>
          <w:numId w:val="27"/>
        </w:numPr>
        <w:ind w:firstLineChars="0"/>
      </w:pPr>
      <w:r>
        <w:lastRenderedPageBreak/>
        <w:t>2.</w:t>
      </w:r>
      <w:r>
        <w:tab/>
        <w:t>IBM HeapAnalyzer</w:t>
      </w:r>
    </w:p>
    <w:p w:rsidR="007737AC" w:rsidRDefault="007737AC" w:rsidP="006D6BD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ab/>
        <w:t xml:space="preserve">JDK </w:t>
      </w:r>
      <w:r>
        <w:rPr>
          <w:rFonts w:hint="eastAsia"/>
        </w:rPr>
        <w:t>自带的</w:t>
      </w:r>
      <w:r>
        <w:rPr>
          <w:rFonts w:hint="eastAsia"/>
        </w:rPr>
        <w:t>Hprof</w:t>
      </w:r>
      <w:r>
        <w:rPr>
          <w:rFonts w:hint="eastAsia"/>
        </w:rPr>
        <w:t>工具</w:t>
      </w:r>
    </w:p>
    <w:p w:rsidR="007737AC" w:rsidRDefault="007737AC" w:rsidP="007737AC">
      <w:pPr>
        <w:pStyle w:val="a4"/>
      </w:pPr>
      <w:r>
        <w:rPr>
          <w:rFonts w:hint="eastAsia"/>
        </w:rPr>
        <w:t>使用这些工具时为了确保加载速度，建议设置最大内存为</w:t>
      </w:r>
      <w:r>
        <w:rPr>
          <w:rFonts w:hint="eastAsia"/>
        </w:rPr>
        <w:t>6G</w:t>
      </w:r>
      <w:r>
        <w:rPr>
          <w:rFonts w:hint="eastAsia"/>
        </w:rPr>
        <w:t>。使用后发现，这些工具都无法直观地观察到内存泄漏，</w:t>
      </w:r>
      <w:r>
        <w:rPr>
          <w:rFonts w:hint="eastAsia"/>
        </w:rPr>
        <w:t>Visual VM</w:t>
      </w:r>
      <w:r>
        <w:rPr>
          <w:rFonts w:hint="eastAsia"/>
        </w:rPr>
        <w:t>虽能观察到对象大小，但看不到调用堆栈；</w:t>
      </w:r>
      <w:r>
        <w:rPr>
          <w:rFonts w:hint="eastAsia"/>
        </w:rPr>
        <w:t>HeapAnalyzer</w:t>
      </w:r>
      <w:r>
        <w:rPr>
          <w:rFonts w:hint="eastAsia"/>
        </w:rPr>
        <w:t>虽然能看到调用堆栈，却无法正确打开一个</w:t>
      </w:r>
      <w:r>
        <w:rPr>
          <w:rFonts w:hint="eastAsia"/>
        </w:rPr>
        <w:t>3G</w:t>
      </w:r>
      <w:r>
        <w:rPr>
          <w:rFonts w:hint="eastAsia"/>
        </w:rPr>
        <w:t>的文件。因此，我们又选用了</w:t>
      </w:r>
      <w:r>
        <w:rPr>
          <w:rFonts w:hint="eastAsia"/>
        </w:rPr>
        <w:t>Eclipse</w:t>
      </w:r>
      <w:r>
        <w:rPr>
          <w:rFonts w:hint="eastAsia"/>
        </w:rPr>
        <w:t>专门的静态内存分析工具：</w:t>
      </w:r>
      <w:r>
        <w:rPr>
          <w:rFonts w:hint="eastAsia"/>
        </w:rPr>
        <w:t>Mat</w:t>
      </w:r>
      <w:r>
        <w:rPr>
          <w:rFonts w:hint="eastAsia"/>
        </w:rPr>
        <w:t>。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10" w:name="_Toc460340742"/>
      <w:r>
        <w:rPr>
          <w:rFonts w:hint="eastAsia"/>
        </w:rPr>
        <w:t>分析内存泄漏</w:t>
      </w:r>
      <w:bookmarkEnd w:id="10"/>
    </w:p>
    <w:p w:rsidR="007737AC" w:rsidRDefault="007737AC" w:rsidP="007737AC">
      <w:pPr>
        <w:pStyle w:val="a4"/>
      </w:pPr>
      <w:r>
        <w:rPr>
          <w:rFonts w:hint="eastAsia"/>
        </w:rPr>
        <w:t>通过</w:t>
      </w:r>
      <w:r>
        <w:rPr>
          <w:rFonts w:hint="eastAsia"/>
        </w:rPr>
        <w:t>Mat</w:t>
      </w:r>
      <w:r>
        <w:rPr>
          <w:rFonts w:hint="eastAsia"/>
        </w:rPr>
        <w:t>我们能清楚地看到，哪些对象被怀疑为内存泄漏，哪些对象占的空间最大及对象的调用关系。针对本案，在</w:t>
      </w:r>
      <w:r>
        <w:rPr>
          <w:rFonts w:hint="eastAsia"/>
        </w:rPr>
        <w:t>ThreadLocal</w:t>
      </w:r>
      <w:r>
        <w:rPr>
          <w:rFonts w:hint="eastAsia"/>
        </w:rPr>
        <w:t>中有很多的</w:t>
      </w:r>
      <w:r>
        <w:rPr>
          <w:rFonts w:hint="eastAsia"/>
        </w:rPr>
        <w:t>JbpmContext</w:t>
      </w:r>
      <w:r>
        <w:rPr>
          <w:rFonts w:hint="eastAsia"/>
        </w:rPr>
        <w:t>实例，经过调查是</w:t>
      </w:r>
      <w:r>
        <w:rPr>
          <w:rFonts w:hint="eastAsia"/>
        </w:rPr>
        <w:t>JBPM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没有关闭所致。</w:t>
      </w:r>
    </w:p>
    <w:p w:rsidR="007737AC" w:rsidRDefault="007737AC" w:rsidP="007737AC">
      <w:pPr>
        <w:pStyle w:val="a4"/>
      </w:pPr>
      <w:r>
        <w:rPr>
          <w:rFonts w:hint="eastAsia"/>
        </w:rPr>
        <w:t>另</w:t>
      </w:r>
      <w:r w:rsidR="00CC6619">
        <w:rPr>
          <w:rFonts w:hint="eastAsia"/>
        </w:rPr>
        <w:t>外</w:t>
      </w:r>
      <w:r>
        <w:rPr>
          <w:rFonts w:hint="eastAsia"/>
        </w:rPr>
        <w:t>，通过</w:t>
      </w:r>
      <w:r>
        <w:rPr>
          <w:rFonts w:hint="eastAsia"/>
        </w:rPr>
        <w:t>Mat</w:t>
      </w:r>
      <w:r>
        <w:rPr>
          <w:rFonts w:hint="eastAsia"/>
        </w:rPr>
        <w:t>或</w:t>
      </w:r>
      <w:r>
        <w:rPr>
          <w:rFonts w:hint="eastAsia"/>
        </w:rPr>
        <w:t>JMX</w:t>
      </w:r>
      <w:r>
        <w:rPr>
          <w:rFonts w:hint="eastAsia"/>
        </w:rPr>
        <w:t>我们还可以分析线程状态，可以观察到线程被阻塞在哪个对象上，从而判断系统的瓶颈。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r>
        <w:rPr>
          <w:rFonts w:hint="eastAsia"/>
        </w:rPr>
        <w:t xml:space="preserve"> </w:t>
      </w:r>
      <w:bookmarkStart w:id="11" w:name="_Toc460340743"/>
      <w:r>
        <w:rPr>
          <w:rFonts w:hint="eastAsia"/>
        </w:rPr>
        <w:t>回归问题</w:t>
      </w:r>
      <w:bookmarkEnd w:id="11"/>
    </w:p>
    <w:p w:rsidR="007737AC" w:rsidRPr="00CC3340" w:rsidRDefault="007737AC" w:rsidP="007737AC">
      <w:pPr>
        <w:pStyle w:val="a4"/>
        <w:ind w:firstLine="482"/>
        <w:rPr>
          <w:b/>
          <w:color w:val="3333FF"/>
        </w:rPr>
      </w:pPr>
      <w:r w:rsidRPr="00CC3340">
        <w:rPr>
          <w:rFonts w:hint="eastAsia"/>
          <w:b/>
          <w:color w:val="3333FF"/>
        </w:rPr>
        <w:t>Q</w:t>
      </w:r>
      <w:r w:rsidR="00FB6B4A" w:rsidRPr="00CC3340">
        <w:rPr>
          <w:b/>
          <w:color w:val="3333FF"/>
        </w:rPr>
        <w:t>1</w:t>
      </w:r>
      <w:r w:rsidRPr="00CC3340">
        <w:rPr>
          <w:rFonts w:hint="eastAsia"/>
          <w:b/>
          <w:color w:val="3333FF"/>
        </w:rPr>
        <w:t>：为什么崩溃前垃圾回收的时间越来越长？</w:t>
      </w:r>
    </w:p>
    <w:p w:rsidR="007737AC" w:rsidRDefault="00D22F92" w:rsidP="007737AC">
      <w:pPr>
        <w:pStyle w:val="a4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737AC">
        <w:rPr>
          <w:rFonts w:hint="eastAsia"/>
        </w:rPr>
        <w:t>根据内存模型和垃圾回收算法，垃圾回收分两部分：内存标记、清除（复制），标记部分只要内存大小固定时间是不变的，变的是复制部分，因为每次垃圾回收都有一些回收不掉的内存，所以增加了复制量，导致时间延长。所以，垃圾回收的时间也可以作为判断内存泄漏的依据</w:t>
      </w:r>
    </w:p>
    <w:p w:rsidR="00FB6B4A" w:rsidRDefault="00FB6B4A" w:rsidP="007737AC">
      <w:pPr>
        <w:pStyle w:val="a4"/>
      </w:pPr>
    </w:p>
    <w:p w:rsidR="007737AC" w:rsidRPr="00CC3340" w:rsidRDefault="007737AC" w:rsidP="007737AC">
      <w:pPr>
        <w:pStyle w:val="a4"/>
        <w:ind w:firstLine="482"/>
        <w:rPr>
          <w:b/>
          <w:color w:val="3333FF"/>
        </w:rPr>
      </w:pPr>
      <w:r w:rsidRPr="00CC3340">
        <w:rPr>
          <w:rFonts w:hint="eastAsia"/>
          <w:b/>
          <w:color w:val="3333FF"/>
        </w:rPr>
        <w:t>Q</w:t>
      </w:r>
      <w:r w:rsidR="00FB6B4A" w:rsidRPr="00CC3340">
        <w:rPr>
          <w:b/>
          <w:color w:val="3333FF"/>
        </w:rPr>
        <w:t>2</w:t>
      </w:r>
      <w:r w:rsidRPr="00CC3340">
        <w:rPr>
          <w:rFonts w:hint="eastAsia"/>
          <w:b/>
          <w:color w:val="3333FF"/>
        </w:rPr>
        <w:t>：为什么</w:t>
      </w:r>
      <w:r w:rsidRPr="00CC3340">
        <w:rPr>
          <w:rFonts w:hint="eastAsia"/>
          <w:b/>
          <w:color w:val="3333FF"/>
        </w:rPr>
        <w:t>Full GC</w:t>
      </w:r>
      <w:r w:rsidRPr="00CC3340">
        <w:rPr>
          <w:rFonts w:hint="eastAsia"/>
          <w:b/>
          <w:color w:val="3333FF"/>
        </w:rPr>
        <w:t>的次数越来越多？</w:t>
      </w:r>
    </w:p>
    <w:p w:rsidR="007737AC" w:rsidRDefault="007737AC" w:rsidP="007737AC">
      <w:pPr>
        <w:pStyle w:val="a4"/>
      </w:pPr>
      <w:r>
        <w:rPr>
          <w:rFonts w:hint="eastAsia"/>
        </w:rPr>
        <w:t>A</w:t>
      </w:r>
      <w:r>
        <w:rPr>
          <w:rFonts w:hint="eastAsia"/>
        </w:rPr>
        <w:t>：因此内存的积累，逐渐耗尽了年老代的内存，导致新对象分配没有更多的空间，从而导致频繁的垃圾回收</w:t>
      </w:r>
    </w:p>
    <w:p w:rsidR="00FB6B4A" w:rsidRDefault="00FB6B4A" w:rsidP="007737AC">
      <w:pPr>
        <w:pStyle w:val="a4"/>
      </w:pPr>
    </w:p>
    <w:p w:rsidR="007737AC" w:rsidRPr="00CC3340" w:rsidRDefault="007737AC" w:rsidP="007737AC">
      <w:pPr>
        <w:pStyle w:val="a4"/>
        <w:ind w:firstLine="482"/>
        <w:rPr>
          <w:b/>
          <w:color w:val="3333FF"/>
        </w:rPr>
      </w:pPr>
      <w:r w:rsidRPr="00CC3340">
        <w:rPr>
          <w:rFonts w:hint="eastAsia"/>
          <w:b/>
          <w:color w:val="3333FF"/>
        </w:rPr>
        <w:t>Q</w:t>
      </w:r>
      <w:r w:rsidR="00FB6B4A" w:rsidRPr="00CC3340">
        <w:rPr>
          <w:b/>
          <w:color w:val="3333FF"/>
        </w:rPr>
        <w:t>3</w:t>
      </w:r>
      <w:r w:rsidRPr="00CC3340">
        <w:rPr>
          <w:rFonts w:hint="eastAsia"/>
          <w:b/>
          <w:color w:val="3333FF"/>
        </w:rPr>
        <w:t>:</w:t>
      </w:r>
      <w:r w:rsidRPr="00CC3340">
        <w:rPr>
          <w:rFonts w:hint="eastAsia"/>
          <w:b/>
          <w:color w:val="3333FF"/>
        </w:rPr>
        <w:t>为什么年老代占用的内存越来越大？</w:t>
      </w:r>
    </w:p>
    <w:p w:rsidR="007737AC" w:rsidRDefault="00D22F92" w:rsidP="007737AC">
      <w:pPr>
        <w:pStyle w:val="a4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737AC">
        <w:rPr>
          <w:rFonts w:hint="eastAsia"/>
        </w:rPr>
        <w:t>因为年轻代的内存无法被回收，越来越多地被</w:t>
      </w:r>
      <w:r w:rsidR="007737AC">
        <w:rPr>
          <w:rFonts w:hint="eastAsia"/>
        </w:rPr>
        <w:t>Copy</w:t>
      </w:r>
      <w:r w:rsidR="007737AC">
        <w:rPr>
          <w:rFonts w:hint="eastAsia"/>
        </w:rPr>
        <w:t>到年老代</w:t>
      </w:r>
    </w:p>
    <w:p w:rsidR="00C27EEC" w:rsidRDefault="00C27EEC">
      <w:pPr>
        <w:widowControl/>
        <w:spacing w:line="240" w:lineRule="auto"/>
        <w:rPr>
          <w:rFonts w:ascii="微软雅黑" w:eastAsia="微软雅黑" w:hAnsi="微软雅黑"/>
          <w:b/>
          <w:bCs/>
          <w:kern w:val="0"/>
          <w:sz w:val="32"/>
          <w:szCs w:val="28"/>
        </w:rPr>
      </w:pPr>
      <w:r>
        <w:br w:type="page"/>
      </w:r>
    </w:p>
    <w:p w:rsidR="007737AC" w:rsidRDefault="007737AC" w:rsidP="007737AC">
      <w:pPr>
        <w:pStyle w:val="1"/>
      </w:pPr>
      <w:bookmarkStart w:id="12" w:name="_Toc460340744"/>
      <w:r>
        <w:rPr>
          <w:rFonts w:hint="eastAsia"/>
        </w:rPr>
        <w:lastRenderedPageBreak/>
        <w:t>性能调优</w:t>
      </w:r>
      <w:bookmarkEnd w:id="12"/>
    </w:p>
    <w:p w:rsidR="007737AC" w:rsidRDefault="007737AC" w:rsidP="007737AC">
      <w:pPr>
        <w:pStyle w:val="a4"/>
      </w:pPr>
      <w:r>
        <w:rPr>
          <w:rFonts w:hint="eastAsia"/>
        </w:rPr>
        <w:t>除了上述内存泄漏外，我们还发现</w:t>
      </w:r>
      <w:r>
        <w:rPr>
          <w:rFonts w:hint="eastAsia"/>
        </w:rPr>
        <w:t>CPU</w:t>
      </w:r>
      <w:r>
        <w:rPr>
          <w:rFonts w:hint="eastAsia"/>
        </w:rPr>
        <w:t>长期不足</w:t>
      </w:r>
      <w:r>
        <w:rPr>
          <w:rFonts w:hint="eastAsia"/>
        </w:rPr>
        <w:t>3%</w:t>
      </w:r>
      <w:r>
        <w:rPr>
          <w:rFonts w:hint="eastAsia"/>
        </w:rPr>
        <w:t>，系统吞吐量不够，针对</w:t>
      </w:r>
      <w:r>
        <w:rPr>
          <w:rFonts w:hint="eastAsia"/>
        </w:rPr>
        <w:t>8core</w:t>
      </w:r>
      <w:r>
        <w:rPr>
          <w:rFonts w:hint="eastAsia"/>
        </w:rPr>
        <w:t>×</w:t>
      </w:r>
      <w:r>
        <w:rPr>
          <w:rFonts w:hint="eastAsia"/>
        </w:rPr>
        <w:t>16G</w:t>
      </w:r>
      <w:r>
        <w:rPr>
          <w:rFonts w:hint="eastAsia"/>
        </w:rPr>
        <w:t>、</w:t>
      </w:r>
      <w:r>
        <w:rPr>
          <w:rFonts w:hint="eastAsia"/>
        </w:rPr>
        <w:t>64bit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服务器来说，是严重的资源浪费。</w:t>
      </w:r>
    </w:p>
    <w:p w:rsidR="007737AC" w:rsidRDefault="007737AC" w:rsidP="007737AC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负载不足的同时，偶尔会有用户反映请求的时间过长，我们意识到必须对程序及</w:t>
      </w:r>
      <w:r>
        <w:rPr>
          <w:rFonts w:hint="eastAsia"/>
        </w:rPr>
        <w:t>JVM</w:t>
      </w:r>
      <w:r>
        <w:rPr>
          <w:rFonts w:hint="eastAsia"/>
        </w:rPr>
        <w:t>进行调优。从以下几个方面进行：</w:t>
      </w:r>
    </w:p>
    <w:p w:rsidR="007737AC" w:rsidRDefault="007737AC" w:rsidP="006D6BDC">
      <w:pPr>
        <w:pStyle w:val="a4"/>
        <w:numPr>
          <w:ilvl w:val="0"/>
          <w:numId w:val="10"/>
        </w:numPr>
        <w:ind w:firstLineChars="0"/>
      </w:pPr>
      <w:r w:rsidRPr="00C27EEC">
        <w:rPr>
          <w:rFonts w:hint="eastAsia"/>
          <w:b/>
        </w:rPr>
        <w:t>线程池</w:t>
      </w:r>
      <w:r>
        <w:rPr>
          <w:rFonts w:hint="eastAsia"/>
        </w:rPr>
        <w:t>：解决用户响应时间长的问题</w:t>
      </w:r>
    </w:p>
    <w:p w:rsidR="007737AC" w:rsidRPr="00C27EEC" w:rsidRDefault="007737AC" w:rsidP="006D6BDC">
      <w:pPr>
        <w:pStyle w:val="a4"/>
        <w:numPr>
          <w:ilvl w:val="0"/>
          <w:numId w:val="10"/>
        </w:numPr>
        <w:ind w:firstLineChars="0"/>
        <w:rPr>
          <w:b/>
        </w:rPr>
      </w:pPr>
      <w:r w:rsidRPr="00C27EEC">
        <w:rPr>
          <w:rFonts w:hint="eastAsia"/>
          <w:b/>
        </w:rPr>
        <w:t>连接池</w:t>
      </w:r>
    </w:p>
    <w:p w:rsidR="007737AC" w:rsidRDefault="007737AC" w:rsidP="006D6BDC">
      <w:pPr>
        <w:pStyle w:val="a4"/>
        <w:numPr>
          <w:ilvl w:val="0"/>
          <w:numId w:val="10"/>
        </w:numPr>
        <w:ind w:firstLineChars="0"/>
      </w:pPr>
      <w:r w:rsidRPr="00C27EEC">
        <w:rPr>
          <w:rFonts w:hint="eastAsia"/>
          <w:b/>
        </w:rPr>
        <w:t>JVM</w:t>
      </w:r>
      <w:r w:rsidRPr="00C27EEC">
        <w:rPr>
          <w:rFonts w:hint="eastAsia"/>
          <w:b/>
        </w:rPr>
        <w:t>启动参数</w:t>
      </w:r>
      <w:r>
        <w:rPr>
          <w:rFonts w:hint="eastAsia"/>
        </w:rPr>
        <w:t>：调整各代的内存比例和垃圾回收算法，提高吞吐量</w:t>
      </w:r>
    </w:p>
    <w:p w:rsidR="007737AC" w:rsidRDefault="007737AC" w:rsidP="006D6BDC">
      <w:pPr>
        <w:pStyle w:val="a4"/>
        <w:numPr>
          <w:ilvl w:val="0"/>
          <w:numId w:val="10"/>
        </w:numPr>
        <w:ind w:firstLineChars="0"/>
      </w:pPr>
      <w:r w:rsidRPr="00C27EEC">
        <w:rPr>
          <w:rFonts w:hint="eastAsia"/>
          <w:b/>
        </w:rPr>
        <w:t>程序算法</w:t>
      </w:r>
      <w:r>
        <w:rPr>
          <w:rFonts w:hint="eastAsia"/>
        </w:rPr>
        <w:t>：改进程序逻辑算法提高性能</w:t>
      </w:r>
    </w:p>
    <w:p w:rsidR="007737AC" w:rsidRDefault="007737AC" w:rsidP="007737AC">
      <w:pPr>
        <w:pStyle w:val="20"/>
      </w:pPr>
      <w:r>
        <w:rPr>
          <w:rFonts w:hint="eastAsia"/>
        </w:rPr>
        <w:t xml:space="preserve">  </w:t>
      </w:r>
      <w:bookmarkStart w:id="13" w:name="_Toc460340745"/>
      <w:r>
        <w:rPr>
          <w:rFonts w:hint="eastAsia"/>
        </w:rPr>
        <w:t>Java线程池（java.util.concurrent.ThreadPoolExecutor）</w:t>
      </w:r>
      <w:bookmarkEnd w:id="13"/>
    </w:p>
    <w:p w:rsidR="007737AC" w:rsidRDefault="007737AC" w:rsidP="007737AC">
      <w:pPr>
        <w:pStyle w:val="a4"/>
      </w:pPr>
      <w:r>
        <w:rPr>
          <w:rFonts w:hint="eastAsia"/>
        </w:rPr>
        <w:t>大多数</w:t>
      </w:r>
      <w:r>
        <w:rPr>
          <w:rFonts w:hint="eastAsia"/>
        </w:rPr>
        <w:t>JVM6</w:t>
      </w:r>
      <w:r>
        <w:rPr>
          <w:rFonts w:hint="eastAsia"/>
        </w:rPr>
        <w:t>上的应用采用的线程池都是</w:t>
      </w:r>
      <w:r>
        <w:rPr>
          <w:rFonts w:hint="eastAsia"/>
        </w:rPr>
        <w:t>JDK</w:t>
      </w:r>
      <w:r>
        <w:rPr>
          <w:rFonts w:hint="eastAsia"/>
        </w:rPr>
        <w:t>自带的线程池，之所以把成熟的</w:t>
      </w:r>
      <w:r>
        <w:rPr>
          <w:rFonts w:hint="eastAsia"/>
        </w:rPr>
        <w:t>Java</w:t>
      </w:r>
      <w:r>
        <w:rPr>
          <w:rFonts w:hint="eastAsia"/>
        </w:rPr>
        <w:t>线程池进行罗嗦说明，是因为该线程池的行为与我们想象的有点出入。</w:t>
      </w:r>
      <w:r>
        <w:rPr>
          <w:rFonts w:hint="eastAsia"/>
        </w:rPr>
        <w:t>Java</w:t>
      </w:r>
      <w:r>
        <w:rPr>
          <w:rFonts w:hint="eastAsia"/>
        </w:rPr>
        <w:t>线程池有几个重要的配置参数：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98655A">
        <w:rPr>
          <w:rStyle w:val="WarningChar0"/>
          <w:rFonts w:hint="eastAsia"/>
        </w:rPr>
        <w:t>corePoolSize</w:t>
      </w:r>
      <w:r>
        <w:rPr>
          <w:rFonts w:hint="eastAsia"/>
        </w:rPr>
        <w:t>：核心线程数（最新线程数）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98655A">
        <w:rPr>
          <w:rStyle w:val="WarningChar0"/>
          <w:rFonts w:hint="eastAsia"/>
        </w:rPr>
        <w:t>maximumPoolSize</w:t>
      </w:r>
      <w:r>
        <w:rPr>
          <w:rFonts w:hint="eastAsia"/>
        </w:rPr>
        <w:t>：最大线程数，超过这个数量的任务会被拒绝，用户可以通过</w:t>
      </w:r>
      <w:r>
        <w:rPr>
          <w:rFonts w:hint="eastAsia"/>
        </w:rPr>
        <w:t>RejectedExecutionHandler</w:t>
      </w:r>
      <w:r>
        <w:rPr>
          <w:rFonts w:hint="eastAsia"/>
        </w:rPr>
        <w:t>接口自定义处理方式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98655A">
        <w:rPr>
          <w:rStyle w:val="WarningChar0"/>
          <w:rFonts w:hint="eastAsia"/>
        </w:rPr>
        <w:t>keepAliveTime</w:t>
      </w:r>
      <w:r>
        <w:rPr>
          <w:rFonts w:hint="eastAsia"/>
        </w:rPr>
        <w:t>：线程保持活动的时间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98655A">
        <w:rPr>
          <w:rStyle w:val="WarningChar0"/>
          <w:rFonts w:hint="eastAsia"/>
        </w:rPr>
        <w:t>workQueue</w:t>
      </w:r>
      <w:r>
        <w:rPr>
          <w:rFonts w:hint="eastAsia"/>
        </w:rPr>
        <w:t>：工作队列，存放执行的任务</w:t>
      </w:r>
    </w:p>
    <w:p w:rsidR="00896CD2" w:rsidRDefault="007737AC" w:rsidP="007737AC">
      <w:pPr>
        <w:pStyle w:val="a4"/>
      </w:pPr>
      <w:r>
        <w:rPr>
          <w:rFonts w:hint="eastAsia"/>
        </w:rPr>
        <w:t xml:space="preserve">  </w:t>
      </w:r>
    </w:p>
    <w:p w:rsidR="007737AC" w:rsidRDefault="007737AC" w:rsidP="007737AC">
      <w:pPr>
        <w:pStyle w:val="a4"/>
      </w:pPr>
      <w:r>
        <w:rPr>
          <w:rFonts w:hint="eastAsia"/>
        </w:rPr>
        <w:t>Java</w:t>
      </w:r>
      <w:r>
        <w:rPr>
          <w:rFonts w:hint="eastAsia"/>
        </w:rPr>
        <w:t>线程池需要传入一个</w:t>
      </w:r>
      <w:r>
        <w:rPr>
          <w:rFonts w:hint="eastAsia"/>
        </w:rPr>
        <w:t>Queue</w:t>
      </w:r>
      <w:r>
        <w:rPr>
          <w:rFonts w:hint="eastAsia"/>
        </w:rPr>
        <w:t>参数（</w:t>
      </w:r>
      <w:r>
        <w:rPr>
          <w:rFonts w:hint="eastAsia"/>
        </w:rPr>
        <w:t>workQueue</w:t>
      </w:r>
      <w:r>
        <w:rPr>
          <w:rFonts w:hint="eastAsia"/>
        </w:rPr>
        <w:t>）用来存放执行的任务，而对</w:t>
      </w:r>
      <w:r>
        <w:rPr>
          <w:rFonts w:hint="eastAsia"/>
        </w:rPr>
        <w:t>Queue</w:t>
      </w:r>
      <w:r>
        <w:rPr>
          <w:rFonts w:hint="eastAsia"/>
        </w:rPr>
        <w:t>的不同选择，线程池有完全不同的行为：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896CD2">
        <w:rPr>
          <w:rStyle w:val="WarningChar0"/>
          <w:rFonts w:hint="eastAsia"/>
        </w:rPr>
        <w:t>SynchronousQueue</w:t>
      </w:r>
      <w:r>
        <w:rPr>
          <w:rFonts w:hint="eastAsia"/>
        </w:rPr>
        <w:t>：一个无容量的等待队列，一个线程的</w:t>
      </w:r>
      <w:r>
        <w:rPr>
          <w:rFonts w:hint="eastAsia"/>
        </w:rPr>
        <w:t>insert</w:t>
      </w:r>
      <w:r>
        <w:rPr>
          <w:rFonts w:hint="eastAsia"/>
        </w:rPr>
        <w:t>操作必须等待另一线程的</w:t>
      </w:r>
      <w:r>
        <w:rPr>
          <w:rFonts w:hint="eastAsia"/>
        </w:rPr>
        <w:t>remove</w:t>
      </w:r>
      <w:r>
        <w:rPr>
          <w:rFonts w:hint="eastAsia"/>
        </w:rPr>
        <w:t>操作，采用这个</w:t>
      </w:r>
      <w:r>
        <w:rPr>
          <w:rFonts w:hint="eastAsia"/>
        </w:rPr>
        <w:t>Queue</w:t>
      </w:r>
      <w:r>
        <w:rPr>
          <w:rFonts w:hint="eastAsia"/>
        </w:rPr>
        <w:t>线程池将会为每个任务分配一个新线程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896CD2">
        <w:rPr>
          <w:rStyle w:val="WarningChar0"/>
          <w:rFonts w:hint="eastAsia"/>
        </w:rPr>
        <w:t>LinkedBlockingQueue</w:t>
      </w:r>
      <w:r>
        <w:rPr>
          <w:rFonts w:hint="eastAsia"/>
        </w:rPr>
        <w:t xml:space="preserve"> </w:t>
      </w:r>
      <w:r>
        <w:rPr>
          <w:rFonts w:hint="eastAsia"/>
        </w:rPr>
        <w:t>：无界队列，采用该</w:t>
      </w:r>
      <w:r>
        <w:rPr>
          <w:rFonts w:hint="eastAsia"/>
        </w:rPr>
        <w:t>Queue</w:t>
      </w:r>
      <w:r>
        <w:rPr>
          <w:rFonts w:hint="eastAsia"/>
        </w:rPr>
        <w:t>，线程池将忽略</w:t>
      </w:r>
      <w:r>
        <w:rPr>
          <w:rFonts w:hint="eastAsia"/>
        </w:rPr>
        <w:t xml:space="preserve"> maximumPoolSize</w:t>
      </w:r>
      <w:r>
        <w:rPr>
          <w:rFonts w:hint="eastAsia"/>
        </w:rPr>
        <w:t>参数，仅用</w:t>
      </w:r>
      <w:r>
        <w:rPr>
          <w:rFonts w:hint="eastAsia"/>
        </w:rPr>
        <w:t>corePoolSize</w:t>
      </w:r>
      <w:r>
        <w:rPr>
          <w:rFonts w:hint="eastAsia"/>
        </w:rPr>
        <w:t>的线程处理所有的任务，未处理的任务便在</w:t>
      </w:r>
      <w:r>
        <w:rPr>
          <w:rFonts w:hint="eastAsia"/>
        </w:rPr>
        <w:t>LinkedBlockingQueue</w:t>
      </w:r>
      <w:r>
        <w:rPr>
          <w:rFonts w:hint="eastAsia"/>
        </w:rPr>
        <w:t>中排队</w:t>
      </w:r>
    </w:p>
    <w:p w:rsidR="007737AC" w:rsidRDefault="007737AC" w:rsidP="006D6BDC">
      <w:pPr>
        <w:pStyle w:val="a4"/>
        <w:numPr>
          <w:ilvl w:val="0"/>
          <w:numId w:val="19"/>
        </w:numPr>
        <w:ind w:firstLineChars="0"/>
      </w:pPr>
      <w:r w:rsidRPr="00896CD2">
        <w:rPr>
          <w:rStyle w:val="WarningChar0"/>
          <w:rFonts w:hint="eastAsia"/>
        </w:rPr>
        <w:t>ArrayBlockingQueue</w:t>
      </w:r>
      <w:r>
        <w:rPr>
          <w:rFonts w:hint="eastAsia"/>
        </w:rPr>
        <w:t>：有界队列，在有界队列和</w:t>
      </w:r>
      <w:r>
        <w:rPr>
          <w:rFonts w:hint="eastAsia"/>
        </w:rPr>
        <w:t xml:space="preserve"> maximumPoolSize</w:t>
      </w:r>
      <w:r>
        <w:rPr>
          <w:rFonts w:hint="eastAsia"/>
        </w:rPr>
        <w:t>的作用下，程序将很难被调优：更大的</w:t>
      </w:r>
      <w:r>
        <w:rPr>
          <w:rFonts w:hint="eastAsia"/>
        </w:rPr>
        <w:t>Queue</w:t>
      </w:r>
      <w:r>
        <w:rPr>
          <w:rFonts w:hint="eastAsia"/>
        </w:rPr>
        <w:t>和小的</w:t>
      </w:r>
      <w:r>
        <w:rPr>
          <w:rFonts w:hint="eastAsia"/>
        </w:rPr>
        <w:t>maximumPoolSize</w:t>
      </w:r>
      <w:r>
        <w:rPr>
          <w:rFonts w:hint="eastAsia"/>
        </w:rPr>
        <w:t>将导致</w:t>
      </w:r>
      <w:r>
        <w:rPr>
          <w:rFonts w:hint="eastAsia"/>
        </w:rPr>
        <w:t>CPU</w:t>
      </w:r>
      <w:r>
        <w:rPr>
          <w:rFonts w:hint="eastAsia"/>
        </w:rPr>
        <w:t>的低负载；小的</w:t>
      </w:r>
      <w:r>
        <w:rPr>
          <w:rFonts w:hint="eastAsia"/>
        </w:rPr>
        <w:t>Queue</w:t>
      </w:r>
      <w:r>
        <w:rPr>
          <w:rFonts w:hint="eastAsia"/>
        </w:rPr>
        <w:t>和大的池，</w:t>
      </w:r>
      <w:r>
        <w:rPr>
          <w:rFonts w:hint="eastAsia"/>
        </w:rPr>
        <w:t>Queue</w:t>
      </w:r>
      <w:r>
        <w:rPr>
          <w:rFonts w:hint="eastAsia"/>
        </w:rPr>
        <w:t>就没起动应有的作用。</w:t>
      </w:r>
    </w:p>
    <w:p w:rsidR="00896CD2" w:rsidRDefault="00896CD2" w:rsidP="00896CD2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其实我们的要求很简单，希望线程池能跟连接池一样，能设置最小线程数、最大线程数，当最小数</w:t>
      </w:r>
      <w:r>
        <w:rPr>
          <w:rFonts w:hint="eastAsia"/>
        </w:rPr>
        <w:t>&lt;</w:t>
      </w:r>
      <w:r>
        <w:rPr>
          <w:rFonts w:hint="eastAsia"/>
        </w:rPr>
        <w:t>任务</w:t>
      </w:r>
      <w:r>
        <w:rPr>
          <w:rFonts w:hint="eastAsia"/>
        </w:rPr>
        <w:t>&lt;</w:t>
      </w:r>
      <w:r>
        <w:rPr>
          <w:rFonts w:hint="eastAsia"/>
        </w:rPr>
        <w:t>最大数时，应该分配新的线程处理；当任务</w:t>
      </w:r>
      <w:r>
        <w:rPr>
          <w:rFonts w:hint="eastAsia"/>
        </w:rPr>
        <w:t>&gt;</w:t>
      </w:r>
      <w:r>
        <w:rPr>
          <w:rFonts w:hint="eastAsia"/>
        </w:rPr>
        <w:t>最大数时，应该等待有空闲线程再处理该任务。</w:t>
      </w:r>
    </w:p>
    <w:p w:rsidR="007737AC" w:rsidRDefault="007737AC" w:rsidP="007737AC">
      <w:pPr>
        <w:pStyle w:val="a4"/>
      </w:pPr>
      <w:r>
        <w:rPr>
          <w:rFonts w:hint="eastAsia"/>
        </w:rPr>
        <w:t>但线程池的设计思路是，任务应该放到</w:t>
      </w:r>
      <w:r>
        <w:rPr>
          <w:rFonts w:hint="eastAsia"/>
        </w:rPr>
        <w:t>Queue</w:t>
      </w:r>
      <w:r>
        <w:rPr>
          <w:rFonts w:hint="eastAsia"/>
        </w:rPr>
        <w:t>中，当</w:t>
      </w:r>
      <w:r>
        <w:rPr>
          <w:rFonts w:hint="eastAsia"/>
        </w:rPr>
        <w:t>Queue</w:t>
      </w:r>
      <w:r>
        <w:rPr>
          <w:rFonts w:hint="eastAsia"/>
        </w:rPr>
        <w:t>放不下时再考虑用新线程处理，如果</w:t>
      </w:r>
      <w:r>
        <w:rPr>
          <w:rFonts w:hint="eastAsia"/>
        </w:rPr>
        <w:t>Queue</w:t>
      </w:r>
      <w:r>
        <w:rPr>
          <w:rFonts w:hint="eastAsia"/>
        </w:rPr>
        <w:t>满且无法派生新线程，就拒绝该任务。设计导致“先放等执行”、“放不下再执行”、“拒绝不等待”。所以，根据不同的</w:t>
      </w:r>
      <w:r>
        <w:rPr>
          <w:rFonts w:hint="eastAsia"/>
        </w:rPr>
        <w:t>Queue</w:t>
      </w:r>
      <w:r>
        <w:rPr>
          <w:rFonts w:hint="eastAsia"/>
        </w:rPr>
        <w:t>参数，要提高吞吐量不能一味地增大</w:t>
      </w:r>
      <w:r>
        <w:rPr>
          <w:rFonts w:hint="eastAsia"/>
        </w:rPr>
        <w:t>maximumPoolSize</w:t>
      </w:r>
      <w:r>
        <w:rPr>
          <w:rFonts w:hint="eastAsia"/>
        </w:rPr>
        <w:t>。</w:t>
      </w:r>
    </w:p>
    <w:p w:rsidR="007737AC" w:rsidRDefault="007737AC" w:rsidP="007737AC">
      <w:pPr>
        <w:pStyle w:val="a4"/>
      </w:pPr>
      <w:r>
        <w:rPr>
          <w:rFonts w:hint="eastAsia"/>
        </w:rPr>
        <w:t>当然，要达到我们的目标，必须对线程池进行一定的封装，幸运的是</w:t>
      </w:r>
      <w:r>
        <w:rPr>
          <w:rFonts w:hint="eastAsia"/>
        </w:rPr>
        <w:t>ThreadPoolExecutor</w:t>
      </w:r>
      <w:r>
        <w:rPr>
          <w:rFonts w:hint="eastAsia"/>
        </w:rPr>
        <w:t>中留了足够的自定义接口以帮助我们达到目标。我们封装的方式是：</w:t>
      </w:r>
    </w:p>
    <w:p w:rsidR="007737AC" w:rsidRDefault="007737AC" w:rsidP="006D6BD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SynchronousQueue</w:t>
      </w:r>
      <w:r>
        <w:rPr>
          <w:rFonts w:hint="eastAsia"/>
        </w:rPr>
        <w:t>作为参数，使</w:t>
      </w:r>
      <w:r>
        <w:rPr>
          <w:rFonts w:hint="eastAsia"/>
        </w:rPr>
        <w:t>maximumPoolSize</w:t>
      </w:r>
      <w:r>
        <w:rPr>
          <w:rFonts w:hint="eastAsia"/>
        </w:rPr>
        <w:t>发挥作用，以防止线程被无限制的分配，同时可以通过提高</w:t>
      </w:r>
      <w:r>
        <w:rPr>
          <w:rFonts w:hint="eastAsia"/>
        </w:rPr>
        <w:t>maximumPoolSize</w:t>
      </w:r>
      <w:r>
        <w:rPr>
          <w:rFonts w:hint="eastAsia"/>
        </w:rPr>
        <w:t>来提高系统吞吐量</w:t>
      </w:r>
    </w:p>
    <w:p w:rsidR="007737AC" w:rsidRDefault="007737AC" w:rsidP="006D6BD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自定义一个</w:t>
      </w:r>
      <w:r>
        <w:rPr>
          <w:rFonts w:hint="eastAsia"/>
        </w:rPr>
        <w:t>RejectedExecutionHandler</w:t>
      </w:r>
      <w:r>
        <w:rPr>
          <w:rFonts w:hint="eastAsia"/>
        </w:rPr>
        <w:t>，当线程数超过</w:t>
      </w:r>
      <w:r>
        <w:rPr>
          <w:rFonts w:hint="eastAsia"/>
        </w:rPr>
        <w:t>maximumPoolSize</w:t>
      </w:r>
      <w:r>
        <w:rPr>
          <w:rFonts w:hint="eastAsia"/>
        </w:rPr>
        <w:t>时进行处理，处理方式为隔一段时间检查线程池是否可以执行新</w:t>
      </w:r>
      <w:r>
        <w:rPr>
          <w:rFonts w:hint="eastAsia"/>
        </w:rPr>
        <w:t>Task</w:t>
      </w:r>
      <w:r>
        <w:rPr>
          <w:rFonts w:hint="eastAsia"/>
        </w:rPr>
        <w:t>，如果可以把拒绝的</w:t>
      </w:r>
      <w:r>
        <w:rPr>
          <w:rFonts w:hint="eastAsia"/>
        </w:rPr>
        <w:t>Task</w:t>
      </w:r>
      <w:r>
        <w:rPr>
          <w:rFonts w:hint="eastAsia"/>
        </w:rPr>
        <w:t>重新放入到线程池，检查的时间依赖</w:t>
      </w:r>
      <w:r>
        <w:rPr>
          <w:rFonts w:hint="eastAsia"/>
        </w:rPr>
        <w:t>keepAliveTime</w:t>
      </w:r>
      <w:r>
        <w:rPr>
          <w:rFonts w:hint="eastAsia"/>
        </w:rPr>
        <w:t>的大小。</w:t>
      </w:r>
    </w:p>
    <w:p w:rsidR="007737AC" w:rsidRDefault="007737AC" w:rsidP="007737AC">
      <w:pPr>
        <w:pStyle w:val="20"/>
      </w:pPr>
      <w:r>
        <w:rPr>
          <w:rFonts w:hint="eastAsia"/>
        </w:rPr>
        <w:t xml:space="preserve">  </w:t>
      </w:r>
      <w:bookmarkStart w:id="14" w:name="_Toc460340746"/>
      <w:r>
        <w:rPr>
          <w:rFonts w:hint="eastAsia"/>
        </w:rPr>
        <w:t>连接池（org.apache.commons.dbcp.BasicDataSource）</w:t>
      </w:r>
      <w:bookmarkEnd w:id="14"/>
    </w:p>
    <w:p w:rsidR="007737AC" w:rsidRDefault="007737AC" w:rsidP="007737AC">
      <w:pPr>
        <w:pStyle w:val="a4"/>
      </w:pPr>
      <w:r>
        <w:rPr>
          <w:rFonts w:hint="eastAsia"/>
        </w:rPr>
        <w:t>在使用</w:t>
      </w:r>
      <w:r>
        <w:rPr>
          <w:rFonts w:hint="eastAsia"/>
        </w:rPr>
        <w:t>org.apache.commons.dbcp.BasicDataSource</w:t>
      </w:r>
      <w:r>
        <w:rPr>
          <w:rFonts w:hint="eastAsia"/>
        </w:rPr>
        <w:t>的时候，因为之前采用了默认配置，所以当访问量大时，通过</w:t>
      </w:r>
      <w:r>
        <w:rPr>
          <w:rFonts w:hint="eastAsia"/>
        </w:rPr>
        <w:t>JMX</w:t>
      </w:r>
      <w:r>
        <w:rPr>
          <w:rFonts w:hint="eastAsia"/>
        </w:rPr>
        <w:t>观察到很多</w:t>
      </w:r>
      <w:r>
        <w:rPr>
          <w:rFonts w:hint="eastAsia"/>
        </w:rPr>
        <w:t>Tomcat</w:t>
      </w:r>
      <w:r>
        <w:rPr>
          <w:rFonts w:hint="eastAsia"/>
        </w:rPr>
        <w:t>线程都阻塞在</w:t>
      </w:r>
      <w:r>
        <w:rPr>
          <w:rFonts w:hint="eastAsia"/>
        </w:rPr>
        <w:t>BasicDataSource</w:t>
      </w:r>
      <w:r>
        <w:rPr>
          <w:rFonts w:hint="eastAsia"/>
        </w:rPr>
        <w:t>使用的</w:t>
      </w:r>
      <w:r>
        <w:rPr>
          <w:rFonts w:hint="eastAsia"/>
        </w:rPr>
        <w:t>Apache ObjectPool</w:t>
      </w:r>
      <w:r>
        <w:rPr>
          <w:rFonts w:hint="eastAsia"/>
        </w:rPr>
        <w:t>的锁上，直接原因当时是因为</w:t>
      </w:r>
      <w:r>
        <w:rPr>
          <w:rFonts w:hint="eastAsia"/>
        </w:rPr>
        <w:t>BasicDataSource</w:t>
      </w:r>
      <w:r>
        <w:rPr>
          <w:rFonts w:hint="eastAsia"/>
        </w:rPr>
        <w:t>连接池的最大连接数设置的太小，默认的</w:t>
      </w:r>
      <w:r>
        <w:rPr>
          <w:rFonts w:hint="eastAsia"/>
        </w:rPr>
        <w:t>BasicDataSource</w:t>
      </w:r>
      <w:r>
        <w:rPr>
          <w:rFonts w:hint="eastAsia"/>
        </w:rPr>
        <w:t>配置，仅使用</w:t>
      </w:r>
      <w:r>
        <w:rPr>
          <w:rFonts w:hint="eastAsia"/>
        </w:rPr>
        <w:t>8</w:t>
      </w:r>
      <w:r>
        <w:rPr>
          <w:rFonts w:hint="eastAsia"/>
        </w:rPr>
        <w:t>个最大连接。</w:t>
      </w:r>
    </w:p>
    <w:p w:rsidR="007737AC" w:rsidRDefault="007737AC" w:rsidP="007737AC">
      <w:pPr>
        <w:pStyle w:val="a4"/>
      </w:pPr>
      <w:r>
        <w:rPr>
          <w:rFonts w:hint="eastAsia"/>
        </w:rPr>
        <w:t>我还观察到一个问题，当较长的时间不访问系统，比如</w:t>
      </w:r>
      <w:r>
        <w:rPr>
          <w:rFonts w:hint="eastAsia"/>
        </w:rPr>
        <w:t>2</w:t>
      </w:r>
      <w:r>
        <w:rPr>
          <w:rFonts w:hint="eastAsia"/>
        </w:rPr>
        <w:t>天，</w:t>
      </w:r>
      <w:r>
        <w:rPr>
          <w:rFonts w:hint="eastAsia"/>
        </w:rPr>
        <w:t>DB</w:t>
      </w:r>
      <w:r>
        <w:rPr>
          <w:rFonts w:hint="eastAsia"/>
        </w:rPr>
        <w:t>上的</w:t>
      </w:r>
      <w:r>
        <w:rPr>
          <w:rFonts w:hint="eastAsia"/>
        </w:rPr>
        <w:t>Mysql</w:t>
      </w:r>
      <w:r>
        <w:rPr>
          <w:rFonts w:hint="eastAsia"/>
        </w:rPr>
        <w:t>会断掉所以的连接，导致连接池中缓存的连接不能用。为了解决这些问题，我们充分研究了</w:t>
      </w:r>
      <w:r>
        <w:rPr>
          <w:rFonts w:hint="eastAsia"/>
        </w:rPr>
        <w:t>BasicDataSource</w:t>
      </w:r>
      <w:r>
        <w:rPr>
          <w:rFonts w:hint="eastAsia"/>
        </w:rPr>
        <w:t>，发现了一些优化的点：</w:t>
      </w:r>
    </w:p>
    <w:p w:rsidR="004F09B3" w:rsidRDefault="004F09B3" w:rsidP="007737AC">
      <w:pPr>
        <w:pStyle w:val="a4"/>
      </w:pP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默认支持</w:t>
      </w:r>
      <w:r>
        <w:rPr>
          <w:rFonts w:hint="eastAsia"/>
        </w:rPr>
        <w:t>100</w:t>
      </w:r>
      <w:r>
        <w:rPr>
          <w:rFonts w:hint="eastAsia"/>
        </w:rPr>
        <w:t>个链接，所以每个连接池的配置要根据集群中的机器数进行，如有</w:t>
      </w:r>
      <w:r>
        <w:rPr>
          <w:rFonts w:hint="eastAsia"/>
        </w:rPr>
        <w:t>2</w:t>
      </w:r>
      <w:r>
        <w:rPr>
          <w:rFonts w:hint="eastAsia"/>
        </w:rPr>
        <w:t>台服务器，可每个设置为</w:t>
      </w:r>
      <w:r>
        <w:rPr>
          <w:rFonts w:hint="eastAsia"/>
        </w:rPr>
        <w:t>60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initialSize</w:t>
      </w:r>
      <w:r>
        <w:rPr>
          <w:rFonts w:hint="eastAsia"/>
        </w:rPr>
        <w:t>：参数是一直打开的连接数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minEvictableIdleTimeMillis</w:t>
      </w:r>
      <w:r>
        <w:rPr>
          <w:rFonts w:hint="eastAsia"/>
        </w:rPr>
        <w:t>：该参数设置每个连接的空闲时间，超过这个时间连接将被关闭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timeBetweenEvictionRunsMillis</w:t>
      </w:r>
      <w:r>
        <w:rPr>
          <w:rFonts w:hint="eastAsia"/>
        </w:rPr>
        <w:t>：后台线程的运行周期，用来检测过期连接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maxActive</w:t>
      </w:r>
      <w:r>
        <w:rPr>
          <w:rFonts w:hint="eastAsia"/>
        </w:rPr>
        <w:t>：最大能分配的连接数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maxIdle</w:t>
      </w:r>
      <w:r>
        <w:rPr>
          <w:rFonts w:hint="eastAsia"/>
        </w:rPr>
        <w:t>：最大空闲数，当连接使用完毕后发现连接数大于</w:t>
      </w:r>
      <w:r>
        <w:rPr>
          <w:rFonts w:hint="eastAsia"/>
        </w:rPr>
        <w:t>maxIdle</w:t>
      </w:r>
      <w:r>
        <w:rPr>
          <w:rFonts w:hint="eastAsia"/>
        </w:rPr>
        <w:t>，连接将被直接关闭。只有</w:t>
      </w:r>
      <w:r>
        <w:rPr>
          <w:rFonts w:hint="eastAsia"/>
        </w:rPr>
        <w:t>initialSize &lt; x &lt; maxIdle</w:t>
      </w:r>
      <w:r>
        <w:rPr>
          <w:rFonts w:hint="eastAsia"/>
        </w:rPr>
        <w:t>的连接将被定期检测是否超期。这个参数主要用来在峰值访问时提高吞吐量。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 w:rsidRPr="0098655A">
        <w:rPr>
          <w:rStyle w:val="WarningChar0"/>
          <w:rFonts w:hint="eastAsia"/>
        </w:rPr>
        <w:t>initialSize</w:t>
      </w:r>
      <w:r>
        <w:rPr>
          <w:rFonts w:hint="eastAsia"/>
        </w:rPr>
        <w:t>是如何保持的？经过研究代码发现，</w:t>
      </w:r>
      <w:r>
        <w:rPr>
          <w:rFonts w:hint="eastAsia"/>
        </w:rPr>
        <w:t>BasicDataSource</w:t>
      </w:r>
      <w:r>
        <w:rPr>
          <w:rFonts w:hint="eastAsia"/>
        </w:rPr>
        <w:t>会关闭所有超期的连接，然后再打开</w:t>
      </w:r>
      <w:r>
        <w:rPr>
          <w:rFonts w:hint="eastAsia"/>
        </w:rPr>
        <w:t>initialSize</w:t>
      </w:r>
      <w:r>
        <w:rPr>
          <w:rFonts w:hint="eastAsia"/>
        </w:rPr>
        <w:t>数量的连接，这个特性与</w:t>
      </w:r>
      <w:r>
        <w:rPr>
          <w:rFonts w:hint="eastAsia"/>
        </w:rPr>
        <w:t>minEvictableIdleTimeMillis</w:t>
      </w:r>
      <w:r>
        <w:rPr>
          <w:rFonts w:hint="eastAsia"/>
        </w:rPr>
        <w:t>、</w:t>
      </w:r>
      <w:r>
        <w:rPr>
          <w:rFonts w:hint="eastAsia"/>
        </w:rPr>
        <w:t>timeBetweenEvictionRunsMillis</w:t>
      </w:r>
      <w:r>
        <w:rPr>
          <w:rFonts w:hint="eastAsia"/>
        </w:rPr>
        <w:t>一起保证了所有超期的</w:t>
      </w:r>
      <w:r>
        <w:rPr>
          <w:rFonts w:hint="eastAsia"/>
        </w:rPr>
        <w:t>initialSize</w:t>
      </w:r>
      <w:r>
        <w:rPr>
          <w:rFonts w:hint="eastAsia"/>
        </w:rPr>
        <w:t>连接都会被重新连接，从而避免了</w:t>
      </w:r>
      <w:r>
        <w:rPr>
          <w:rFonts w:hint="eastAsia"/>
        </w:rPr>
        <w:t>Mysql</w:t>
      </w:r>
      <w:r>
        <w:rPr>
          <w:rFonts w:hint="eastAsia"/>
        </w:rPr>
        <w:t>长时间无动作会断掉连接的问题。</w:t>
      </w:r>
    </w:p>
    <w:p w:rsidR="007737AC" w:rsidRPr="0098655A" w:rsidRDefault="007737AC" w:rsidP="0098655A">
      <w:pPr>
        <w:pStyle w:val="20"/>
      </w:pPr>
      <w:r w:rsidRPr="0098655A">
        <w:rPr>
          <w:rFonts w:hint="eastAsia"/>
        </w:rPr>
        <w:t xml:space="preserve">  </w:t>
      </w:r>
      <w:bookmarkStart w:id="15" w:name="_Toc460340747"/>
      <w:r w:rsidRPr="0098655A">
        <w:rPr>
          <w:rFonts w:hint="eastAsia"/>
        </w:rPr>
        <w:t>JVM参数</w:t>
      </w:r>
      <w:bookmarkEnd w:id="15"/>
    </w:p>
    <w:p w:rsidR="007737AC" w:rsidRDefault="007737AC" w:rsidP="007737AC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启动参数中，可以设置跟内存、垃圾回收相关的一些参数设置，默认情况不做任何设置</w:t>
      </w:r>
      <w:r>
        <w:rPr>
          <w:rFonts w:hint="eastAsia"/>
        </w:rPr>
        <w:t>JVM</w:t>
      </w:r>
      <w:r>
        <w:rPr>
          <w:rFonts w:hint="eastAsia"/>
        </w:rPr>
        <w:t>会工作的很好，但对一些配置很好的</w:t>
      </w:r>
      <w:r>
        <w:rPr>
          <w:rFonts w:hint="eastAsia"/>
        </w:rPr>
        <w:t>Server</w:t>
      </w:r>
      <w:r>
        <w:rPr>
          <w:rFonts w:hint="eastAsia"/>
        </w:rPr>
        <w:t>和具体的应用必须仔细调优才能获得最佳性能。通过设置我们希望达到一些目标：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的时间足够的小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的次数足够的少</w:t>
      </w:r>
    </w:p>
    <w:p w:rsidR="007737AC" w:rsidRDefault="007737AC" w:rsidP="006D6BD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发生</w:t>
      </w:r>
      <w:r>
        <w:rPr>
          <w:rFonts w:hint="eastAsia"/>
        </w:rPr>
        <w:t>Full GC</w:t>
      </w:r>
      <w:r>
        <w:rPr>
          <w:rFonts w:hint="eastAsia"/>
        </w:rPr>
        <w:t>的周期足够的长</w:t>
      </w:r>
    </w:p>
    <w:p w:rsidR="004F09B3" w:rsidRDefault="004F09B3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lastRenderedPageBreak/>
        <w:t>前两个目前是相悖的，要想</w:t>
      </w:r>
      <w:r>
        <w:rPr>
          <w:rFonts w:hint="eastAsia"/>
        </w:rPr>
        <w:t>GC</w:t>
      </w:r>
      <w:r>
        <w:rPr>
          <w:rFonts w:hint="eastAsia"/>
        </w:rPr>
        <w:t>时间小必须要一个更小的堆，要保证</w:t>
      </w:r>
      <w:r>
        <w:rPr>
          <w:rFonts w:hint="eastAsia"/>
        </w:rPr>
        <w:t>GC</w:t>
      </w:r>
      <w:r>
        <w:rPr>
          <w:rFonts w:hint="eastAsia"/>
        </w:rPr>
        <w:t>次数足够少，必须保证一个更大的堆，我们只能取其平衡。</w:t>
      </w:r>
    </w:p>
    <w:p w:rsidR="004F09B3" w:rsidRDefault="004F09B3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）针对</w:t>
      </w:r>
      <w:r>
        <w:rPr>
          <w:rFonts w:hint="eastAsia"/>
        </w:rPr>
        <w:t>JVM</w:t>
      </w:r>
      <w:r>
        <w:rPr>
          <w:rFonts w:hint="eastAsia"/>
        </w:rPr>
        <w:t>堆的设置一般，可以通过</w:t>
      </w:r>
      <w:r>
        <w:rPr>
          <w:rFonts w:hint="eastAsia"/>
        </w:rPr>
        <w:t>-Xms -Xmx</w:t>
      </w:r>
      <w:r>
        <w:rPr>
          <w:rFonts w:hint="eastAsia"/>
        </w:rPr>
        <w:t>限定其最小、最大值，为了防止垃圾收集器在最小、最大之间收缩堆而产生额外的时间，我们通常把最大、最小设置为相同的值</w:t>
      </w:r>
    </w:p>
    <w:p w:rsidR="004F09B3" w:rsidRPr="004F09B3" w:rsidRDefault="004F09B3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）年轻代和年老代将根据默认的比例（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52119">
        <w:rPr>
          <w:rFonts w:hint="eastAsia"/>
        </w:rPr>
        <w:t>4</w:t>
      </w:r>
      <w:r>
        <w:rPr>
          <w:rFonts w:hint="eastAsia"/>
        </w:rPr>
        <w:t>）分配堆内存，可以通过调整二者之间的比率</w:t>
      </w:r>
      <w:r>
        <w:rPr>
          <w:rFonts w:hint="eastAsia"/>
        </w:rPr>
        <w:t>NewRadio</w:t>
      </w:r>
      <w:r>
        <w:rPr>
          <w:rFonts w:hint="eastAsia"/>
        </w:rPr>
        <w:t>来调整二者之间的大小，也可以针对回收代，比如年轻代，通过</w:t>
      </w:r>
      <w:r>
        <w:rPr>
          <w:rFonts w:hint="eastAsia"/>
        </w:rPr>
        <w:t xml:space="preserve"> -XX:newSize -XX:MaxNewSize</w:t>
      </w:r>
      <w:r>
        <w:rPr>
          <w:rFonts w:hint="eastAsia"/>
        </w:rPr>
        <w:t>来设置其绝对大小。同样，为了防止年轻代的堆收缩，我们通常会把</w:t>
      </w:r>
      <w:r>
        <w:rPr>
          <w:rFonts w:hint="eastAsia"/>
        </w:rPr>
        <w:t>-XX:newSize -XX:MaxNewSize</w:t>
      </w:r>
      <w:r>
        <w:rPr>
          <w:rFonts w:hint="eastAsia"/>
        </w:rPr>
        <w:t>设置为同样大小</w:t>
      </w:r>
    </w:p>
    <w:p w:rsidR="004F09B3" w:rsidRDefault="004F09B3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）年轻代和年老代设置多大才算合理？这个我问题毫无疑问是没有答案的，否则也就不会有调优。我们观察一下二者大小变化有哪些影响</w:t>
      </w:r>
    </w:p>
    <w:p w:rsidR="007737AC" w:rsidRDefault="007737AC" w:rsidP="006D6BDC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更大的年轻代必然导致更小的年老代，大的年轻代会延长普通</w:t>
      </w:r>
      <w:r>
        <w:rPr>
          <w:rFonts w:hint="eastAsia"/>
        </w:rPr>
        <w:t>GC</w:t>
      </w:r>
      <w:r>
        <w:rPr>
          <w:rFonts w:hint="eastAsia"/>
        </w:rPr>
        <w:t>的周期，但会增加每次</w:t>
      </w:r>
      <w:r>
        <w:rPr>
          <w:rFonts w:hint="eastAsia"/>
        </w:rPr>
        <w:t>GC</w:t>
      </w:r>
      <w:r>
        <w:rPr>
          <w:rFonts w:hint="eastAsia"/>
        </w:rPr>
        <w:t>的时间；小的年老代会导致更频繁的</w:t>
      </w:r>
      <w:r>
        <w:rPr>
          <w:rFonts w:hint="eastAsia"/>
        </w:rPr>
        <w:t>Full GC</w:t>
      </w:r>
    </w:p>
    <w:p w:rsidR="007737AC" w:rsidRDefault="007737AC" w:rsidP="006D6BDC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更小的年轻代必然导致更大年老代，小的年轻代会导致普通</w:t>
      </w:r>
      <w:r>
        <w:rPr>
          <w:rFonts w:hint="eastAsia"/>
        </w:rPr>
        <w:t>GC</w:t>
      </w:r>
      <w:r>
        <w:rPr>
          <w:rFonts w:hint="eastAsia"/>
        </w:rPr>
        <w:t>很频繁，但每次的</w:t>
      </w:r>
      <w:r>
        <w:rPr>
          <w:rFonts w:hint="eastAsia"/>
        </w:rPr>
        <w:t>GC</w:t>
      </w:r>
      <w:r>
        <w:rPr>
          <w:rFonts w:hint="eastAsia"/>
        </w:rPr>
        <w:t>时间会更短；大的年老代会减少</w:t>
      </w:r>
      <w:r>
        <w:rPr>
          <w:rFonts w:hint="eastAsia"/>
        </w:rPr>
        <w:t>Full GC</w:t>
      </w:r>
      <w:r>
        <w:rPr>
          <w:rFonts w:hint="eastAsia"/>
        </w:rPr>
        <w:t>的频率</w:t>
      </w:r>
    </w:p>
    <w:p w:rsidR="007737AC" w:rsidRDefault="007737AC" w:rsidP="006D6BDC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如何选择应该依赖应用程序对象生命周期的分布情况：如果应用存在大量的临时对象，应该选择更大的年轻代；如果存在相对较多的持久对象，年老代应该适当增大。但很多应用都没有这样明显的特性，在抉择时应该根据以下两点：（</w:t>
      </w:r>
      <w:r>
        <w:rPr>
          <w:rFonts w:hint="eastAsia"/>
        </w:rPr>
        <w:t>A</w:t>
      </w:r>
      <w:r>
        <w:rPr>
          <w:rFonts w:hint="eastAsia"/>
        </w:rPr>
        <w:t>）本着</w:t>
      </w:r>
      <w:r>
        <w:rPr>
          <w:rFonts w:hint="eastAsia"/>
        </w:rPr>
        <w:t>Full GC</w:t>
      </w:r>
      <w:r>
        <w:rPr>
          <w:rFonts w:hint="eastAsia"/>
        </w:rPr>
        <w:t>尽量少的原则，让年老代尽量缓存常用对象，</w:t>
      </w:r>
      <w:r>
        <w:rPr>
          <w:rFonts w:hint="eastAsia"/>
        </w:rPr>
        <w:t>JVM</w:t>
      </w:r>
      <w:r>
        <w:rPr>
          <w:rFonts w:hint="eastAsia"/>
        </w:rPr>
        <w:t>的默认比例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也是这个道理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）通过观察应用一段时间，看其他在峰值时年老代会占多少内存，在不影响</w:t>
      </w:r>
      <w:r>
        <w:rPr>
          <w:rFonts w:hint="eastAsia"/>
        </w:rPr>
        <w:t>Full GC</w:t>
      </w:r>
      <w:r>
        <w:rPr>
          <w:rFonts w:hint="eastAsia"/>
        </w:rPr>
        <w:t>的前提下，根据实际情况加大年轻代，比如可以把比例控制在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52119">
        <w:rPr>
          <w:rFonts w:hint="eastAsia"/>
        </w:rPr>
        <w:t>4</w:t>
      </w:r>
      <w:r>
        <w:rPr>
          <w:rFonts w:hint="eastAsia"/>
        </w:rPr>
        <w:t>。但应该给年老代至少预留</w:t>
      </w:r>
      <w:r>
        <w:rPr>
          <w:rFonts w:hint="eastAsia"/>
        </w:rPr>
        <w:t>1/3</w:t>
      </w:r>
      <w:r>
        <w:rPr>
          <w:rFonts w:hint="eastAsia"/>
        </w:rPr>
        <w:t>的增长空间</w:t>
      </w:r>
    </w:p>
    <w:p w:rsidR="004F09B3" w:rsidRDefault="004F09B3" w:rsidP="004F09B3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）在配置较好的机器上（比如多核、大内存），可以为年老代选择并行收集算法：</w:t>
      </w:r>
      <w:r>
        <w:rPr>
          <w:rFonts w:hint="eastAsia"/>
        </w:rPr>
        <w:t xml:space="preserve"> -XX:+UseParallelOldGC </w:t>
      </w:r>
      <w:r>
        <w:rPr>
          <w:rFonts w:hint="eastAsia"/>
        </w:rPr>
        <w:t>，默认为</w:t>
      </w:r>
      <w:r>
        <w:rPr>
          <w:rFonts w:hint="eastAsia"/>
        </w:rPr>
        <w:t>Serial</w:t>
      </w:r>
      <w:r>
        <w:rPr>
          <w:rFonts w:hint="eastAsia"/>
        </w:rPr>
        <w:t>收集</w:t>
      </w:r>
    </w:p>
    <w:p w:rsidR="004F09B3" w:rsidRDefault="004F09B3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）线程堆栈的设置：每个线程默认会开启</w:t>
      </w:r>
      <w:r>
        <w:rPr>
          <w:rFonts w:hint="eastAsia"/>
        </w:rPr>
        <w:t>1M</w:t>
      </w:r>
      <w:r>
        <w:rPr>
          <w:rFonts w:hint="eastAsia"/>
        </w:rPr>
        <w:t>的堆栈，用于存放栈帧、调用参数、局部变量等，对大多数应用而言这个默认值太了，一般</w:t>
      </w:r>
      <w:r>
        <w:rPr>
          <w:rFonts w:hint="eastAsia"/>
        </w:rPr>
        <w:t>256K</w:t>
      </w:r>
      <w:r>
        <w:rPr>
          <w:rFonts w:hint="eastAsia"/>
        </w:rPr>
        <w:t>就足用。理论上，在内存不变的情况下，减少每个线程的堆栈，可以产生更多的线程，但这实际上还受限于操作系统。</w:t>
      </w:r>
    </w:p>
    <w:p w:rsidR="00E304F2" w:rsidRDefault="00E304F2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（</w:t>
      </w:r>
      <w:r w:rsidR="00E304F2">
        <w:t>6</w:t>
      </w:r>
      <w:r>
        <w:rPr>
          <w:rFonts w:hint="eastAsia"/>
        </w:rPr>
        <w:t>）可以通过下面的参数打</w:t>
      </w:r>
      <w:r>
        <w:rPr>
          <w:rFonts w:hint="eastAsia"/>
        </w:rPr>
        <w:t>Heap Dump</w:t>
      </w:r>
      <w:r>
        <w:rPr>
          <w:rFonts w:hint="eastAsia"/>
        </w:rPr>
        <w:t>信息</w:t>
      </w:r>
    </w:p>
    <w:p w:rsidR="007737AC" w:rsidRDefault="007737AC" w:rsidP="006D6BDC">
      <w:pPr>
        <w:pStyle w:val="a4"/>
        <w:numPr>
          <w:ilvl w:val="0"/>
          <w:numId w:val="23"/>
        </w:numPr>
        <w:ind w:firstLineChars="0"/>
      </w:pPr>
      <w:r>
        <w:t>-XX:HeapDumpPath</w:t>
      </w:r>
    </w:p>
    <w:p w:rsidR="007737AC" w:rsidRDefault="007737AC" w:rsidP="006D6BDC">
      <w:pPr>
        <w:pStyle w:val="a4"/>
        <w:numPr>
          <w:ilvl w:val="0"/>
          <w:numId w:val="23"/>
        </w:numPr>
        <w:ind w:firstLineChars="0"/>
      </w:pPr>
      <w:r>
        <w:t>-XX:+PrintGCDetails</w:t>
      </w:r>
    </w:p>
    <w:p w:rsidR="007737AC" w:rsidRDefault="007737AC" w:rsidP="006D6BDC">
      <w:pPr>
        <w:pStyle w:val="a4"/>
        <w:numPr>
          <w:ilvl w:val="0"/>
          <w:numId w:val="23"/>
        </w:numPr>
        <w:ind w:firstLineChars="0"/>
      </w:pPr>
      <w:r>
        <w:t>-XX:+PrintGCTimeStamps</w:t>
      </w:r>
    </w:p>
    <w:p w:rsidR="00E304F2" w:rsidRDefault="007737AC" w:rsidP="006D6BDC">
      <w:pPr>
        <w:pStyle w:val="a4"/>
        <w:numPr>
          <w:ilvl w:val="0"/>
          <w:numId w:val="23"/>
        </w:numPr>
        <w:ind w:firstLineChars="0"/>
      </w:pPr>
      <w:r>
        <w:t>-Xloggc:/usr/aaa/dump/heap_trace.txt</w:t>
      </w:r>
    </w:p>
    <w:p w:rsidR="00E304F2" w:rsidRDefault="00E304F2" w:rsidP="00E304F2">
      <w:pPr>
        <w:pStyle w:val="a4"/>
      </w:pPr>
    </w:p>
    <w:p w:rsidR="007737AC" w:rsidRDefault="007737AC" w:rsidP="00E304F2">
      <w:pPr>
        <w:pStyle w:val="a4"/>
      </w:pPr>
      <w:r>
        <w:rPr>
          <w:rFonts w:hint="eastAsia"/>
        </w:rPr>
        <w:lastRenderedPageBreak/>
        <w:t>通过下面参数可以控制</w:t>
      </w:r>
      <w:r>
        <w:rPr>
          <w:rFonts w:hint="eastAsia"/>
        </w:rPr>
        <w:t>OutOfMemoryError</w:t>
      </w:r>
      <w:r>
        <w:rPr>
          <w:rFonts w:hint="eastAsia"/>
        </w:rPr>
        <w:t>时打印堆的信息</w:t>
      </w:r>
    </w:p>
    <w:p w:rsidR="007737AC" w:rsidRDefault="007737AC" w:rsidP="006D6BDC">
      <w:pPr>
        <w:pStyle w:val="a4"/>
        <w:numPr>
          <w:ilvl w:val="0"/>
          <w:numId w:val="23"/>
        </w:numPr>
        <w:ind w:firstLineChars="0"/>
      </w:pPr>
      <w:r>
        <w:t>-XX:+HeapDumpOnOutOfMemoryError</w:t>
      </w:r>
    </w:p>
    <w:p w:rsidR="00E304F2" w:rsidRDefault="00E304F2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请看一下一个时间的</w:t>
      </w:r>
      <w:r>
        <w:rPr>
          <w:rFonts w:hint="eastAsia"/>
        </w:rPr>
        <w:t>Java</w:t>
      </w:r>
      <w:r>
        <w:rPr>
          <w:rFonts w:hint="eastAsia"/>
        </w:rPr>
        <w:t>参数配置：（服务器：</w:t>
      </w:r>
      <w:r>
        <w:rPr>
          <w:rFonts w:hint="eastAsia"/>
        </w:rPr>
        <w:t>Linux 64Bit</w:t>
      </w:r>
      <w:r>
        <w:rPr>
          <w:rFonts w:hint="eastAsia"/>
        </w:rPr>
        <w:t>，</w:t>
      </w:r>
      <w:r>
        <w:rPr>
          <w:rFonts w:hint="eastAsia"/>
        </w:rPr>
        <w:t>8Core</w:t>
      </w:r>
      <w:r>
        <w:rPr>
          <w:rFonts w:hint="eastAsia"/>
        </w:rPr>
        <w:t>×</w:t>
      </w:r>
      <w:r>
        <w:rPr>
          <w:rFonts w:hint="eastAsia"/>
        </w:rPr>
        <w:t>16G</w:t>
      </w:r>
      <w:r>
        <w:rPr>
          <w:rFonts w:hint="eastAsia"/>
        </w:rPr>
        <w:t>）</w:t>
      </w:r>
    </w:p>
    <w:p w:rsidR="007737AC" w:rsidRDefault="007737AC" w:rsidP="0098655A">
      <w:pPr>
        <w:pStyle w:val="afe"/>
      </w:pPr>
      <w:r>
        <w:t>JAVA_OPTS="$JAVA_OPTS -server -Xms3G -Xmx3G -Xss256k -XX:PermSize=128m -XX:MaxPermSize=128m -XX:+UseParallelOldGC -XX:+HeapDumpOnOutOfMemoryError -XX:HeapDumpPath=/usr/aaa/dump -XX:+PrintGCDetails -XX:+PrintGCTimeStamps -Xloggc:/usr/aaa/dump/heap_trace.txt -XX:NewSize=1G -XX:MaxNewSize=1G"</w:t>
      </w:r>
    </w:p>
    <w:p w:rsidR="007737AC" w:rsidRDefault="007737AC" w:rsidP="007737AC">
      <w:pPr>
        <w:pStyle w:val="a4"/>
      </w:pPr>
      <w:r>
        <w:rPr>
          <w:rFonts w:hint="eastAsia"/>
        </w:rPr>
        <w:t>经过观察该配置非常稳定，每次普通</w:t>
      </w:r>
      <w:r>
        <w:rPr>
          <w:rFonts w:hint="eastAsia"/>
        </w:rPr>
        <w:t>GC</w:t>
      </w:r>
      <w:r>
        <w:rPr>
          <w:rFonts w:hint="eastAsia"/>
        </w:rPr>
        <w:t>的时间在</w:t>
      </w:r>
      <w:r>
        <w:rPr>
          <w:rFonts w:hint="eastAsia"/>
        </w:rPr>
        <w:t>10ms</w:t>
      </w:r>
      <w:r>
        <w:rPr>
          <w:rFonts w:hint="eastAsia"/>
        </w:rPr>
        <w:t>左右，</w:t>
      </w:r>
      <w:r>
        <w:rPr>
          <w:rFonts w:hint="eastAsia"/>
        </w:rPr>
        <w:t>Full GC</w:t>
      </w:r>
      <w:r>
        <w:rPr>
          <w:rFonts w:hint="eastAsia"/>
        </w:rPr>
        <w:t>基本不发生，或隔很长很长的时间才发生一次</w:t>
      </w:r>
    </w:p>
    <w:p w:rsidR="007737AC" w:rsidRPr="00E304F2" w:rsidRDefault="007737AC" w:rsidP="007737AC">
      <w:pPr>
        <w:pStyle w:val="a4"/>
        <w:rPr>
          <w:color w:val="3333FF"/>
        </w:rPr>
      </w:pPr>
      <w:r w:rsidRPr="00E304F2">
        <w:rPr>
          <w:rFonts w:hint="eastAsia"/>
          <w:color w:val="3333FF"/>
        </w:rPr>
        <w:t>通过分析</w:t>
      </w:r>
      <w:r w:rsidRPr="00E304F2">
        <w:rPr>
          <w:rFonts w:hint="eastAsia"/>
          <w:color w:val="3333FF"/>
        </w:rPr>
        <w:t>dump</w:t>
      </w:r>
      <w:r w:rsidRPr="00E304F2">
        <w:rPr>
          <w:rFonts w:hint="eastAsia"/>
          <w:color w:val="3333FF"/>
        </w:rPr>
        <w:t>文件可以发现，每个</w:t>
      </w:r>
      <w:r w:rsidRPr="00E304F2">
        <w:rPr>
          <w:rFonts w:hint="eastAsia"/>
          <w:color w:val="3333FF"/>
        </w:rPr>
        <w:t>1</w:t>
      </w:r>
      <w:r w:rsidRPr="00E304F2">
        <w:rPr>
          <w:rFonts w:hint="eastAsia"/>
          <w:color w:val="3333FF"/>
        </w:rPr>
        <w:t>小时都会发生一次</w:t>
      </w:r>
      <w:r w:rsidRPr="00E304F2">
        <w:rPr>
          <w:rFonts w:hint="eastAsia"/>
          <w:color w:val="3333FF"/>
        </w:rPr>
        <w:t>Full GC</w:t>
      </w:r>
      <w:r w:rsidRPr="00E304F2">
        <w:rPr>
          <w:rFonts w:hint="eastAsia"/>
          <w:color w:val="3333FF"/>
        </w:rPr>
        <w:t>，经过多方求证，只要在</w:t>
      </w:r>
      <w:r w:rsidRPr="00E304F2">
        <w:rPr>
          <w:rFonts w:hint="eastAsia"/>
          <w:color w:val="3333FF"/>
        </w:rPr>
        <w:t>JVM</w:t>
      </w:r>
      <w:r w:rsidRPr="00E304F2">
        <w:rPr>
          <w:rFonts w:hint="eastAsia"/>
          <w:color w:val="3333FF"/>
        </w:rPr>
        <w:t>中开启了</w:t>
      </w:r>
      <w:r w:rsidRPr="00E304F2">
        <w:rPr>
          <w:rFonts w:hint="eastAsia"/>
          <w:color w:val="3333FF"/>
        </w:rPr>
        <w:t>JMX</w:t>
      </w:r>
      <w:r w:rsidRPr="00E304F2">
        <w:rPr>
          <w:rFonts w:hint="eastAsia"/>
          <w:color w:val="3333FF"/>
        </w:rPr>
        <w:t>服务，</w:t>
      </w:r>
      <w:r w:rsidRPr="00E304F2">
        <w:rPr>
          <w:rFonts w:hint="eastAsia"/>
          <w:color w:val="3333FF"/>
        </w:rPr>
        <w:t>JMX</w:t>
      </w:r>
      <w:r w:rsidRPr="00E304F2">
        <w:rPr>
          <w:rFonts w:hint="eastAsia"/>
          <w:color w:val="3333FF"/>
        </w:rPr>
        <w:t>将会</w:t>
      </w:r>
      <w:r w:rsidRPr="00E304F2">
        <w:rPr>
          <w:rFonts w:hint="eastAsia"/>
          <w:color w:val="3333FF"/>
        </w:rPr>
        <w:t>1</w:t>
      </w:r>
      <w:r w:rsidRPr="00E304F2">
        <w:rPr>
          <w:rFonts w:hint="eastAsia"/>
          <w:color w:val="3333FF"/>
        </w:rPr>
        <w:t>小时执行一次</w:t>
      </w:r>
      <w:r w:rsidRPr="00E304F2">
        <w:rPr>
          <w:rFonts w:hint="eastAsia"/>
          <w:color w:val="3333FF"/>
        </w:rPr>
        <w:t>Full GC</w:t>
      </w:r>
      <w:r w:rsidRPr="00E304F2">
        <w:rPr>
          <w:rFonts w:hint="eastAsia"/>
          <w:color w:val="3333FF"/>
        </w:rPr>
        <w:t>以清除引用，关于这点请参考附件文档。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bookmarkStart w:id="16" w:name="_Toc460340748"/>
      <w:r>
        <w:rPr>
          <w:rFonts w:hint="eastAsia"/>
        </w:rPr>
        <w:t>参数说明</w:t>
      </w:r>
      <w:bookmarkEnd w:id="16"/>
    </w:p>
    <w:p w:rsidR="007737AC" w:rsidRDefault="007737AC" w:rsidP="0098655A">
      <w:pPr>
        <w:pStyle w:val="afe"/>
      </w:pPr>
      <w:r>
        <w:t xml:space="preserve">-server -Xmx3g -Xms3g -XX:MaxPermSize=128m </w:t>
      </w:r>
    </w:p>
    <w:p w:rsidR="007737AC" w:rsidRPr="0098655A" w:rsidRDefault="000930D3" w:rsidP="0098655A">
      <w:pPr>
        <w:pStyle w:val="afe"/>
        <w:rPr>
          <w:color w:val="3333FF"/>
        </w:rPr>
      </w:pPr>
      <w:r>
        <w:rPr>
          <w:rFonts w:hint="eastAsia"/>
        </w:rPr>
        <w:t>-XX:NewRatio=2</w:t>
      </w:r>
      <w:r w:rsidR="007737AC">
        <w:rPr>
          <w:rFonts w:hint="eastAsia"/>
        </w:rPr>
        <w:t xml:space="preserve">  </w:t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rPr>
          <w:color w:val="0000FF"/>
        </w:rPr>
        <w:t xml:space="preserve"># </w:t>
      </w:r>
      <w:r w:rsidR="007737AC" w:rsidRPr="0098655A">
        <w:rPr>
          <w:rFonts w:hint="eastAsia"/>
          <w:color w:val="3333FF"/>
        </w:rPr>
        <w:t>eden/old 的比例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-XX:SurvivorRatio=8  </w:t>
      </w:r>
      <w:r w:rsidR="0098655A">
        <w:tab/>
      </w:r>
      <w:r w:rsidR="0098655A">
        <w:tab/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 xml:space="preserve">s/e的比例 </w:t>
      </w:r>
    </w:p>
    <w:p w:rsidR="007737AC" w:rsidRDefault="007737AC" w:rsidP="0098655A">
      <w:pPr>
        <w:pStyle w:val="afe"/>
      </w:pPr>
      <w:r>
        <w:t xml:space="preserve">-XX:+UseParallelGC </w:t>
      </w:r>
    </w:p>
    <w:p w:rsidR="007737AC" w:rsidRDefault="007737AC" w:rsidP="0098655A">
      <w:pPr>
        <w:pStyle w:val="afe"/>
      </w:pPr>
      <w:r>
        <w:t xml:space="preserve">-XX:ParallelGCThreads=8  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-XX:+UseParallelOldGC  </w:t>
      </w:r>
      <w:r w:rsidR="0098655A">
        <w:tab/>
      </w:r>
      <w:r w:rsidR="0098655A">
        <w:tab/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 xml:space="preserve">这个是JAVA 6出现的参数选项 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-XX:LargePageSizeInBytes=128m </w:t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>内存页的大小， 不可设置过大，会影响Perm</w:t>
      </w:r>
      <w:r w:rsidR="0098655A">
        <w:rPr>
          <w:rFonts w:hint="eastAsia"/>
          <w:color w:val="3333FF"/>
        </w:rPr>
        <w:t>的大小</w:t>
      </w:r>
      <w:r w:rsidRPr="0098655A">
        <w:rPr>
          <w:rFonts w:hint="eastAsia"/>
          <w:color w:val="3333FF"/>
        </w:rPr>
        <w:t xml:space="preserve"> 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-XX:+UseFastAccessorMethods </w:t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 xml:space="preserve">原始类型的快速优化 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-XX:+DisableExplicitGC  </w:t>
      </w:r>
      <w:r w:rsidR="0098655A">
        <w:tab/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>关闭System.gc()</w:t>
      </w:r>
    </w:p>
    <w:p w:rsidR="007737AC" w:rsidRDefault="007737AC" w:rsidP="0098655A">
      <w:pPr>
        <w:pStyle w:val="afe"/>
      </w:pPr>
      <w:r>
        <w:rPr>
          <w:rFonts w:hint="eastAsia"/>
        </w:rPr>
        <w:t xml:space="preserve">-Xss </w:t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tab/>
      </w:r>
      <w:r w:rsidR="0098655A">
        <w:rPr>
          <w:color w:val="0000FF"/>
        </w:rPr>
        <w:t xml:space="preserve"># </w:t>
      </w:r>
      <w:r w:rsidRPr="0098655A">
        <w:rPr>
          <w:rFonts w:hint="eastAsia"/>
          <w:color w:val="3333FF"/>
        </w:rPr>
        <w:t>是线程栈的大小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a4"/>
      </w:pPr>
      <w:r>
        <w:rPr>
          <w:rFonts w:hint="eastAsia"/>
        </w:rPr>
        <w:t>另外</w:t>
      </w:r>
      <w:r>
        <w:rPr>
          <w:rFonts w:hint="eastAsia"/>
        </w:rPr>
        <w:t xml:space="preserve"> -Xss </w:t>
      </w:r>
      <w:r>
        <w:rPr>
          <w:rFonts w:hint="eastAsia"/>
        </w:rPr>
        <w:t>是线程栈的大小，</w:t>
      </w:r>
      <w:r>
        <w:rPr>
          <w:rFonts w:hint="eastAsia"/>
        </w:rPr>
        <w:t xml:space="preserve"> </w:t>
      </w:r>
      <w:r>
        <w:rPr>
          <w:rFonts w:hint="eastAsia"/>
        </w:rPr>
        <w:t>这个参数需要严格的测试，一般小的应用，如果栈不是很深，</w:t>
      </w:r>
      <w:r>
        <w:rPr>
          <w:rFonts w:hint="eastAsia"/>
        </w:rPr>
        <w:t xml:space="preserve"> </w:t>
      </w:r>
      <w:r>
        <w:rPr>
          <w:rFonts w:hint="eastAsia"/>
        </w:rPr>
        <w:t>应该是</w:t>
      </w:r>
      <w:r>
        <w:rPr>
          <w:rFonts w:hint="eastAsia"/>
        </w:rPr>
        <w:t>128k</w:t>
      </w:r>
      <w:r>
        <w:rPr>
          <w:rFonts w:hint="eastAsia"/>
        </w:rPr>
        <w:t>够用的，不过，我们的应用调用深度比较大，还需要做详细的测试。这个选项对性能的影响比较大。</w:t>
      </w:r>
      <w:r w:rsidRPr="0098655A">
        <w:rPr>
          <w:rFonts w:hint="eastAsia"/>
          <w:b/>
          <w:shd w:val="clear" w:color="auto" w:fill="FFFF00"/>
        </w:rPr>
        <w:t>建议使用</w:t>
      </w:r>
      <w:r w:rsidRPr="0098655A">
        <w:rPr>
          <w:rFonts w:hint="eastAsia"/>
          <w:b/>
          <w:shd w:val="clear" w:color="auto" w:fill="FFFF00"/>
        </w:rPr>
        <w:t>256K</w:t>
      </w:r>
      <w:r w:rsidRPr="0098655A">
        <w:rPr>
          <w:rFonts w:hint="eastAsia"/>
          <w:b/>
          <w:shd w:val="clear" w:color="auto" w:fill="FFFF00"/>
        </w:rPr>
        <w:t>的大小</w:t>
      </w:r>
      <w:r w:rsidR="0098655A">
        <w:rPr>
          <w:rFonts w:hint="eastAsia"/>
        </w:rPr>
        <w:t>。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bookmarkStart w:id="17" w:name="_Toc460340749"/>
      <w:r>
        <w:rPr>
          <w:rFonts w:hint="eastAsia"/>
        </w:rPr>
        <w:t>常见配置汇总</w:t>
      </w:r>
      <w:bookmarkEnd w:id="17"/>
    </w:p>
    <w:p w:rsidR="007737AC" w:rsidRDefault="007737AC" w:rsidP="00A802CF">
      <w:pPr>
        <w:pStyle w:val="3"/>
      </w:pPr>
      <w:bookmarkStart w:id="18" w:name="_Toc460340750"/>
      <w:r>
        <w:rPr>
          <w:rFonts w:hint="eastAsia"/>
        </w:rPr>
        <w:t>堆设置</w:t>
      </w:r>
      <w:bookmarkEnd w:id="18"/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-Xms</w:t>
      </w:r>
      <w:r w:rsidR="0034102C">
        <w:rPr>
          <w:rFonts w:hint="eastAsia"/>
        </w:rPr>
        <w:t>：</w:t>
      </w:r>
      <w:r>
        <w:rPr>
          <w:rFonts w:hint="eastAsia"/>
        </w:rPr>
        <w:t>初始堆大小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lastRenderedPageBreak/>
        <w:t>-Xmx</w:t>
      </w:r>
      <w:r w:rsidR="0034102C">
        <w:rPr>
          <w:rFonts w:hint="eastAsia"/>
        </w:rPr>
        <w:t>：</w:t>
      </w:r>
      <w:r>
        <w:rPr>
          <w:rFonts w:hint="eastAsia"/>
        </w:rPr>
        <w:t>最大堆大小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NewSize=n</w:t>
      </w:r>
      <w:r w:rsidR="0034102C">
        <w:rPr>
          <w:rFonts w:hint="eastAsia"/>
        </w:rPr>
        <w:t>：</w:t>
      </w:r>
      <w:r>
        <w:rPr>
          <w:rFonts w:hint="eastAsia"/>
        </w:rPr>
        <w:t>设置年轻代大小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NewRatio=n</w:t>
      </w:r>
      <w:r w:rsidR="0034102C">
        <w:rPr>
          <w:rFonts w:hint="eastAsia"/>
        </w:rPr>
        <w:t>：</w:t>
      </w:r>
      <w:r>
        <w:rPr>
          <w:rFonts w:hint="eastAsia"/>
        </w:rPr>
        <w:t>设置年轻代和年老代的比值。如</w:t>
      </w:r>
      <w:r w:rsidR="0034102C">
        <w:rPr>
          <w:rFonts w:hint="eastAsia"/>
        </w:rPr>
        <w:t>：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，表示年轻代与年老代比值为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，年轻代占整个年轻代年老代和的</w:t>
      </w:r>
      <w:r>
        <w:rPr>
          <w:rFonts w:hint="eastAsia"/>
        </w:rPr>
        <w:t>1/4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SurvivorRatio=n</w:t>
      </w:r>
      <w:r w:rsidR="0034102C">
        <w:rPr>
          <w:rFonts w:hint="eastAsia"/>
        </w:rPr>
        <w:t>：</w:t>
      </w:r>
      <w:r>
        <w:rPr>
          <w:rFonts w:hint="eastAsia"/>
        </w:rPr>
        <w:t>年轻代中</w:t>
      </w:r>
      <w:r>
        <w:rPr>
          <w:rFonts w:hint="eastAsia"/>
        </w:rPr>
        <w:t>Eden</w:t>
      </w:r>
      <w:r>
        <w:rPr>
          <w:rFonts w:hint="eastAsia"/>
        </w:rPr>
        <w:t>区与两个</w:t>
      </w:r>
      <w:r>
        <w:rPr>
          <w:rFonts w:hint="eastAsia"/>
        </w:rPr>
        <w:t>Survivor</w:t>
      </w:r>
      <w:r>
        <w:rPr>
          <w:rFonts w:hint="eastAsia"/>
        </w:rPr>
        <w:t>区的比值。注意</w:t>
      </w:r>
      <w:r>
        <w:rPr>
          <w:rFonts w:hint="eastAsia"/>
        </w:rPr>
        <w:t>Survivor</w:t>
      </w:r>
      <w:r>
        <w:rPr>
          <w:rFonts w:hint="eastAsia"/>
        </w:rPr>
        <w:t>区有两个。如：</w:t>
      </w:r>
      <w:r>
        <w:rPr>
          <w:rFonts w:hint="eastAsia"/>
        </w:rPr>
        <w:t>3</w:t>
      </w:r>
      <w:r>
        <w:rPr>
          <w:rFonts w:hint="eastAsia"/>
        </w:rPr>
        <w:t>，表示</w:t>
      </w:r>
      <w:r>
        <w:rPr>
          <w:rFonts w:hint="eastAsia"/>
        </w:rPr>
        <w:t>Eden</w:t>
      </w:r>
      <w:r>
        <w:rPr>
          <w:rFonts w:hint="eastAsia"/>
        </w:rPr>
        <w:t>：</w:t>
      </w:r>
      <w:r>
        <w:rPr>
          <w:rFonts w:hint="eastAsia"/>
        </w:rPr>
        <w:t>Survivor=3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，一个</w:t>
      </w:r>
      <w:r>
        <w:rPr>
          <w:rFonts w:hint="eastAsia"/>
        </w:rPr>
        <w:t>Survivor</w:t>
      </w:r>
      <w:r>
        <w:rPr>
          <w:rFonts w:hint="eastAsia"/>
        </w:rPr>
        <w:t>区占整个年轻代的</w:t>
      </w:r>
      <w:r>
        <w:rPr>
          <w:rFonts w:hint="eastAsia"/>
        </w:rPr>
        <w:t>1/5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MaxPermSize=n</w:t>
      </w:r>
      <w:r w:rsidR="0034102C">
        <w:rPr>
          <w:rFonts w:hint="eastAsia"/>
        </w:rPr>
        <w:t>：</w:t>
      </w:r>
      <w:r>
        <w:rPr>
          <w:rFonts w:hint="eastAsia"/>
        </w:rPr>
        <w:t>设置持久代大小</w:t>
      </w:r>
    </w:p>
    <w:p w:rsidR="007737AC" w:rsidRDefault="007737AC" w:rsidP="002C69D6">
      <w:pPr>
        <w:pStyle w:val="3"/>
      </w:pPr>
      <w:bookmarkStart w:id="19" w:name="_Toc460340751"/>
      <w:r>
        <w:rPr>
          <w:rFonts w:hint="eastAsia"/>
        </w:rPr>
        <w:t>收集器设置</w:t>
      </w:r>
      <w:bookmarkEnd w:id="19"/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+UseSerialGC</w:t>
      </w:r>
      <w:r w:rsidR="0034102C">
        <w:rPr>
          <w:rFonts w:hint="eastAsia"/>
        </w:rPr>
        <w:t>：</w:t>
      </w:r>
      <w:r>
        <w:rPr>
          <w:rFonts w:hint="eastAsia"/>
        </w:rPr>
        <w:t>设置串行收集器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+UseParallelGC</w:t>
      </w:r>
      <w:r w:rsidR="0034102C">
        <w:rPr>
          <w:rFonts w:hint="eastAsia"/>
        </w:rPr>
        <w:t>：</w:t>
      </w:r>
      <w:r>
        <w:rPr>
          <w:rFonts w:hint="eastAsia"/>
        </w:rPr>
        <w:t>设置并行收集器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+UseParalledlOldGC</w:t>
      </w:r>
      <w:r w:rsidR="0034102C">
        <w:rPr>
          <w:rFonts w:hint="eastAsia"/>
        </w:rPr>
        <w:t>：</w:t>
      </w:r>
      <w:r>
        <w:rPr>
          <w:rFonts w:hint="eastAsia"/>
        </w:rPr>
        <w:t>设置并行年老代收集器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+UseConcMarkSweepGC</w:t>
      </w:r>
      <w:r w:rsidR="0034102C">
        <w:rPr>
          <w:rFonts w:hint="eastAsia"/>
        </w:rPr>
        <w:t>：</w:t>
      </w:r>
      <w:r>
        <w:rPr>
          <w:rFonts w:hint="eastAsia"/>
        </w:rPr>
        <w:t>设置并发收集器</w:t>
      </w:r>
    </w:p>
    <w:p w:rsidR="007737AC" w:rsidRDefault="007737AC" w:rsidP="002C69D6">
      <w:pPr>
        <w:pStyle w:val="3"/>
      </w:pPr>
      <w:bookmarkStart w:id="20" w:name="_Toc460340752"/>
      <w:r>
        <w:rPr>
          <w:rFonts w:hint="eastAsia"/>
        </w:rPr>
        <w:t>垃圾回收统计信息</w:t>
      </w:r>
      <w:bookmarkEnd w:id="20"/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</w:rPr>
        <w:t>-XX</w:t>
      </w:r>
      <w:r w:rsidR="0034102C">
        <w:rPr>
          <w:rStyle w:val="WarningChar"/>
        </w:rPr>
        <w:t>：</w:t>
      </w:r>
      <w:r w:rsidRPr="0034102C">
        <w:rPr>
          <w:rStyle w:val="WarningChar"/>
        </w:rPr>
        <w:t>+PrintGC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</w:rPr>
        <w:t>-XX</w:t>
      </w:r>
      <w:r w:rsidR="0034102C">
        <w:rPr>
          <w:rStyle w:val="WarningChar"/>
        </w:rPr>
        <w:t>：</w:t>
      </w:r>
      <w:r w:rsidRPr="0034102C">
        <w:rPr>
          <w:rStyle w:val="WarningChar"/>
        </w:rPr>
        <w:t>+PrintGCDetails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</w:rPr>
        <w:t>-XX</w:t>
      </w:r>
      <w:r w:rsidR="0034102C">
        <w:rPr>
          <w:rStyle w:val="WarningChar"/>
        </w:rPr>
        <w:t>：</w:t>
      </w:r>
      <w:r w:rsidRPr="0034102C">
        <w:rPr>
          <w:rStyle w:val="WarningChar"/>
        </w:rPr>
        <w:t>+PrintGCTimeStamps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</w:rPr>
        <w:t>-Xloggc</w:t>
      </w:r>
      <w:r w:rsidR="0034102C">
        <w:rPr>
          <w:rStyle w:val="WarningChar"/>
        </w:rPr>
        <w:t>：</w:t>
      </w:r>
      <w:r w:rsidRPr="0034102C">
        <w:rPr>
          <w:rStyle w:val="WarningChar"/>
        </w:rPr>
        <w:t>filename</w:t>
      </w:r>
    </w:p>
    <w:p w:rsidR="007737AC" w:rsidRDefault="007737AC" w:rsidP="002C69D6">
      <w:pPr>
        <w:pStyle w:val="3"/>
      </w:pPr>
      <w:bookmarkStart w:id="21" w:name="_Toc460340753"/>
      <w:r>
        <w:rPr>
          <w:rFonts w:hint="eastAsia"/>
        </w:rPr>
        <w:t>并行收集器设置</w:t>
      </w:r>
      <w:bookmarkEnd w:id="21"/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ParallelGCThreads=n</w:t>
      </w:r>
      <w:r w:rsidR="0034102C">
        <w:rPr>
          <w:rFonts w:hint="eastAsia"/>
        </w:rPr>
        <w:t>：</w:t>
      </w:r>
      <w:r>
        <w:rPr>
          <w:rFonts w:hint="eastAsia"/>
        </w:rPr>
        <w:t>设置并行收集器收集时使用的</w:t>
      </w:r>
      <w:r>
        <w:rPr>
          <w:rFonts w:hint="eastAsia"/>
        </w:rPr>
        <w:t>CPU</w:t>
      </w:r>
      <w:r>
        <w:rPr>
          <w:rFonts w:hint="eastAsia"/>
        </w:rPr>
        <w:t>数。并行收集线程数。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MaxGCPauseMillis=n</w:t>
      </w:r>
      <w:r w:rsidR="0034102C">
        <w:rPr>
          <w:rFonts w:hint="eastAsia"/>
        </w:rPr>
        <w:t>：</w:t>
      </w:r>
      <w:r>
        <w:rPr>
          <w:rFonts w:hint="eastAsia"/>
        </w:rPr>
        <w:t>设置并行收集最大暂停时间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GCTimeRatio=n</w:t>
      </w:r>
      <w:r w:rsidR="0034102C">
        <w:rPr>
          <w:rFonts w:hint="eastAsia"/>
        </w:rPr>
        <w:t>：</w:t>
      </w:r>
      <w:r>
        <w:rPr>
          <w:rFonts w:hint="eastAsia"/>
        </w:rPr>
        <w:t>设置垃圾回收时间占程序运行时间的百分比。公式为</w:t>
      </w:r>
      <w:r>
        <w:rPr>
          <w:rFonts w:hint="eastAsia"/>
        </w:rPr>
        <w:t>1/(1+n)</w:t>
      </w:r>
    </w:p>
    <w:p w:rsidR="007737AC" w:rsidRDefault="007737AC" w:rsidP="002C69D6">
      <w:pPr>
        <w:pStyle w:val="3"/>
      </w:pPr>
      <w:bookmarkStart w:id="22" w:name="_Toc460340754"/>
      <w:r>
        <w:rPr>
          <w:rFonts w:hint="eastAsia"/>
        </w:rPr>
        <w:t>并发收集器设置</w:t>
      </w:r>
      <w:bookmarkEnd w:id="22"/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+CMSIncrementalMode</w:t>
      </w:r>
      <w:r w:rsidR="0034102C">
        <w:rPr>
          <w:rFonts w:hint="eastAsia"/>
        </w:rPr>
        <w:t>：</w:t>
      </w:r>
      <w:r>
        <w:rPr>
          <w:rFonts w:hint="eastAsia"/>
        </w:rPr>
        <w:t>设置为增量模式。适用于单</w:t>
      </w:r>
      <w:r>
        <w:rPr>
          <w:rFonts w:hint="eastAsia"/>
        </w:rPr>
        <w:t>CPU</w:t>
      </w:r>
      <w:r>
        <w:rPr>
          <w:rFonts w:hint="eastAsia"/>
        </w:rPr>
        <w:t>情况。</w:t>
      </w:r>
    </w:p>
    <w:p w:rsidR="007737AC" w:rsidRDefault="007737AC" w:rsidP="007737AC">
      <w:pPr>
        <w:pStyle w:val="a4"/>
        <w:ind w:firstLine="482"/>
      </w:pPr>
      <w:r w:rsidRPr="0034102C">
        <w:rPr>
          <w:rStyle w:val="WarningChar"/>
          <w:rFonts w:hint="eastAsia"/>
        </w:rPr>
        <w:t>-XX</w:t>
      </w:r>
      <w:r w:rsidR="0034102C">
        <w:rPr>
          <w:rStyle w:val="WarningChar"/>
          <w:rFonts w:hint="eastAsia"/>
        </w:rPr>
        <w:t>：</w:t>
      </w:r>
      <w:r w:rsidRPr="0034102C">
        <w:rPr>
          <w:rStyle w:val="WarningChar"/>
          <w:rFonts w:hint="eastAsia"/>
        </w:rPr>
        <w:t>ParallelGCThreads=n</w:t>
      </w:r>
      <w:r w:rsidR="0034102C">
        <w:rPr>
          <w:rFonts w:hint="eastAsia"/>
        </w:rPr>
        <w:t>：</w:t>
      </w:r>
      <w:r>
        <w:rPr>
          <w:rFonts w:hint="eastAsia"/>
        </w:rPr>
        <w:t>设置并发收集器年轻代收集方式为并行收集时，使用的</w:t>
      </w:r>
      <w:r>
        <w:rPr>
          <w:rFonts w:hint="eastAsia"/>
        </w:rPr>
        <w:t>CPU</w:t>
      </w:r>
      <w:r>
        <w:rPr>
          <w:rFonts w:hint="eastAsia"/>
        </w:rPr>
        <w:t>数。并行收集线程数。</w:t>
      </w:r>
    </w:p>
    <w:p w:rsidR="007737AC" w:rsidRDefault="007737AC" w:rsidP="007737AC">
      <w:pPr>
        <w:pStyle w:val="a4"/>
      </w:pPr>
    </w:p>
    <w:p w:rsidR="007737AC" w:rsidRDefault="007737AC" w:rsidP="007737AC">
      <w:pPr>
        <w:pStyle w:val="20"/>
      </w:pPr>
      <w:bookmarkStart w:id="23" w:name="_Toc460340755"/>
      <w:r>
        <w:rPr>
          <w:rFonts w:hint="eastAsia"/>
        </w:rPr>
        <w:t>调优方法</w:t>
      </w:r>
      <w:bookmarkEnd w:id="23"/>
    </w:p>
    <w:p w:rsidR="007737AC" w:rsidRDefault="007737AC" w:rsidP="007737AC">
      <w:pPr>
        <w:pStyle w:val="a4"/>
      </w:pPr>
      <w:r>
        <w:rPr>
          <w:rFonts w:hint="eastAsia"/>
        </w:rPr>
        <w:t>一切都是为了这一步，</w:t>
      </w:r>
      <w:r w:rsidRPr="00C7097B">
        <w:rPr>
          <w:rFonts w:hint="eastAsia"/>
          <w:b/>
          <w:shd w:val="clear" w:color="auto" w:fill="FFFF00"/>
        </w:rPr>
        <w:t>调优</w:t>
      </w:r>
      <w:r>
        <w:rPr>
          <w:rFonts w:hint="eastAsia"/>
        </w:rPr>
        <w:t>，在调优之前，我们需要记住下面的</w:t>
      </w:r>
      <w:r w:rsidRPr="0034102C">
        <w:rPr>
          <w:rFonts w:hint="eastAsia"/>
          <w:b/>
          <w:shd w:val="clear" w:color="auto" w:fill="FFFF00"/>
        </w:rPr>
        <w:t>原则</w:t>
      </w:r>
      <w:r>
        <w:rPr>
          <w:rFonts w:hint="eastAsia"/>
        </w:rPr>
        <w:t>：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、多数的</w:t>
      </w:r>
      <w:r>
        <w:rPr>
          <w:rFonts w:hint="eastAsia"/>
        </w:rPr>
        <w:t>Java</w:t>
      </w:r>
      <w:r>
        <w:rPr>
          <w:rFonts w:hint="eastAsia"/>
        </w:rPr>
        <w:t>应用不需要在服务器上进行</w:t>
      </w:r>
      <w:r>
        <w:rPr>
          <w:rFonts w:hint="eastAsia"/>
        </w:rPr>
        <w:t>GC</w:t>
      </w:r>
      <w:r>
        <w:rPr>
          <w:rFonts w:hint="eastAsia"/>
        </w:rPr>
        <w:t>优化；</w:t>
      </w:r>
    </w:p>
    <w:p w:rsidR="007737AC" w:rsidRDefault="007737AC" w:rsidP="007737AC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、多数导致</w:t>
      </w:r>
      <w:r>
        <w:rPr>
          <w:rFonts w:hint="eastAsia"/>
        </w:rPr>
        <w:t>GC</w:t>
      </w:r>
      <w:r>
        <w:rPr>
          <w:rFonts w:hint="eastAsia"/>
        </w:rPr>
        <w:t>问题的</w:t>
      </w:r>
      <w:r>
        <w:rPr>
          <w:rFonts w:hint="eastAsia"/>
        </w:rPr>
        <w:t>Java</w:t>
      </w:r>
      <w:r>
        <w:rPr>
          <w:rFonts w:hint="eastAsia"/>
        </w:rPr>
        <w:t>应用，都不是因为我们参数设置错误，而是代码问题；</w:t>
      </w:r>
    </w:p>
    <w:p w:rsidR="007737AC" w:rsidRDefault="007737AC" w:rsidP="007737AC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、在应用上线之前，先考虑将机器的</w:t>
      </w:r>
      <w:r>
        <w:rPr>
          <w:rFonts w:hint="eastAsia"/>
        </w:rPr>
        <w:t>JVM</w:t>
      </w:r>
      <w:r>
        <w:rPr>
          <w:rFonts w:hint="eastAsia"/>
        </w:rPr>
        <w:t>参数设置到最优（最适合）；</w:t>
      </w:r>
    </w:p>
    <w:p w:rsidR="007737AC" w:rsidRDefault="007737AC" w:rsidP="007737AC">
      <w:pPr>
        <w:pStyle w:val="a4"/>
      </w:pPr>
      <w:r>
        <w:rPr>
          <w:rFonts w:hint="eastAsia"/>
        </w:rPr>
        <w:lastRenderedPageBreak/>
        <w:t>4</w:t>
      </w:r>
      <w:r>
        <w:rPr>
          <w:rFonts w:hint="eastAsia"/>
        </w:rPr>
        <w:t>、减少创建对象的数量；</w:t>
      </w:r>
    </w:p>
    <w:p w:rsidR="007737AC" w:rsidRDefault="007737AC" w:rsidP="007737AC">
      <w:pPr>
        <w:pStyle w:val="a4"/>
      </w:pPr>
      <w:r>
        <w:rPr>
          <w:rFonts w:hint="eastAsia"/>
        </w:rPr>
        <w:t>5</w:t>
      </w:r>
      <w:r>
        <w:rPr>
          <w:rFonts w:hint="eastAsia"/>
        </w:rPr>
        <w:t>、减少使用全局变量和大对象；</w:t>
      </w:r>
    </w:p>
    <w:p w:rsidR="007737AC" w:rsidRDefault="007737AC" w:rsidP="007737AC">
      <w:pPr>
        <w:pStyle w:val="a4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优化是到最后不得已才采用的手段；</w:t>
      </w:r>
    </w:p>
    <w:p w:rsidR="007737AC" w:rsidRDefault="007737AC" w:rsidP="007737AC">
      <w:pPr>
        <w:pStyle w:val="a4"/>
      </w:pPr>
      <w:r>
        <w:rPr>
          <w:rFonts w:hint="eastAsia"/>
        </w:rPr>
        <w:t>7</w:t>
      </w:r>
      <w:r>
        <w:rPr>
          <w:rFonts w:hint="eastAsia"/>
        </w:rPr>
        <w:t>、在实际使用中，分析</w:t>
      </w:r>
      <w:r>
        <w:rPr>
          <w:rFonts w:hint="eastAsia"/>
        </w:rPr>
        <w:t>GC</w:t>
      </w:r>
      <w:r>
        <w:rPr>
          <w:rFonts w:hint="eastAsia"/>
        </w:rPr>
        <w:t>情况优化代码比优化</w:t>
      </w:r>
      <w:r>
        <w:rPr>
          <w:rFonts w:hint="eastAsia"/>
        </w:rPr>
        <w:t>GC</w:t>
      </w:r>
      <w:r>
        <w:rPr>
          <w:rFonts w:hint="eastAsia"/>
        </w:rPr>
        <w:t>参数要多得多；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GC</w:t>
      </w:r>
      <w:r>
        <w:rPr>
          <w:rFonts w:hint="eastAsia"/>
        </w:rPr>
        <w:t>优化的目的有两个（</w:t>
      </w:r>
      <w:hyperlink r:id="rId11" w:history="1">
        <w:r w:rsidR="002869A9" w:rsidRPr="00302E0C">
          <w:rPr>
            <w:rStyle w:val="a8"/>
            <w:rFonts w:hint="eastAsia"/>
          </w:rPr>
          <w:t>http://www.360doc.com/content/13/0305/10/15643_269388816.shtml</w:t>
        </w:r>
      </w:hyperlink>
      <w:r w:rsidR="002869A9">
        <w:t xml:space="preserve"> </w:t>
      </w:r>
      <w:r>
        <w:rPr>
          <w:rFonts w:hint="eastAsia"/>
        </w:rPr>
        <w:t>）：</w:t>
      </w:r>
    </w:p>
    <w:p w:rsidR="007737AC" w:rsidRPr="002869A9" w:rsidRDefault="007737AC" w:rsidP="007737AC">
      <w:pPr>
        <w:pStyle w:val="a4"/>
        <w:ind w:firstLine="482"/>
        <w:rPr>
          <w:b/>
        </w:rPr>
      </w:pPr>
      <w:r w:rsidRPr="002869A9">
        <w:rPr>
          <w:rFonts w:hint="eastAsia"/>
          <w:b/>
        </w:rPr>
        <w:t>1</w:t>
      </w:r>
      <w:r w:rsidRPr="002869A9">
        <w:rPr>
          <w:rFonts w:hint="eastAsia"/>
          <w:b/>
        </w:rPr>
        <w:t>、将转移到老年代的对象数量降低到最小；</w:t>
      </w:r>
    </w:p>
    <w:p w:rsidR="007737AC" w:rsidRPr="002869A9" w:rsidRDefault="007737AC" w:rsidP="007737AC">
      <w:pPr>
        <w:pStyle w:val="a4"/>
        <w:ind w:firstLine="482"/>
        <w:rPr>
          <w:b/>
        </w:rPr>
      </w:pPr>
      <w:r w:rsidRPr="002869A9">
        <w:rPr>
          <w:rFonts w:hint="eastAsia"/>
          <w:b/>
        </w:rPr>
        <w:t>2</w:t>
      </w:r>
      <w:r w:rsidRPr="002869A9">
        <w:rPr>
          <w:rFonts w:hint="eastAsia"/>
          <w:b/>
        </w:rPr>
        <w:t>、减少</w:t>
      </w:r>
      <w:r w:rsidRPr="002869A9">
        <w:rPr>
          <w:rFonts w:hint="eastAsia"/>
          <w:b/>
        </w:rPr>
        <w:t>full GC</w:t>
      </w:r>
      <w:r w:rsidRPr="002869A9">
        <w:rPr>
          <w:rFonts w:hint="eastAsia"/>
          <w:b/>
        </w:rPr>
        <w:t>的执行时间；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为了达到上面的目的，一般地，你需要做的事情有：</w:t>
      </w:r>
    </w:p>
    <w:p w:rsidR="007737AC" w:rsidRDefault="007737AC" w:rsidP="007737AC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、减少使用全局变量和大对象；</w:t>
      </w:r>
    </w:p>
    <w:p w:rsidR="007737AC" w:rsidRDefault="007737AC" w:rsidP="007737AC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、调整新生代的大小到最合适；</w:t>
      </w:r>
    </w:p>
    <w:p w:rsidR="007737AC" w:rsidRDefault="007737AC" w:rsidP="007737AC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、设置老年代的大小为最合适；</w:t>
      </w:r>
    </w:p>
    <w:p w:rsidR="007737AC" w:rsidRDefault="007737AC" w:rsidP="007737AC">
      <w:pPr>
        <w:pStyle w:val="a4"/>
      </w:pPr>
      <w:r>
        <w:rPr>
          <w:rFonts w:hint="eastAsia"/>
        </w:rPr>
        <w:t>4</w:t>
      </w:r>
      <w:r>
        <w:rPr>
          <w:rFonts w:hint="eastAsia"/>
        </w:rPr>
        <w:t>、选择合适的</w:t>
      </w:r>
      <w:r>
        <w:rPr>
          <w:rFonts w:hint="eastAsia"/>
        </w:rPr>
        <w:t>GC</w:t>
      </w:r>
      <w:r>
        <w:rPr>
          <w:rFonts w:hint="eastAsia"/>
        </w:rPr>
        <w:t>收集器；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在上面的</w:t>
      </w:r>
      <w:r>
        <w:rPr>
          <w:rFonts w:hint="eastAsia"/>
        </w:rPr>
        <w:t>4</w:t>
      </w:r>
      <w:r>
        <w:rPr>
          <w:rFonts w:hint="eastAsia"/>
        </w:rPr>
        <w:t>条方法中，用了几个“合适”，那究竟什么才算合适，一般的，请参考上面“收集器搭配”和“启动内存分配”两节中的建议。但这些建议不是万能的，需要根据您的机器和应用情况进行发展和变化，实际操作中，可以将两台机器分别设置成不同的</w:t>
      </w:r>
      <w:r>
        <w:rPr>
          <w:rFonts w:hint="eastAsia"/>
        </w:rPr>
        <w:t>GC</w:t>
      </w:r>
      <w:r>
        <w:rPr>
          <w:rFonts w:hint="eastAsia"/>
        </w:rPr>
        <w:t>参数，并且进行对比，选用那些确实提高了性能或减少了</w:t>
      </w:r>
      <w:r>
        <w:rPr>
          <w:rFonts w:hint="eastAsia"/>
        </w:rPr>
        <w:t>GC</w:t>
      </w:r>
      <w:r>
        <w:rPr>
          <w:rFonts w:hint="eastAsia"/>
        </w:rPr>
        <w:t>时间的参数。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真正熟练的使用</w:t>
      </w:r>
      <w:r>
        <w:rPr>
          <w:rFonts w:hint="eastAsia"/>
        </w:rPr>
        <w:t>GC</w:t>
      </w:r>
      <w:r>
        <w:rPr>
          <w:rFonts w:hint="eastAsia"/>
        </w:rPr>
        <w:t>调优，是建立在多次进行</w:t>
      </w:r>
      <w:r>
        <w:rPr>
          <w:rFonts w:hint="eastAsia"/>
        </w:rPr>
        <w:t>GC</w:t>
      </w:r>
      <w:r>
        <w:rPr>
          <w:rFonts w:hint="eastAsia"/>
        </w:rPr>
        <w:t>监控和调优的实战经验上的，进行监控和调优的一般步骤为：</w:t>
      </w:r>
    </w:p>
    <w:p w:rsidR="007737AC" w:rsidRPr="002869A9" w:rsidRDefault="007737AC" w:rsidP="006D6BDC">
      <w:pPr>
        <w:pStyle w:val="a4"/>
        <w:numPr>
          <w:ilvl w:val="0"/>
          <w:numId w:val="11"/>
        </w:numPr>
        <w:spacing w:line="360" w:lineRule="auto"/>
        <w:ind w:left="902" w:firstLineChars="0"/>
        <w:rPr>
          <w:b/>
        </w:rPr>
      </w:pPr>
      <w:r w:rsidRPr="002869A9">
        <w:rPr>
          <w:rFonts w:hint="eastAsia"/>
          <w:b/>
        </w:rPr>
        <w:t>监控</w:t>
      </w:r>
      <w:r w:rsidRPr="002869A9">
        <w:rPr>
          <w:rFonts w:hint="eastAsia"/>
          <w:b/>
        </w:rPr>
        <w:t>GC</w:t>
      </w:r>
      <w:r w:rsidRPr="002869A9">
        <w:rPr>
          <w:rFonts w:hint="eastAsia"/>
          <w:b/>
        </w:rPr>
        <w:t>的状态</w:t>
      </w:r>
    </w:p>
    <w:p w:rsidR="007737AC" w:rsidRDefault="007737AC" w:rsidP="007737AC">
      <w:pPr>
        <w:pStyle w:val="a4"/>
      </w:pPr>
      <w:r>
        <w:rPr>
          <w:rFonts w:hint="eastAsia"/>
        </w:rPr>
        <w:t>使用各种</w:t>
      </w:r>
      <w:r>
        <w:rPr>
          <w:rFonts w:hint="eastAsia"/>
        </w:rPr>
        <w:t>JVM</w:t>
      </w:r>
      <w:r>
        <w:rPr>
          <w:rFonts w:hint="eastAsia"/>
        </w:rPr>
        <w:t>工具，查看当前日志，分析当前</w:t>
      </w:r>
      <w:r>
        <w:rPr>
          <w:rFonts w:hint="eastAsia"/>
        </w:rPr>
        <w:t>JVM</w:t>
      </w:r>
      <w:r>
        <w:rPr>
          <w:rFonts w:hint="eastAsia"/>
        </w:rPr>
        <w:t>参数设置，并且分析当前堆内存快照和</w:t>
      </w:r>
      <w:r>
        <w:rPr>
          <w:rFonts w:hint="eastAsia"/>
        </w:rPr>
        <w:t>gc</w:t>
      </w:r>
      <w:r>
        <w:rPr>
          <w:rFonts w:hint="eastAsia"/>
        </w:rPr>
        <w:t>日志，根据实际的各区域内存划分和</w:t>
      </w:r>
      <w:r>
        <w:rPr>
          <w:rFonts w:hint="eastAsia"/>
        </w:rPr>
        <w:t>GC</w:t>
      </w:r>
      <w:r>
        <w:rPr>
          <w:rFonts w:hint="eastAsia"/>
        </w:rPr>
        <w:t>执行时间，觉得是否进行优化；</w:t>
      </w:r>
    </w:p>
    <w:p w:rsidR="007737AC" w:rsidRPr="002869A9" w:rsidRDefault="007737AC" w:rsidP="006D6BDC">
      <w:pPr>
        <w:pStyle w:val="a4"/>
        <w:numPr>
          <w:ilvl w:val="0"/>
          <w:numId w:val="11"/>
        </w:numPr>
        <w:spacing w:line="360" w:lineRule="auto"/>
        <w:ind w:left="902" w:firstLineChars="0"/>
        <w:rPr>
          <w:b/>
        </w:rPr>
      </w:pPr>
      <w:r w:rsidRPr="002869A9">
        <w:rPr>
          <w:rFonts w:hint="eastAsia"/>
          <w:b/>
        </w:rPr>
        <w:t>分析结果，判断是否需要优化</w:t>
      </w:r>
    </w:p>
    <w:p w:rsidR="007737AC" w:rsidRDefault="007737AC" w:rsidP="007737AC">
      <w:pPr>
        <w:pStyle w:val="a4"/>
      </w:pPr>
      <w:r>
        <w:rPr>
          <w:rFonts w:hint="eastAsia"/>
        </w:rPr>
        <w:t>如果各项参数设置合理，系统没有超时日志出现，</w:t>
      </w:r>
      <w:r>
        <w:rPr>
          <w:rFonts w:hint="eastAsia"/>
        </w:rPr>
        <w:t>GC</w:t>
      </w:r>
      <w:r>
        <w:rPr>
          <w:rFonts w:hint="eastAsia"/>
        </w:rPr>
        <w:t>频率不高，</w:t>
      </w:r>
      <w:r>
        <w:rPr>
          <w:rFonts w:hint="eastAsia"/>
        </w:rPr>
        <w:t>GC</w:t>
      </w:r>
      <w:r>
        <w:rPr>
          <w:rFonts w:hint="eastAsia"/>
        </w:rPr>
        <w:t>耗时不高，那么没有必要进行</w:t>
      </w:r>
      <w:r>
        <w:rPr>
          <w:rFonts w:hint="eastAsia"/>
        </w:rPr>
        <w:t>GC</w:t>
      </w:r>
      <w:r>
        <w:rPr>
          <w:rFonts w:hint="eastAsia"/>
        </w:rPr>
        <w:t>优化；如果</w:t>
      </w:r>
      <w:r>
        <w:rPr>
          <w:rFonts w:hint="eastAsia"/>
        </w:rPr>
        <w:t>GC</w:t>
      </w:r>
      <w:r>
        <w:rPr>
          <w:rFonts w:hint="eastAsia"/>
        </w:rPr>
        <w:t>时间超过</w:t>
      </w:r>
      <w:r>
        <w:rPr>
          <w:rFonts w:hint="eastAsia"/>
        </w:rPr>
        <w:t>1-3</w:t>
      </w:r>
      <w:r>
        <w:rPr>
          <w:rFonts w:hint="eastAsia"/>
        </w:rPr>
        <w:t>秒，或者频繁</w:t>
      </w:r>
      <w:r>
        <w:rPr>
          <w:rFonts w:hint="eastAsia"/>
        </w:rPr>
        <w:t>GC</w:t>
      </w:r>
      <w:r>
        <w:rPr>
          <w:rFonts w:hint="eastAsia"/>
        </w:rPr>
        <w:t>，则必须优化；</w:t>
      </w:r>
    </w:p>
    <w:p w:rsidR="007737AC" w:rsidRDefault="007737AC" w:rsidP="007737AC">
      <w:pPr>
        <w:pStyle w:val="a4"/>
      </w:pPr>
      <w:r>
        <w:rPr>
          <w:rFonts w:hint="eastAsia"/>
        </w:rPr>
        <w:t>注：</w:t>
      </w:r>
      <w:r w:rsidRPr="002869A9">
        <w:rPr>
          <w:rFonts w:hint="eastAsia"/>
          <w:b/>
        </w:rPr>
        <w:t>如果满足下面的指标，则一般不需要进行</w:t>
      </w:r>
      <w:r w:rsidRPr="002869A9">
        <w:rPr>
          <w:rFonts w:hint="eastAsia"/>
          <w:b/>
        </w:rPr>
        <w:t>GC</w:t>
      </w:r>
      <w:r>
        <w:rPr>
          <w:rFonts w:hint="eastAsia"/>
        </w:rPr>
        <w:t>：</w:t>
      </w:r>
    </w:p>
    <w:p w:rsidR="007737AC" w:rsidRDefault="007737AC" w:rsidP="007737AC">
      <w:pPr>
        <w:pStyle w:val="a4"/>
      </w:pPr>
      <w:r>
        <w:rPr>
          <w:rFonts w:hint="eastAsia"/>
        </w:rPr>
        <w:t xml:space="preserve">   Minor GC</w:t>
      </w:r>
      <w:r>
        <w:rPr>
          <w:rFonts w:hint="eastAsia"/>
        </w:rPr>
        <w:t>执行时间不到</w:t>
      </w:r>
      <w:r>
        <w:rPr>
          <w:rFonts w:hint="eastAsia"/>
        </w:rPr>
        <w:t>50ms</w:t>
      </w:r>
      <w:r>
        <w:rPr>
          <w:rFonts w:hint="eastAsia"/>
        </w:rPr>
        <w:t>；</w:t>
      </w:r>
    </w:p>
    <w:p w:rsidR="007737AC" w:rsidRDefault="007737AC" w:rsidP="007737AC">
      <w:pPr>
        <w:pStyle w:val="a4"/>
      </w:pPr>
      <w:r>
        <w:rPr>
          <w:rFonts w:hint="eastAsia"/>
        </w:rPr>
        <w:t xml:space="preserve">   Minor GC</w:t>
      </w:r>
      <w:r>
        <w:rPr>
          <w:rFonts w:hint="eastAsia"/>
        </w:rPr>
        <w:t>执行不频繁，约</w:t>
      </w:r>
      <w:r>
        <w:rPr>
          <w:rFonts w:hint="eastAsia"/>
        </w:rPr>
        <w:t>10</w:t>
      </w:r>
      <w:r>
        <w:rPr>
          <w:rFonts w:hint="eastAsia"/>
        </w:rPr>
        <w:t>秒一次；</w:t>
      </w:r>
    </w:p>
    <w:p w:rsidR="007737AC" w:rsidRDefault="007737AC" w:rsidP="007737AC">
      <w:pPr>
        <w:pStyle w:val="a4"/>
      </w:pPr>
      <w:r>
        <w:rPr>
          <w:rFonts w:hint="eastAsia"/>
        </w:rPr>
        <w:t xml:space="preserve">   </w:t>
      </w:r>
      <w:r w:rsidRPr="002869A9">
        <w:rPr>
          <w:rStyle w:val="WarningChar"/>
          <w:rFonts w:hint="eastAsia"/>
        </w:rPr>
        <w:t>Full GC</w:t>
      </w:r>
      <w:r w:rsidRPr="002869A9">
        <w:rPr>
          <w:rStyle w:val="WarningChar"/>
          <w:rFonts w:hint="eastAsia"/>
        </w:rPr>
        <w:t>执行时间不到</w:t>
      </w:r>
      <w:r w:rsidRPr="002869A9">
        <w:rPr>
          <w:rStyle w:val="WarningChar"/>
          <w:rFonts w:hint="eastAsia"/>
        </w:rPr>
        <w:t>1s</w:t>
      </w:r>
      <w:r w:rsidRPr="002869A9">
        <w:rPr>
          <w:rStyle w:val="WarningChar"/>
          <w:rFonts w:hint="eastAsia"/>
        </w:rPr>
        <w:t>；</w:t>
      </w:r>
    </w:p>
    <w:p w:rsidR="007737AC" w:rsidRDefault="007737AC" w:rsidP="007737AC">
      <w:pPr>
        <w:pStyle w:val="a4"/>
      </w:pPr>
      <w:r>
        <w:rPr>
          <w:rFonts w:hint="eastAsia"/>
        </w:rPr>
        <w:t xml:space="preserve">   Full GC</w:t>
      </w:r>
      <w:r>
        <w:rPr>
          <w:rFonts w:hint="eastAsia"/>
        </w:rPr>
        <w:t>执行频率不算频繁，不低于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次；</w:t>
      </w:r>
    </w:p>
    <w:p w:rsidR="007737AC" w:rsidRPr="002869A9" w:rsidRDefault="007737AC" w:rsidP="006D6BDC">
      <w:pPr>
        <w:pStyle w:val="a4"/>
        <w:numPr>
          <w:ilvl w:val="0"/>
          <w:numId w:val="11"/>
        </w:numPr>
        <w:spacing w:line="360" w:lineRule="auto"/>
        <w:ind w:left="902" w:firstLineChars="0"/>
        <w:rPr>
          <w:b/>
        </w:rPr>
      </w:pPr>
      <w:r w:rsidRPr="002869A9">
        <w:rPr>
          <w:rFonts w:hint="eastAsia"/>
          <w:b/>
        </w:rPr>
        <w:t>调整</w:t>
      </w:r>
      <w:r w:rsidRPr="002869A9">
        <w:rPr>
          <w:rFonts w:hint="eastAsia"/>
          <w:b/>
        </w:rPr>
        <w:t>GC</w:t>
      </w:r>
      <w:r w:rsidRPr="002869A9">
        <w:rPr>
          <w:rFonts w:hint="eastAsia"/>
          <w:b/>
        </w:rPr>
        <w:t>类型和内存分配</w:t>
      </w:r>
    </w:p>
    <w:p w:rsidR="007737AC" w:rsidRDefault="007737AC" w:rsidP="007737AC">
      <w:pPr>
        <w:pStyle w:val="a4"/>
      </w:pPr>
      <w:r>
        <w:rPr>
          <w:rFonts w:hint="eastAsia"/>
        </w:rPr>
        <w:t>如果内存分配过大或过小，或者采用的</w:t>
      </w:r>
      <w:r>
        <w:rPr>
          <w:rFonts w:hint="eastAsia"/>
        </w:rPr>
        <w:t>GC</w:t>
      </w:r>
      <w:r>
        <w:rPr>
          <w:rFonts w:hint="eastAsia"/>
        </w:rPr>
        <w:t>收集器比较慢，则应该优先调整这些参数，并且先找</w:t>
      </w:r>
      <w:r>
        <w:rPr>
          <w:rFonts w:hint="eastAsia"/>
        </w:rPr>
        <w:t>1</w:t>
      </w:r>
      <w:r>
        <w:rPr>
          <w:rFonts w:hint="eastAsia"/>
        </w:rPr>
        <w:t>台或几台机器进行</w:t>
      </w:r>
      <w:r>
        <w:rPr>
          <w:rFonts w:hint="eastAsia"/>
        </w:rPr>
        <w:t>beta</w:t>
      </w:r>
      <w:r>
        <w:rPr>
          <w:rFonts w:hint="eastAsia"/>
        </w:rPr>
        <w:t>，然后比较优化过的机器和没有优化的机器的性能对比，并有针对性的做出最后选择；</w:t>
      </w:r>
    </w:p>
    <w:p w:rsidR="007737AC" w:rsidRPr="002869A9" w:rsidRDefault="007737AC" w:rsidP="006D6BDC">
      <w:pPr>
        <w:pStyle w:val="a4"/>
        <w:numPr>
          <w:ilvl w:val="0"/>
          <w:numId w:val="11"/>
        </w:numPr>
        <w:spacing w:line="360" w:lineRule="auto"/>
        <w:ind w:left="902" w:firstLineChars="0"/>
        <w:rPr>
          <w:b/>
        </w:rPr>
      </w:pPr>
      <w:r w:rsidRPr="002869A9">
        <w:rPr>
          <w:rFonts w:hint="eastAsia"/>
          <w:b/>
        </w:rPr>
        <w:lastRenderedPageBreak/>
        <w:t>不断的分析和调整</w:t>
      </w:r>
    </w:p>
    <w:p w:rsidR="007737AC" w:rsidRDefault="007737AC" w:rsidP="007737AC">
      <w:pPr>
        <w:pStyle w:val="a4"/>
      </w:pPr>
      <w:r>
        <w:rPr>
          <w:rFonts w:hint="eastAsia"/>
        </w:rPr>
        <w:t>通过不断的试验和试错，分析并找到最合适的参数</w:t>
      </w:r>
    </w:p>
    <w:p w:rsidR="007737AC" w:rsidRPr="002869A9" w:rsidRDefault="007737AC" w:rsidP="006D6BDC">
      <w:pPr>
        <w:pStyle w:val="a4"/>
        <w:numPr>
          <w:ilvl w:val="0"/>
          <w:numId w:val="11"/>
        </w:numPr>
        <w:spacing w:line="360" w:lineRule="auto"/>
        <w:ind w:left="902" w:firstLineChars="0"/>
        <w:rPr>
          <w:b/>
        </w:rPr>
      </w:pPr>
      <w:r w:rsidRPr="002869A9">
        <w:rPr>
          <w:rFonts w:hint="eastAsia"/>
          <w:b/>
        </w:rPr>
        <w:t>全面应用参数</w:t>
      </w:r>
    </w:p>
    <w:p w:rsidR="007737AC" w:rsidRDefault="007737AC" w:rsidP="007737AC">
      <w:pPr>
        <w:pStyle w:val="a4"/>
      </w:pPr>
      <w:r>
        <w:rPr>
          <w:rFonts w:hint="eastAsia"/>
        </w:rPr>
        <w:t>如果找到了最合适的参数，则将这些参数应用到所有服务器，并进行后续跟踪。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20"/>
      </w:pPr>
      <w:bookmarkStart w:id="24" w:name="_Toc460340756"/>
      <w:r>
        <w:rPr>
          <w:rFonts w:hint="eastAsia"/>
        </w:rPr>
        <w:t>调优实例</w:t>
      </w:r>
      <w:bookmarkEnd w:id="24"/>
    </w:p>
    <w:p w:rsidR="007737AC" w:rsidRDefault="00A817E9" w:rsidP="007737AC">
      <w:pPr>
        <w:pStyle w:val="a4"/>
      </w:pPr>
      <w:r>
        <w:rPr>
          <w:rFonts w:hint="eastAsia"/>
        </w:rPr>
        <w:t>上面的内容都是纸上谈兵，下面我们以一些真实例子来进行说明。</w:t>
      </w:r>
    </w:p>
    <w:p w:rsidR="007737AC" w:rsidRDefault="007737AC" w:rsidP="00A15479">
      <w:pPr>
        <w:pStyle w:val="3"/>
      </w:pPr>
      <w:bookmarkStart w:id="25" w:name="_Toc460340757"/>
      <w:r>
        <w:rPr>
          <w:rFonts w:hint="eastAsia"/>
        </w:rPr>
        <w:t>实例1</w:t>
      </w:r>
      <w:bookmarkEnd w:id="25"/>
    </w:p>
    <w:p w:rsidR="00A817E9" w:rsidRDefault="007737AC" w:rsidP="007737AC">
      <w:pPr>
        <w:pStyle w:val="a4"/>
      </w:pPr>
      <w:r>
        <w:rPr>
          <w:rFonts w:hint="eastAsia"/>
        </w:rPr>
        <w:t>笔者昨日发现部分开发测试机器出现异常：</w:t>
      </w:r>
    </w:p>
    <w:p w:rsidR="00A817E9" w:rsidRPr="00A817E9" w:rsidRDefault="007737AC" w:rsidP="00A817E9">
      <w:pPr>
        <w:pStyle w:val="afe"/>
      </w:pPr>
      <w:r w:rsidRPr="00A817E9">
        <w:rPr>
          <w:rFonts w:hint="eastAsia"/>
        </w:rPr>
        <w:t>java.lang.OutOfMemoryError: GC overhead limit exceeded</w:t>
      </w:r>
    </w:p>
    <w:p w:rsidR="00DD30DE" w:rsidRDefault="007737AC" w:rsidP="007737AC">
      <w:pPr>
        <w:pStyle w:val="a4"/>
      </w:pPr>
      <w:r>
        <w:rPr>
          <w:rFonts w:hint="eastAsia"/>
        </w:rPr>
        <w:t>这个异常代表：</w:t>
      </w:r>
      <w:r>
        <w:rPr>
          <w:rFonts w:hint="eastAsia"/>
        </w:rPr>
        <w:t>GC</w:t>
      </w:r>
      <w:r w:rsidR="00ED008A">
        <w:rPr>
          <w:rFonts w:hint="eastAsia"/>
        </w:rPr>
        <w:t>为了释放很小的空间却耗费了太多的时间，其原因一般有两个</w:t>
      </w:r>
    </w:p>
    <w:p w:rsidR="00DD30DE" w:rsidRDefault="007737AC" w:rsidP="006D6BDC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堆太小</w:t>
      </w:r>
    </w:p>
    <w:p w:rsidR="007737AC" w:rsidRDefault="00DD30DE" w:rsidP="006D6BDC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有死循环或大对象</w:t>
      </w:r>
    </w:p>
    <w:p w:rsidR="007737AC" w:rsidRDefault="007737AC" w:rsidP="007737AC">
      <w:pPr>
        <w:pStyle w:val="a4"/>
      </w:pPr>
      <w:r>
        <w:rPr>
          <w:rFonts w:hint="eastAsia"/>
        </w:rPr>
        <w:t>笔者首先排除了第</w:t>
      </w:r>
      <w:r>
        <w:rPr>
          <w:rFonts w:hint="eastAsia"/>
        </w:rPr>
        <w:t>2</w:t>
      </w:r>
      <w:r>
        <w:rPr>
          <w:rFonts w:hint="eastAsia"/>
        </w:rPr>
        <w:t>个原因，因为这个应用同时是在线上运行的，如果有问题，早就挂了。所以怀疑是这台机器中堆设置太小；</w:t>
      </w:r>
    </w:p>
    <w:p w:rsidR="007737AC" w:rsidRDefault="007737AC" w:rsidP="007737AC">
      <w:pPr>
        <w:pStyle w:val="a4"/>
      </w:pPr>
      <w:r>
        <w:rPr>
          <w:rFonts w:hint="eastAsia"/>
        </w:rPr>
        <w:t>使用</w:t>
      </w:r>
      <w:r w:rsidRPr="000C5EE6">
        <w:rPr>
          <w:rStyle w:val="WarningChar"/>
          <w:rFonts w:hint="eastAsia"/>
        </w:rPr>
        <w:t>ps -ef |grep "java"</w:t>
      </w:r>
      <w:r w:rsidR="000C5EE6" w:rsidRPr="000C5EE6">
        <w:t xml:space="preserve"> </w:t>
      </w:r>
      <w:r>
        <w:rPr>
          <w:rFonts w:hint="eastAsia"/>
        </w:rPr>
        <w:t>查看，发现：</w:t>
      </w:r>
    </w:p>
    <w:p w:rsidR="002869A9" w:rsidRDefault="002869A9" w:rsidP="007737AC">
      <w:pPr>
        <w:pStyle w:val="a4"/>
      </w:pPr>
      <w:r>
        <w:rPr>
          <w:rFonts w:ascii="Verdana" w:hAnsi="Verdana" w:cs="Helvetica"/>
          <w:noProof/>
          <w:color w:val="000000"/>
          <w:kern w:val="0"/>
          <w:szCs w:val="24"/>
        </w:rPr>
        <w:drawing>
          <wp:inline distT="0" distB="0" distL="0" distR="0" wp14:anchorId="5476A2EE" wp14:editId="6655784C">
            <wp:extent cx="4358005" cy="243205"/>
            <wp:effectExtent l="0" t="0" r="4445" b="4445"/>
            <wp:docPr id="3" name="图片 3" descr="E:\youdaodir\kuangzhanmoyu1@163.com\a86b50e234794fca8c03a9006d3ee18e\e78aced45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oudaodir\kuangzhanmoyu1@163.com\a86b50e234794fca8c03a9006d3ee18e\e78aced45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AC" w:rsidRDefault="007737AC" w:rsidP="007737AC">
      <w:pPr>
        <w:pStyle w:val="a4"/>
      </w:pPr>
      <w:r>
        <w:rPr>
          <w:rFonts w:hint="eastAsia"/>
        </w:rPr>
        <w:t>该应用的堆区设置只有</w:t>
      </w:r>
      <w:r>
        <w:rPr>
          <w:rFonts w:hint="eastAsia"/>
        </w:rPr>
        <w:t>768m</w:t>
      </w:r>
      <w:r>
        <w:rPr>
          <w:rFonts w:hint="eastAsia"/>
        </w:rPr>
        <w:t>，而机器内存有</w:t>
      </w:r>
      <w:r>
        <w:rPr>
          <w:rFonts w:hint="eastAsia"/>
        </w:rPr>
        <w:t>2g</w:t>
      </w:r>
      <w:r>
        <w:rPr>
          <w:rFonts w:hint="eastAsia"/>
        </w:rPr>
        <w:t>，机器上只跑这一个</w:t>
      </w:r>
      <w:r>
        <w:rPr>
          <w:rFonts w:hint="eastAsia"/>
        </w:rPr>
        <w:t>java</w:t>
      </w:r>
      <w:r>
        <w:rPr>
          <w:rFonts w:hint="eastAsia"/>
        </w:rPr>
        <w:t>应用，没有其他需要占用内存的地方。另外，这个应用比较大，需要占用的内存也比较多；</w:t>
      </w:r>
    </w:p>
    <w:p w:rsidR="007737AC" w:rsidRDefault="007737AC" w:rsidP="007737AC">
      <w:pPr>
        <w:pStyle w:val="a4"/>
      </w:pPr>
      <w:r>
        <w:rPr>
          <w:rFonts w:hint="eastAsia"/>
        </w:rPr>
        <w:t>笔者通过上面的情况判断，只需要改变堆中各区域的大小设置即可，于是改成下面的情况：</w:t>
      </w:r>
    </w:p>
    <w:p w:rsidR="007737AC" w:rsidRDefault="007737AC" w:rsidP="007737AC">
      <w:pPr>
        <w:pStyle w:val="a4"/>
      </w:pPr>
      <w:r>
        <w:t xml:space="preserve"> </w:t>
      </w:r>
      <w:r w:rsidR="002869A9">
        <w:rPr>
          <w:rFonts w:ascii="Verdana" w:hAnsi="Verdana" w:cs="Helvetica"/>
          <w:noProof/>
          <w:color w:val="000000"/>
          <w:kern w:val="0"/>
          <w:szCs w:val="24"/>
        </w:rPr>
        <w:drawing>
          <wp:inline distT="0" distB="0" distL="0" distR="0" wp14:anchorId="556BF177" wp14:editId="291B339B">
            <wp:extent cx="4815205" cy="281940"/>
            <wp:effectExtent l="0" t="0" r="4445" b="3810"/>
            <wp:docPr id="2" name="图片 2" descr="E:\youdaodir\kuangzhanmoyu1@163.com\1d5eaf9ce54b43d7b8c70b64d2387155\08300587d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oudaodir\kuangzhanmoyu1@163.com\1d5eaf9ce54b43d7b8c70b64d2387155\08300587d5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AC" w:rsidRDefault="007737AC" w:rsidP="007737AC">
      <w:pPr>
        <w:pStyle w:val="a4"/>
      </w:pPr>
      <w:r>
        <w:rPr>
          <w:rFonts w:hint="eastAsia"/>
        </w:rPr>
        <w:t>跟踪运行情况发现，相关异常没有再出现；</w:t>
      </w:r>
    </w:p>
    <w:p w:rsidR="007737AC" w:rsidRDefault="007737AC" w:rsidP="007737AC">
      <w:pPr>
        <w:pStyle w:val="a4"/>
      </w:pPr>
      <w:r>
        <w:t xml:space="preserve"> </w:t>
      </w:r>
    </w:p>
    <w:p w:rsidR="00B15AA5" w:rsidRDefault="007737AC" w:rsidP="00B15AA5">
      <w:pPr>
        <w:pStyle w:val="3"/>
      </w:pPr>
      <w:bookmarkStart w:id="26" w:name="_Toc460340758"/>
      <w:r>
        <w:rPr>
          <w:rFonts w:hint="eastAsia"/>
        </w:rPr>
        <w:t>实例2</w:t>
      </w:r>
      <w:bookmarkEnd w:id="26"/>
    </w:p>
    <w:p w:rsidR="007737AC" w:rsidRDefault="007C110A" w:rsidP="007737AC">
      <w:pPr>
        <w:pStyle w:val="a4"/>
      </w:pPr>
      <w:hyperlink r:id="rId14" w:history="1">
        <w:r w:rsidR="00B15AA5" w:rsidRPr="00302E0C">
          <w:rPr>
            <w:rStyle w:val="a8"/>
            <w:rFonts w:hint="eastAsia"/>
          </w:rPr>
          <w:t>http://www.360doc.com/content/13/0305/10/15643_269388816.shtml</w:t>
        </w:r>
      </w:hyperlink>
      <w:r w:rsidR="00B15AA5">
        <w:rPr>
          <w:rFonts w:hint="eastAsia"/>
        </w:rP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一个服务系统，</w:t>
      </w:r>
      <w:r w:rsidRPr="00B15AA5">
        <w:rPr>
          <w:rFonts w:hint="eastAsia"/>
          <w:b/>
        </w:rPr>
        <w:t>经常出现卡顿，分析原因，发现</w:t>
      </w:r>
      <w:r w:rsidRPr="00B15AA5">
        <w:rPr>
          <w:rFonts w:hint="eastAsia"/>
          <w:b/>
        </w:rPr>
        <w:t>Full GC</w:t>
      </w:r>
      <w:r w:rsidRPr="00B15AA5">
        <w:rPr>
          <w:rFonts w:hint="eastAsia"/>
          <w:b/>
        </w:rPr>
        <w:t>时间太长</w:t>
      </w:r>
      <w:r>
        <w:rPr>
          <w:rFonts w:hint="eastAsia"/>
        </w:rPr>
        <w:t>：</w:t>
      </w:r>
    </w:p>
    <w:p w:rsidR="007737AC" w:rsidRDefault="007737AC" w:rsidP="00B15AA5">
      <w:pPr>
        <w:pStyle w:val="afe"/>
      </w:pPr>
      <w:r>
        <w:t>jstat -gcutil:</w:t>
      </w:r>
    </w:p>
    <w:p w:rsidR="007737AC" w:rsidRDefault="007737AC" w:rsidP="00B15AA5">
      <w:pPr>
        <w:pStyle w:val="afe"/>
      </w:pPr>
      <w:r>
        <w:t>S0     S1    E     O       P        YGC YGCT FGC FGCT  GCT</w:t>
      </w:r>
    </w:p>
    <w:p w:rsidR="007737AC" w:rsidRDefault="007737AC" w:rsidP="00B15AA5">
      <w:pPr>
        <w:pStyle w:val="afe"/>
      </w:pPr>
      <w:r>
        <w:t xml:space="preserve">12.16 0.00 5.18 63.78 20.32  54   2.047 5     6.946  8.993 </w:t>
      </w:r>
    </w:p>
    <w:p w:rsidR="007737AC" w:rsidRDefault="007737AC" w:rsidP="007737AC">
      <w:pPr>
        <w:pStyle w:val="a4"/>
      </w:pPr>
      <w:r>
        <w:rPr>
          <w:rFonts w:hint="eastAsia"/>
        </w:rPr>
        <w:t>分析上面的数据，发现</w:t>
      </w:r>
      <w:r>
        <w:rPr>
          <w:rFonts w:hint="eastAsia"/>
        </w:rPr>
        <w:t>Young GC</w:t>
      </w:r>
      <w:r>
        <w:rPr>
          <w:rFonts w:hint="eastAsia"/>
        </w:rPr>
        <w:t>执行了</w:t>
      </w:r>
      <w:r>
        <w:rPr>
          <w:rFonts w:hint="eastAsia"/>
        </w:rPr>
        <w:t>54</w:t>
      </w:r>
      <w:r>
        <w:rPr>
          <w:rFonts w:hint="eastAsia"/>
        </w:rPr>
        <w:t>次，耗时</w:t>
      </w:r>
      <w:r>
        <w:rPr>
          <w:rFonts w:hint="eastAsia"/>
        </w:rPr>
        <w:t>2.047</w:t>
      </w:r>
      <w:r>
        <w:rPr>
          <w:rFonts w:hint="eastAsia"/>
        </w:rPr>
        <w:t>秒，每次</w:t>
      </w:r>
      <w:r>
        <w:rPr>
          <w:rFonts w:hint="eastAsia"/>
        </w:rPr>
        <w:t>Young GC</w:t>
      </w:r>
      <w:r>
        <w:rPr>
          <w:rFonts w:hint="eastAsia"/>
        </w:rPr>
        <w:t>耗时</w:t>
      </w:r>
      <w:r>
        <w:rPr>
          <w:rFonts w:hint="eastAsia"/>
        </w:rPr>
        <w:t>37ms</w:t>
      </w:r>
      <w:r>
        <w:rPr>
          <w:rFonts w:hint="eastAsia"/>
        </w:rPr>
        <w:t>，在正常范围，</w:t>
      </w:r>
      <w:r w:rsidRPr="000C5EE6">
        <w:rPr>
          <w:rFonts w:hint="eastAsia"/>
          <w:b/>
          <w:shd w:val="clear" w:color="auto" w:fill="FFFF00"/>
        </w:rPr>
        <w:t>而</w:t>
      </w:r>
      <w:r w:rsidRPr="000C5EE6">
        <w:rPr>
          <w:rFonts w:hint="eastAsia"/>
          <w:b/>
          <w:shd w:val="clear" w:color="auto" w:fill="FFFF00"/>
        </w:rPr>
        <w:t>Full GC</w:t>
      </w:r>
      <w:r w:rsidRPr="000C5EE6">
        <w:rPr>
          <w:rFonts w:hint="eastAsia"/>
          <w:b/>
          <w:shd w:val="clear" w:color="auto" w:fill="FFFF00"/>
        </w:rPr>
        <w:t>执行了</w:t>
      </w:r>
      <w:r w:rsidRPr="000C5EE6">
        <w:rPr>
          <w:rFonts w:hint="eastAsia"/>
          <w:b/>
          <w:shd w:val="clear" w:color="auto" w:fill="FFFF00"/>
        </w:rPr>
        <w:t>5</w:t>
      </w:r>
      <w:r w:rsidRPr="000C5EE6">
        <w:rPr>
          <w:rFonts w:hint="eastAsia"/>
          <w:b/>
          <w:shd w:val="clear" w:color="auto" w:fill="FFFF00"/>
        </w:rPr>
        <w:t>次，耗时</w:t>
      </w:r>
      <w:r w:rsidRPr="000C5EE6">
        <w:rPr>
          <w:rFonts w:hint="eastAsia"/>
          <w:b/>
          <w:shd w:val="clear" w:color="auto" w:fill="FFFF00"/>
        </w:rPr>
        <w:t>6.946</w:t>
      </w:r>
      <w:r w:rsidRPr="000C5EE6">
        <w:rPr>
          <w:rFonts w:hint="eastAsia"/>
          <w:b/>
          <w:shd w:val="clear" w:color="auto" w:fill="FFFF00"/>
        </w:rPr>
        <w:t>秒，每次平均</w:t>
      </w:r>
      <w:r w:rsidRPr="000C5EE6">
        <w:rPr>
          <w:rFonts w:hint="eastAsia"/>
          <w:b/>
          <w:shd w:val="clear" w:color="auto" w:fill="FFFF00"/>
        </w:rPr>
        <w:t>1.389s</w:t>
      </w:r>
      <w:r w:rsidRPr="000C5EE6">
        <w:rPr>
          <w:rFonts w:hint="eastAsia"/>
          <w:b/>
          <w:shd w:val="clear" w:color="auto" w:fill="FFFF00"/>
        </w:rPr>
        <w:t>，数据显示出来的问题是：</w:t>
      </w:r>
      <w:r w:rsidRPr="000C5EE6">
        <w:rPr>
          <w:rFonts w:hint="eastAsia"/>
          <w:b/>
          <w:shd w:val="clear" w:color="auto" w:fill="FFFF00"/>
        </w:rPr>
        <w:t>Full GC</w:t>
      </w:r>
      <w:r w:rsidRPr="000C5EE6">
        <w:rPr>
          <w:rFonts w:hint="eastAsia"/>
          <w:b/>
          <w:shd w:val="clear" w:color="auto" w:fill="FFFF00"/>
        </w:rPr>
        <w:lastRenderedPageBreak/>
        <w:t>耗时较长</w:t>
      </w:r>
      <w:r>
        <w:rPr>
          <w:rFonts w:hint="eastAsia"/>
        </w:rPr>
        <w:t>，分析该系统的是指发现，</w:t>
      </w:r>
      <w:r>
        <w:rPr>
          <w:rFonts w:hint="eastAsia"/>
        </w:rPr>
        <w:t>NewRatio=9</w:t>
      </w:r>
      <w:r>
        <w:rPr>
          <w:rFonts w:hint="eastAsia"/>
        </w:rPr>
        <w:t>，也就是说，新生代和老生代大小之比为</w:t>
      </w:r>
      <w:r>
        <w:rPr>
          <w:rFonts w:hint="eastAsia"/>
        </w:rPr>
        <w:t>1:9</w:t>
      </w:r>
      <w:r>
        <w:rPr>
          <w:rFonts w:hint="eastAsia"/>
        </w:rPr>
        <w:t>，这就是问题的原因：</w:t>
      </w:r>
    </w:p>
    <w:p w:rsidR="007737AC" w:rsidRDefault="007737AC" w:rsidP="006D6BD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新生代太小，导致对象提前进入老年代，触发老年代发生</w:t>
      </w:r>
      <w:r>
        <w:rPr>
          <w:rFonts w:hint="eastAsia"/>
        </w:rPr>
        <w:t>Full GC</w:t>
      </w:r>
      <w:r>
        <w:rPr>
          <w:rFonts w:hint="eastAsia"/>
        </w:rPr>
        <w:t>；</w:t>
      </w:r>
    </w:p>
    <w:p w:rsidR="007737AC" w:rsidRDefault="007737AC" w:rsidP="006D6BD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老年代较大，进行</w:t>
      </w:r>
      <w:r>
        <w:rPr>
          <w:rFonts w:hint="eastAsia"/>
        </w:rPr>
        <w:t>Full GC</w:t>
      </w:r>
      <w:r>
        <w:rPr>
          <w:rFonts w:hint="eastAsia"/>
        </w:rPr>
        <w:t>时耗时较大；</w:t>
      </w:r>
    </w:p>
    <w:p w:rsidR="007737AC" w:rsidRDefault="007737AC" w:rsidP="007737AC">
      <w:pPr>
        <w:pStyle w:val="a4"/>
      </w:pPr>
      <w:r>
        <w:rPr>
          <w:rFonts w:hint="eastAsia"/>
        </w:rPr>
        <w:t>优化的方法是调整</w:t>
      </w:r>
      <w:r>
        <w:rPr>
          <w:rFonts w:hint="eastAsia"/>
        </w:rPr>
        <w:t>NewRatio</w:t>
      </w:r>
      <w:r>
        <w:rPr>
          <w:rFonts w:hint="eastAsia"/>
        </w:rPr>
        <w:t>的值，调整到</w:t>
      </w:r>
      <w:r>
        <w:rPr>
          <w:rFonts w:hint="eastAsia"/>
        </w:rPr>
        <w:t>4</w:t>
      </w:r>
      <w:r>
        <w:rPr>
          <w:rFonts w:hint="eastAsia"/>
        </w:rPr>
        <w:t>，发现</w:t>
      </w:r>
      <w:r>
        <w:rPr>
          <w:rFonts w:hint="eastAsia"/>
        </w:rPr>
        <w:t>Full GC</w:t>
      </w:r>
      <w:r>
        <w:rPr>
          <w:rFonts w:hint="eastAsia"/>
        </w:rPr>
        <w:t>没有再发生，只有</w:t>
      </w:r>
      <w:r>
        <w:rPr>
          <w:rFonts w:hint="eastAsia"/>
        </w:rPr>
        <w:t>Young GC</w:t>
      </w:r>
      <w:r>
        <w:rPr>
          <w:rFonts w:hint="eastAsia"/>
        </w:rPr>
        <w:t>在执行。这就是把对象控制在新生代就清理掉，没有进入老年代（这种做法对一些应用是很有用的，但并不是对所有应用都要这么做）</w:t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B25DA">
      <w:pPr>
        <w:pStyle w:val="3"/>
      </w:pPr>
      <w:bookmarkStart w:id="27" w:name="_Toc460340759"/>
      <w:r>
        <w:rPr>
          <w:rFonts w:hint="eastAsia"/>
        </w:rPr>
        <w:t>实例3</w:t>
      </w:r>
      <w:bookmarkEnd w:id="27"/>
    </w:p>
    <w:p w:rsidR="007737AC" w:rsidRDefault="007737AC" w:rsidP="007737AC">
      <w:pPr>
        <w:pStyle w:val="a4"/>
      </w:pPr>
      <w:r>
        <w:rPr>
          <w:rFonts w:hint="eastAsia"/>
        </w:rPr>
        <w:t>一应用在性能测试过程中，发现内存占用率很高，</w:t>
      </w:r>
      <w:r>
        <w:rPr>
          <w:rFonts w:hint="eastAsia"/>
        </w:rPr>
        <w:t>Full GC</w:t>
      </w:r>
      <w:r>
        <w:rPr>
          <w:rFonts w:hint="eastAsia"/>
        </w:rPr>
        <w:t>频繁，使用</w:t>
      </w:r>
      <w:r>
        <w:rPr>
          <w:rFonts w:hint="eastAsia"/>
        </w:rPr>
        <w:t>sudo -u admin -H  jmap -dump:format=b,file=</w:t>
      </w:r>
      <w:r>
        <w:rPr>
          <w:rFonts w:hint="eastAsia"/>
        </w:rPr>
        <w:t>文件名</w:t>
      </w:r>
      <w:r>
        <w:rPr>
          <w:rFonts w:hint="eastAsia"/>
        </w:rPr>
        <w:t xml:space="preserve">.hprof pid </w:t>
      </w:r>
      <w:r>
        <w:rPr>
          <w:rFonts w:hint="eastAsia"/>
        </w:rPr>
        <w:t>来</w:t>
      </w:r>
      <w:r>
        <w:rPr>
          <w:rFonts w:hint="eastAsia"/>
        </w:rPr>
        <w:t>dump</w:t>
      </w:r>
      <w:r>
        <w:rPr>
          <w:rFonts w:hint="eastAsia"/>
        </w:rPr>
        <w:t>内存，生成</w:t>
      </w:r>
      <w:r>
        <w:rPr>
          <w:rFonts w:hint="eastAsia"/>
        </w:rPr>
        <w:t>dump</w:t>
      </w:r>
      <w:r>
        <w:rPr>
          <w:rFonts w:hint="eastAsia"/>
        </w:rPr>
        <w:t>文件，并使用</w:t>
      </w:r>
      <w:r>
        <w:rPr>
          <w:rFonts w:hint="eastAsia"/>
        </w:rPr>
        <w:t>Eclipse</w:t>
      </w:r>
      <w:r>
        <w:rPr>
          <w:rFonts w:hint="eastAsia"/>
        </w:rPr>
        <w:t>下的</w:t>
      </w:r>
      <w:r>
        <w:rPr>
          <w:rFonts w:hint="eastAsia"/>
        </w:rPr>
        <w:t>mat</w:t>
      </w:r>
      <w:r>
        <w:rPr>
          <w:rFonts w:hint="eastAsia"/>
        </w:rPr>
        <w:t>差距进行分析，发现：</w:t>
      </w:r>
    </w:p>
    <w:p w:rsidR="007737AC" w:rsidRDefault="007737AC" w:rsidP="007737AC">
      <w:pPr>
        <w:pStyle w:val="a4"/>
      </w:pPr>
      <w:r>
        <w:t xml:space="preserve"> </w:t>
      </w:r>
      <w:r w:rsidR="00FD7AE8">
        <w:rPr>
          <w:rFonts w:ascii="Verdana" w:hAnsi="Verdana" w:cs="Helvetica"/>
          <w:noProof/>
          <w:color w:val="000000"/>
          <w:kern w:val="0"/>
          <w:szCs w:val="24"/>
        </w:rPr>
        <w:drawing>
          <wp:inline distT="0" distB="0" distL="0" distR="0" wp14:anchorId="6C2FFD89" wp14:editId="081E6450">
            <wp:extent cx="5321300" cy="1750695"/>
            <wp:effectExtent l="0" t="0" r="0" b="1905"/>
            <wp:docPr id="1" name="图片 1" descr="E:\youdaodir\kuangzhanmoyu1@163.com\789bab1f5b7a4f1fb26f90792e2c8304\501b52b2d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youdaodir\kuangzhanmoyu1@163.com\789bab1f5b7a4f1fb26f90792e2c8304\501b52b2de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AC" w:rsidRDefault="007737AC" w:rsidP="007737AC">
      <w:pPr>
        <w:pStyle w:val="a4"/>
      </w:pPr>
      <w:r>
        <w:t xml:space="preserve"> </w:t>
      </w:r>
    </w:p>
    <w:p w:rsidR="007737AC" w:rsidRDefault="007737AC" w:rsidP="007737AC">
      <w:pPr>
        <w:pStyle w:val="a4"/>
      </w:pPr>
      <w:r>
        <w:rPr>
          <w:rFonts w:hint="eastAsia"/>
        </w:rPr>
        <w:t>从图中可以看出，这个线程存在问题，队列</w:t>
      </w:r>
      <w:r w:rsidRPr="00FD7AE8">
        <w:rPr>
          <w:rStyle w:val="WarningChar"/>
          <w:rFonts w:hint="eastAsia"/>
        </w:rPr>
        <w:t>LinkedBlockingQueue</w:t>
      </w:r>
      <w:r>
        <w:rPr>
          <w:rFonts w:hint="eastAsia"/>
        </w:rPr>
        <w:t>所引用的大量对象并未释放，导致整个线程占用内存高达</w:t>
      </w:r>
      <w:r>
        <w:rPr>
          <w:rFonts w:hint="eastAsia"/>
        </w:rPr>
        <w:t>378m</w:t>
      </w:r>
      <w:r>
        <w:rPr>
          <w:rFonts w:hint="eastAsia"/>
        </w:rPr>
        <w:t>，此时通知开发人员进行代码优化，将相关对象释放掉即可。</w:t>
      </w:r>
    </w:p>
    <w:p w:rsidR="007737AC" w:rsidRDefault="007737AC" w:rsidP="007737AC">
      <w:pPr>
        <w:pStyle w:val="20"/>
      </w:pPr>
      <w:bookmarkStart w:id="28" w:name="_Toc460340760"/>
      <w:r>
        <w:rPr>
          <w:rFonts w:hint="eastAsia"/>
        </w:rPr>
        <w:t>调优总结</w:t>
      </w:r>
      <w:bookmarkEnd w:id="28"/>
    </w:p>
    <w:p w:rsidR="007737AC" w:rsidRDefault="007737AC" w:rsidP="00FD7AE8">
      <w:pPr>
        <w:pStyle w:val="3"/>
      </w:pPr>
      <w:bookmarkStart w:id="29" w:name="_Toc460340761"/>
      <w:r>
        <w:rPr>
          <w:rFonts w:hint="eastAsia"/>
        </w:rPr>
        <w:t>年轻代大小选择</w:t>
      </w:r>
      <w:bookmarkEnd w:id="29"/>
    </w:p>
    <w:p w:rsidR="007737AC" w:rsidRDefault="007737AC" w:rsidP="006D6BDC">
      <w:pPr>
        <w:pStyle w:val="a4"/>
        <w:numPr>
          <w:ilvl w:val="0"/>
          <w:numId w:val="12"/>
        </w:numPr>
        <w:ind w:firstLineChars="0"/>
      </w:pPr>
      <w:r w:rsidRPr="00FD7AE8">
        <w:rPr>
          <w:rFonts w:hint="eastAsia"/>
          <w:b/>
        </w:rPr>
        <w:t>响应时间优先的应用</w:t>
      </w:r>
      <w:r>
        <w:rPr>
          <w:rFonts w:hint="eastAsia"/>
        </w:rPr>
        <w:t>：</w:t>
      </w:r>
      <w:r w:rsidRPr="00FD7AE8">
        <w:rPr>
          <w:rFonts w:hint="eastAsia"/>
          <w:b/>
          <w:shd w:val="clear" w:color="auto" w:fill="FFFF00"/>
        </w:rPr>
        <w:t>尽可能设大，直到接近系统的最低响应时间限制</w:t>
      </w:r>
      <w:r>
        <w:rPr>
          <w:rFonts w:hint="eastAsia"/>
        </w:rPr>
        <w:t>（根据实际情况选择）。在此种情况下，年轻代收集发生的频率也是最小的。同时，减少到达年老代的对象。</w:t>
      </w:r>
    </w:p>
    <w:p w:rsidR="007737AC" w:rsidRDefault="007737AC" w:rsidP="006D6BDC">
      <w:pPr>
        <w:pStyle w:val="a4"/>
        <w:numPr>
          <w:ilvl w:val="0"/>
          <w:numId w:val="12"/>
        </w:numPr>
        <w:ind w:firstLineChars="0"/>
      </w:pPr>
      <w:r w:rsidRPr="00FD7AE8">
        <w:rPr>
          <w:rFonts w:hint="eastAsia"/>
          <w:b/>
        </w:rPr>
        <w:t>吞吐量优先的应用</w:t>
      </w:r>
      <w:r>
        <w:rPr>
          <w:rFonts w:hint="eastAsia"/>
        </w:rPr>
        <w:t>：尽可能的设置大，可能到达</w:t>
      </w:r>
      <w:r>
        <w:rPr>
          <w:rFonts w:hint="eastAsia"/>
        </w:rPr>
        <w:t>Gbit</w:t>
      </w:r>
      <w:r>
        <w:rPr>
          <w:rFonts w:hint="eastAsia"/>
        </w:rPr>
        <w:t>的程度。因为对响应时间没有要求，垃圾收集可以并行进行，一般适合</w:t>
      </w:r>
      <w:r>
        <w:rPr>
          <w:rFonts w:hint="eastAsia"/>
        </w:rPr>
        <w:t>8CPU</w:t>
      </w:r>
      <w:r>
        <w:rPr>
          <w:rFonts w:hint="eastAsia"/>
        </w:rPr>
        <w:t>以上的应用。</w:t>
      </w:r>
    </w:p>
    <w:p w:rsidR="007737AC" w:rsidRDefault="007737AC" w:rsidP="00FD7AE8">
      <w:pPr>
        <w:pStyle w:val="3"/>
      </w:pPr>
      <w:bookmarkStart w:id="30" w:name="_Toc460340762"/>
      <w:r>
        <w:rPr>
          <w:rFonts w:hint="eastAsia"/>
        </w:rPr>
        <w:t>年老代大小选择</w:t>
      </w:r>
      <w:bookmarkEnd w:id="30"/>
    </w:p>
    <w:p w:rsidR="007737AC" w:rsidRDefault="007737AC" w:rsidP="006D6BDC">
      <w:pPr>
        <w:pStyle w:val="a4"/>
        <w:numPr>
          <w:ilvl w:val="0"/>
          <w:numId w:val="13"/>
        </w:numPr>
        <w:ind w:firstLineChars="0"/>
      </w:pPr>
      <w:r w:rsidRPr="00FD7AE8">
        <w:rPr>
          <w:rFonts w:hint="eastAsia"/>
          <w:b/>
        </w:rPr>
        <w:t>响应时间优先的应用</w:t>
      </w:r>
      <w:r>
        <w:rPr>
          <w:rFonts w:hint="eastAsia"/>
        </w:rPr>
        <w:t>：年老代使用并发收集器，所以其大小需要小心设置，一般要考虑</w:t>
      </w:r>
      <w:r w:rsidRPr="00BF0B3B">
        <w:rPr>
          <w:rFonts w:hint="eastAsia"/>
          <w:b/>
          <w:shd w:val="clear" w:color="auto" w:fill="FFFF00"/>
        </w:rPr>
        <w:t>并发会话率</w:t>
      </w:r>
      <w:r>
        <w:rPr>
          <w:rFonts w:hint="eastAsia"/>
        </w:rPr>
        <w:t>和</w:t>
      </w:r>
      <w:r w:rsidRPr="00BF0B3B">
        <w:rPr>
          <w:rFonts w:hint="eastAsia"/>
          <w:b/>
          <w:shd w:val="clear" w:color="auto" w:fill="FFFF00"/>
        </w:rPr>
        <w:t>会话持续时间</w:t>
      </w:r>
      <w:r>
        <w:rPr>
          <w:rFonts w:hint="eastAsia"/>
        </w:rPr>
        <w:t>等一些参数。如果堆设置小了，可以会造成内存碎片、高回收频率以及应用暂停而使用传统的标记清除方式；如果堆大了，则需要较长的收集时间。最优化的方案，一般需要参考以下数据获得：</w:t>
      </w:r>
    </w:p>
    <w:p w:rsidR="007737AC" w:rsidRDefault="007737AC" w:rsidP="006D6BD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并发垃圾收集信息</w:t>
      </w:r>
    </w:p>
    <w:p w:rsidR="007737AC" w:rsidRDefault="007737AC" w:rsidP="006D6BD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持久代并发收集次数</w:t>
      </w:r>
    </w:p>
    <w:p w:rsidR="007737AC" w:rsidRDefault="007737AC" w:rsidP="006D6BD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传统</w:t>
      </w:r>
      <w:r>
        <w:t>GC</w:t>
      </w:r>
      <w:r>
        <w:rPr>
          <w:rFonts w:hint="eastAsia"/>
        </w:rPr>
        <w:t>信息</w:t>
      </w:r>
    </w:p>
    <w:p w:rsidR="007737AC" w:rsidRDefault="007737AC" w:rsidP="006D6BD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花在年轻代和年老代回收上的时间比例</w:t>
      </w:r>
    </w:p>
    <w:p w:rsidR="00BF0B3B" w:rsidRDefault="00BF0B3B" w:rsidP="007737AC">
      <w:pPr>
        <w:pStyle w:val="a4"/>
      </w:pPr>
      <w:r>
        <w:tab/>
      </w:r>
    </w:p>
    <w:p w:rsidR="007737AC" w:rsidRDefault="00BF0B3B" w:rsidP="007737AC">
      <w:pPr>
        <w:pStyle w:val="a4"/>
      </w:pPr>
      <w:r>
        <w:tab/>
      </w:r>
      <w:r w:rsidR="007737AC">
        <w:rPr>
          <w:rFonts w:hint="eastAsia"/>
        </w:rPr>
        <w:t>减少年轻代和年老代花费的时间，一般会提高应用的效率</w:t>
      </w:r>
    </w:p>
    <w:p w:rsidR="00BF0B3B" w:rsidRDefault="00BF0B3B" w:rsidP="007737AC">
      <w:pPr>
        <w:pStyle w:val="a4"/>
      </w:pPr>
    </w:p>
    <w:p w:rsidR="007737AC" w:rsidRDefault="007737AC" w:rsidP="006D6BDC">
      <w:pPr>
        <w:pStyle w:val="a4"/>
        <w:numPr>
          <w:ilvl w:val="0"/>
          <w:numId w:val="13"/>
        </w:numPr>
        <w:ind w:firstLineChars="0"/>
      </w:pPr>
      <w:r w:rsidRPr="003B597E">
        <w:rPr>
          <w:rFonts w:hint="eastAsia"/>
          <w:b/>
        </w:rPr>
        <w:t>吞吐量优先的应用</w:t>
      </w:r>
      <w:r>
        <w:rPr>
          <w:rFonts w:hint="eastAsia"/>
        </w:rPr>
        <w:t>：一般吞吐量优先的应用都有一个很大的年轻代和一个较小的年老代。原因是，这样可以尽可能回收掉大部分短期对象，减少中期的对象，而年老代尽存放长期存活对象。</w:t>
      </w:r>
    </w:p>
    <w:p w:rsidR="007737AC" w:rsidRDefault="007737AC" w:rsidP="00FD7AE8">
      <w:pPr>
        <w:pStyle w:val="3"/>
      </w:pPr>
      <w:bookmarkStart w:id="31" w:name="_Toc460340763"/>
      <w:r>
        <w:rPr>
          <w:rFonts w:hint="eastAsia"/>
        </w:rPr>
        <w:t>较小堆引起的碎片问题</w:t>
      </w:r>
      <w:bookmarkEnd w:id="31"/>
    </w:p>
    <w:p w:rsidR="007737AC" w:rsidRDefault="007737AC" w:rsidP="007737AC">
      <w:pPr>
        <w:pStyle w:val="a4"/>
      </w:pPr>
      <w:r>
        <w:rPr>
          <w:rFonts w:hint="eastAsia"/>
        </w:rPr>
        <w:t>因为年老代的并发收集器使用标记、清除算法，所以不会对堆进行压缩。当收集器回收时，他会把相邻的空间进行合并，这样可以分配给较大的对象。但是，当堆空间较小时，运行一段时间以后，就会出现“碎片”，如果并发收集器找不到足够的空间，那么并发收集器将会停止，然后使用传统的标记、清除方式进行回收。如果出现“碎片”，可能需要进行如下配置：</w:t>
      </w:r>
    </w:p>
    <w:p w:rsidR="007737AC" w:rsidRDefault="007737AC" w:rsidP="006D6BDC">
      <w:pPr>
        <w:pStyle w:val="a4"/>
        <w:numPr>
          <w:ilvl w:val="0"/>
          <w:numId w:val="15"/>
        </w:numPr>
        <w:ind w:firstLineChars="0"/>
      </w:pPr>
      <w:r w:rsidRPr="003B597E">
        <w:rPr>
          <w:rStyle w:val="WarningChar"/>
          <w:rFonts w:hint="eastAsia"/>
        </w:rPr>
        <w:t>-XX:+UseCMSCompactAtFullCollection</w:t>
      </w:r>
      <w:r>
        <w:rPr>
          <w:rFonts w:hint="eastAsia"/>
        </w:rPr>
        <w:t>：使用并发收集器时，开启对年老代的压缩。</w:t>
      </w:r>
    </w:p>
    <w:p w:rsidR="007737AC" w:rsidRDefault="007737AC" w:rsidP="006D6BDC">
      <w:pPr>
        <w:pStyle w:val="a4"/>
        <w:numPr>
          <w:ilvl w:val="0"/>
          <w:numId w:val="15"/>
        </w:numPr>
        <w:ind w:firstLineChars="0"/>
      </w:pPr>
      <w:r w:rsidRPr="003B597E">
        <w:rPr>
          <w:rStyle w:val="WarningChar"/>
          <w:rFonts w:hint="eastAsia"/>
        </w:rPr>
        <w:t>-XX:CMSFullGCsBeforeCompaction=0</w:t>
      </w:r>
      <w:r>
        <w:rPr>
          <w:rFonts w:hint="eastAsia"/>
        </w:rPr>
        <w:t>：上面配置开启的情况下，这里设置多少次</w:t>
      </w:r>
      <w:r>
        <w:rPr>
          <w:rFonts w:hint="eastAsia"/>
        </w:rPr>
        <w:t>Full GC</w:t>
      </w:r>
      <w:r>
        <w:rPr>
          <w:rFonts w:hint="eastAsia"/>
        </w:rPr>
        <w:t>后，对年老代进行压缩</w:t>
      </w:r>
      <w:r w:rsidR="003B597E">
        <w:rPr>
          <w:rFonts w:hint="eastAsia"/>
        </w:rPr>
        <w:t>。</w:t>
      </w:r>
    </w:p>
    <w:p w:rsidR="007737AC" w:rsidRDefault="007737AC" w:rsidP="007737AC">
      <w:pPr>
        <w:pStyle w:val="a4"/>
      </w:pPr>
    </w:p>
    <w:p w:rsidR="007737AC" w:rsidRPr="00553891" w:rsidRDefault="007737AC" w:rsidP="00553891">
      <w:pPr>
        <w:pStyle w:val="a4"/>
        <w:ind w:firstLine="482"/>
        <w:rPr>
          <w:b/>
        </w:rPr>
      </w:pPr>
      <w:r w:rsidRPr="00553891">
        <w:rPr>
          <w:rFonts w:hint="eastAsia"/>
          <w:b/>
        </w:rPr>
        <w:t>参考资料：</w:t>
      </w:r>
    </w:p>
    <w:p w:rsidR="007737AC" w:rsidRDefault="007C110A" w:rsidP="007737AC">
      <w:pPr>
        <w:pStyle w:val="a4"/>
      </w:pPr>
      <w:hyperlink r:id="rId16" w:history="1">
        <w:r w:rsidR="007737AC" w:rsidRPr="00302E0C">
          <w:rPr>
            <w:rStyle w:val="a8"/>
          </w:rPr>
          <w:t>http://www.oracle.com/technetwork/java/javase/gc-tuning-6-140523.html</w:t>
        </w:r>
      </w:hyperlink>
      <w:r w:rsidR="007737AC">
        <w:t xml:space="preserve"> </w:t>
      </w:r>
    </w:p>
    <w:p w:rsidR="00C11DB5" w:rsidRPr="007737AC" w:rsidRDefault="00C11DB5" w:rsidP="00C11DB5">
      <w:pPr>
        <w:pStyle w:val="a4"/>
      </w:pPr>
    </w:p>
    <w:sectPr w:rsidR="00C11DB5" w:rsidRPr="007737AC" w:rsidSect="006F4909">
      <w:footerReference w:type="default" r:id="rId17"/>
      <w:pgSz w:w="11906" w:h="16838"/>
      <w:pgMar w:top="720" w:right="720" w:bottom="720" w:left="720" w:header="851" w:footer="16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0A" w:rsidRDefault="007C110A" w:rsidP="00947D67">
      <w:pPr>
        <w:ind w:firstLine="480"/>
      </w:pPr>
      <w:r>
        <w:separator/>
      </w:r>
    </w:p>
    <w:p w:rsidR="007C110A" w:rsidRDefault="007C110A"/>
  </w:endnote>
  <w:endnote w:type="continuationSeparator" w:id="0">
    <w:p w:rsidR="007C110A" w:rsidRDefault="007C110A" w:rsidP="00947D67">
      <w:pPr>
        <w:ind w:firstLine="480"/>
      </w:pPr>
      <w:r>
        <w:continuationSeparator/>
      </w:r>
    </w:p>
    <w:p w:rsidR="007C110A" w:rsidRDefault="007C1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036" w:rsidRDefault="00043036" w:rsidP="00FF77E1">
    <w:pPr>
      <w:pStyle w:val="ac"/>
      <w:pBdr>
        <w:top w:val="single" w:sz="6" w:space="1" w:color="auto"/>
      </w:pBdr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F142B" w:rsidRPr="00FF142B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036" w:rsidRPr="00F951E1" w:rsidRDefault="00043036" w:rsidP="00FF77E1">
    <w:pPr>
      <w:pStyle w:val="ac"/>
      <w:pBdr>
        <w:top w:val="single" w:sz="6" w:space="0" w:color="auto"/>
        <w:between w:val="single" w:sz="4" w:space="1" w:color="auto"/>
        <w:bar w:val="single" w:sz="4" w:color="auto"/>
      </w:pBdr>
      <w:ind w:firstLine="400"/>
      <w:jc w:val="center"/>
      <w:rPr>
        <w:sz w:val="20"/>
      </w:rPr>
    </w:pPr>
    <w:r w:rsidRPr="00F951E1">
      <w:rPr>
        <w:sz w:val="20"/>
        <w:lang w:val="zh-CN"/>
      </w:rPr>
      <w:t xml:space="preserve"> </w:t>
    </w:r>
    <w:r w:rsidRPr="00F951E1">
      <w:rPr>
        <w:b/>
        <w:bCs/>
        <w:sz w:val="20"/>
      </w:rPr>
      <w:fldChar w:fldCharType="begin"/>
    </w:r>
    <w:r w:rsidRPr="00F951E1">
      <w:rPr>
        <w:b/>
        <w:bCs/>
        <w:sz w:val="20"/>
      </w:rPr>
      <w:instrText>PAGE  \* Arabic  \* MERGEFORMAT</w:instrText>
    </w:r>
    <w:r w:rsidRPr="00F951E1">
      <w:rPr>
        <w:b/>
        <w:bCs/>
        <w:sz w:val="20"/>
      </w:rPr>
      <w:fldChar w:fldCharType="separate"/>
    </w:r>
    <w:r w:rsidR="00FF142B" w:rsidRPr="00FF142B">
      <w:rPr>
        <w:b/>
        <w:bCs/>
        <w:noProof/>
        <w:sz w:val="20"/>
        <w:lang w:val="zh-CN"/>
      </w:rPr>
      <w:t>2</w:t>
    </w:r>
    <w:r w:rsidRPr="00F951E1">
      <w:rPr>
        <w:b/>
        <w:bCs/>
        <w:sz w:val="20"/>
      </w:rPr>
      <w:fldChar w:fldCharType="end"/>
    </w:r>
    <w:r w:rsidRPr="00F951E1">
      <w:rPr>
        <w:sz w:val="20"/>
        <w:lang w:val="zh-CN"/>
      </w:rPr>
      <w:t xml:space="preserve"> / </w:t>
    </w:r>
    <w:fldSimple w:instr="NUMPAGES  \* Arabic  \* MERGEFORMAT">
      <w:r w:rsidR="00FF142B" w:rsidRPr="00FF142B">
        <w:rPr>
          <w:b/>
          <w:bCs/>
          <w:noProof/>
          <w:sz w:val="20"/>
          <w:lang w:val="zh-CN"/>
        </w:rPr>
        <w:t>13</w:t>
      </w:r>
    </w:fldSimple>
  </w:p>
  <w:p w:rsidR="00043036" w:rsidRDefault="000430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0A" w:rsidRDefault="007C110A" w:rsidP="00947D67">
      <w:pPr>
        <w:ind w:firstLine="480"/>
      </w:pPr>
      <w:r>
        <w:separator/>
      </w:r>
    </w:p>
    <w:p w:rsidR="007C110A" w:rsidRDefault="007C110A"/>
  </w:footnote>
  <w:footnote w:type="continuationSeparator" w:id="0">
    <w:p w:rsidR="007C110A" w:rsidRDefault="007C110A" w:rsidP="00947D67">
      <w:pPr>
        <w:ind w:firstLine="480"/>
      </w:pPr>
      <w:r>
        <w:continuationSeparator/>
      </w:r>
    </w:p>
    <w:p w:rsidR="007C110A" w:rsidRDefault="007C11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036" w:rsidRPr="00AB2F9F" w:rsidRDefault="00043036" w:rsidP="0045220D">
    <w:pPr>
      <w:pStyle w:val="aa"/>
      <w:tabs>
        <w:tab w:val="clear" w:pos="4153"/>
        <w:tab w:val="clear" w:pos="8306"/>
        <w:tab w:val="right" w:pos="10466"/>
      </w:tabs>
      <w:jc w:val="left"/>
      <w:rPr>
        <w:sz w:val="21"/>
        <w:szCs w:val="21"/>
      </w:rPr>
    </w:pPr>
    <w:r w:rsidRPr="00E304F2">
      <w:rPr>
        <w:rFonts w:hint="eastAsia"/>
        <w:b/>
        <w:sz w:val="21"/>
        <w:szCs w:val="21"/>
      </w:rPr>
      <w:t>诠释</w:t>
    </w:r>
    <w:r w:rsidRPr="00E304F2">
      <w:rPr>
        <w:rFonts w:hint="eastAsia"/>
        <w:b/>
        <w:sz w:val="21"/>
        <w:szCs w:val="21"/>
      </w:rPr>
      <w:t>JVM</w:t>
    </w:r>
    <w:r w:rsidRPr="00E304F2">
      <w:rPr>
        <w:rFonts w:hint="eastAsia"/>
        <w:b/>
        <w:sz w:val="21"/>
        <w:szCs w:val="21"/>
      </w:rPr>
      <w:t>调优</w:t>
    </w:r>
    <w:r>
      <w:rPr>
        <w:b/>
        <w:sz w:val="21"/>
        <w:szCs w:val="21"/>
      </w:rPr>
      <w:tab/>
    </w:r>
    <w:r>
      <w:rPr>
        <w:rFonts w:hint="eastAsia"/>
        <w:b/>
        <w:sz w:val="21"/>
        <w:szCs w:val="21"/>
      </w:rPr>
      <w:t>作者</w:t>
    </w:r>
    <w:r>
      <w:rPr>
        <w:b/>
        <w:sz w:val="21"/>
        <w:szCs w:val="21"/>
      </w:rPr>
      <w:t>：</w:t>
    </w:r>
    <w:r w:rsidR="00FF142B">
      <w:rPr>
        <w:rFonts w:hint="eastAsia"/>
        <w:b/>
        <w:sz w:val="21"/>
        <w:szCs w:val="21"/>
      </w:rPr>
      <w:t>禁止转载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4C2"/>
    <w:multiLevelType w:val="hybridMultilevel"/>
    <w:tmpl w:val="547C86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124F83"/>
    <w:multiLevelType w:val="hybridMultilevel"/>
    <w:tmpl w:val="30709272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6297E55"/>
    <w:multiLevelType w:val="hybridMultilevel"/>
    <w:tmpl w:val="C08E86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D053462"/>
    <w:multiLevelType w:val="hybridMultilevel"/>
    <w:tmpl w:val="A742FFB2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B913AC5"/>
    <w:multiLevelType w:val="hybridMultilevel"/>
    <w:tmpl w:val="99806E3E"/>
    <w:lvl w:ilvl="0" w:tplc="BB868A08">
      <w:start w:val="1"/>
      <w:numFmt w:val="bullet"/>
      <w:lvlText w:val=""/>
      <w:lvlJc w:val="left"/>
      <w:pPr>
        <w:ind w:left="126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C9829B6"/>
    <w:multiLevelType w:val="hybridMultilevel"/>
    <w:tmpl w:val="6F68548A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CC1EEB"/>
    <w:multiLevelType w:val="hybridMultilevel"/>
    <w:tmpl w:val="43EACEA2"/>
    <w:lvl w:ilvl="0" w:tplc="CC7A0B5C">
      <w:start w:val="1"/>
      <w:numFmt w:val="bullet"/>
      <w:pStyle w:val="a0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F4975CC"/>
    <w:multiLevelType w:val="hybridMultilevel"/>
    <w:tmpl w:val="B76060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FF5324B"/>
    <w:multiLevelType w:val="hybridMultilevel"/>
    <w:tmpl w:val="5ED21824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D5C5C3C"/>
    <w:multiLevelType w:val="hybridMultilevel"/>
    <w:tmpl w:val="D9182C0A"/>
    <w:lvl w:ilvl="0" w:tplc="DDF20926">
      <w:start w:val="1"/>
      <w:numFmt w:val="decimal"/>
      <w:pStyle w:val="Note"/>
      <w:lvlText w:val="#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326804"/>
    <w:multiLevelType w:val="hybridMultilevel"/>
    <w:tmpl w:val="46AA6DC8"/>
    <w:lvl w:ilvl="0" w:tplc="6E28977C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>
    <w:nsid w:val="44DA2F3D"/>
    <w:multiLevelType w:val="hybridMultilevel"/>
    <w:tmpl w:val="0972D77C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98C414C"/>
    <w:multiLevelType w:val="hybridMultilevel"/>
    <w:tmpl w:val="C2A6D0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FF8293B"/>
    <w:multiLevelType w:val="hybridMultilevel"/>
    <w:tmpl w:val="085630EE"/>
    <w:lvl w:ilvl="0" w:tplc="BB868A08">
      <w:start w:val="1"/>
      <w:numFmt w:val="bullet"/>
      <w:lvlText w:val="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540756D5"/>
    <w:multiLevelType w:val="hybridMultilevel"/>
    <w:tmpl w:val="B71C22EE"/>
    <w:lvl w:ilvl="0" w:tplc="4DDECB7C">
      <w:start w:val="1"/>
      <w:numFmt w:val="decimal"/>
      <w:pStyle w:val="a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671E1E"/>
    <w:multiLevelType w:val="hybridMultilevel"/>
    <w:tmpl w:val="20CEEDE0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8404D69"/>
    <w:multiLevelType w:val="hybridMultilevel"/>
    <w:tmpl w:val="FAF67B68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9ED269B"/>
    <w:multiLevelType w:val="hybridMultilevel"/>
    <w:tmpl w:val="955A40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AEE1616"/>
    <w:multiLevelType w:val="multilevel"/>
    <w:tmpl w:val="C12A0016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7A74B5B"/>
    <w:multiLevelType w:val="hybridMultilevel"/>
    <w:tmpl w:val="310E5920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BB868A08">
      <w:start w:val="1"/>
      <w:numFmt w:val="bullet"/>
      <w:lvlText w:val="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68F14052"/>
    <w:multiLevelType w:val="hybridMultilevel"/>
    <w:tmpl w:val="547C86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9EB2F72"/>
    <w:multiLevelType w:val="hybridMultilevel"/>
    <w:tmpl w:val="A0ECFE66"/>
    <w:lvl w:ilvl="0" w:tplc="BB868A08">
      <w:start w:val="1"/>
      <w:numFmt w:val="bullet"/>
      <w:lvlText w:val=""/>
      <w:lvlJc w:val="left"/>
      <w:pPr>
        <w:ind w:left="900" w:hanging="420"/>
      </w:pPr>
      <w:rPr>
        <w:rFonts w:ascii="Wingdings" w:hAnsi="Wingdings" w:hint="default"/>
      </w:rPr>
    </w:lvl>
    <w:lvl w:ilvl="1" w:tplc="13D2A444">
      <w:start w:val="2"/>
      <w:numFmt w:val="bullet"/>
      <w:lvlText w:val="•"/>
      <w:lvlJc w:val="left"/>
      <w:pPr>
        <w:ind w:left="126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711A4FB8"/>
    <w:multiLevelType w:val="hybridMultilevel"/>
    <w:tmpl w:val="4D64751C"/>
    <w:lvl w:ilvl="0" w:tplc="19E25BA4">
      <w:start w:val="1"/>
      <w:numFmt w:val="decimal"/>
      <w:pStyle w:val="a2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3380633"/>
    <w:multiLevelType w:val="hybridMultilevel"/>
    <w:tmpl w:val="30A48CEC"/>
    <w:lvl w:ilvl="0" w:tplc="BA1C7D9A">
      <w:start w:val="1"/>
      <w:numFmt w:val="bullet"/>
      <w:pStyle w:val="Warning"/>
      <w:lvlText w:val="#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20"/>
  </w:num>
  <w:num w:numId="5">
    <w:abstractNumId w:val="16"/>
  </w:num>
  <w:num w:numId="6">
    <w:abstractNumId w:val="25"/>
  </w:num>
  <w:num w:numId="7">
    <w:abstractNumId w:val="7"/>
  </w:num>
  <w:num w:numId="8">
    <w:abstractNumId w:val="10"/>
  </w:num>
  <w:num w:numId="9">
    <w:abstractNumId w:val="26"/>
  </w:num>
  <w:num w:numId="10">
    <w:abstractNumId w:val="2"/>
  </w:num>
  <w:num w:numId="11">
    <w:abstractNumId w:val="14"/>
  </w:num>
  <w:num w:numId="12">
    <w:abstractNumId w:val="13"/>
  </w:num>
  <w:num w:numId="13">
    <w:abstractNumId w:val="5"/>
  </w:num>
  <w:num w:numId="14">
    <w:abstractNumId w:val="12"/>
  </w:num>
  <w:num w:numId="15">
    <w:abstractNumId w:val="15"/>
  </w:num>
  <w:num w:numId="16">
    <w:abstractNumId w:val="24"/>
  </w:num>
  <w:num w:numId="17">
    <w:abstractNumId w:val="17"/>
  </w:num>
  <w:num w:numId="18">
    <w:abstractNumId w:val="18"/>
  </w:num>
  <w:num w:numId="19">
    <w:abstractNumId w:val="3"/>
  </w:num>
  <w:num w:numId="20">
    <w:abstractNumId w:val="9"/>
  </w:num>
  <w:num w:numId="21">
    <w:abstractNumId w:val="22"/>
  </w:num>
  <w:num w:numId="22">
    <w:abstractNumId w:val="1"/>
  </w:num>
  <w:num w:numId="23">
    <w:abstractNumId w:val="4"/>
  </w:num>
  <w:num w:numId="24">
    <w:abstractNumId w:val="8"/>
  </w:num>
  <w:num w:numId="25">
    <w:abstractNumId w:val="19"/>
  </w:num>
  <w:num w:numId="26">
    <w:abstractNumId w:val="0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AC"/>
    <w:rsid w:val="00000B38"/>
    <w:rsid w:val="00002577"/>
    <w:rsid w:val="00003DE1"/>
    <w:rsid w:val="000046D1"/>
    <w:rsid w:val="000054BE"/>
    <w:rsid w:val="000062AB"/>
    <w:rsid w:val="00006316"/>
    <w:rsid w:val="00006455"/>
    <w:rsid w:val="00006DC1"/>
    <w:rsid w:val="00006EF4"/>
    <w:rsid w:val="000131E8"/>
    <w:rsid w:val="0001384F"/>
    <w:rsid w:val="00014728"/>
    <w:rsid w:val="0001597B"/>
    <w:rsid w:val="00015F13"/>
    <w:rsid w:val="00016D03"/>
    <w:rsid w:val="00017CA7"/>
    <w:rsid w:val="00021231"/>
    <w:rsid w:val="00022AA1"/>
    <w:rsid w:val="000261BB"/>
    <w:rsid w:val="00031505"/>
    <w:rsid w:val="00032999"/>
    <w:rsid w:val="0003368B"/>
    <w:rsid w:val="00033B39"/>
    <w:rsid w:val="000360A2"/>
    <w:rsid w:val="000373F3"/>
    <w:rsid w:val="00037B10"/>
    <w:rsid w:val="000403B5"/>
    <w:rsid w:val="0004067C"/>
    <w:rsid w:val="00043036"/>
    <w:rsid w:val="00044433"/>
    <w:rsid w:val="00044767"/>
    <w:rsid w:val="000460FB"/>
    <w:rsid w:val="0004709A"/>
    <w:rsid w:val="00050234"/>
    <w:rsid w:val="00052C63"/>
    <w:rsid w:val="00052FB4"/>
    <w:rsid w:val="00057D48"/>
    <w:rsid w:val="00061092"/>
    <w:rsid w:val="0006402D"/>
    <w:rsid w:val="00064A02"/>
    <w:rsid w:val="00066491"/>
    <w:rsid w:val="0006687C"/>
    <w:rsid w:val="00070A82"/>
    <w:rsid w:val="00072DC0"/>
    <w:rsid w:val="00073EE7"/>
    <w:rsid w:val="00075F1D"/>
    <w:rsid w:val="00075FEB"/>
    <w:rsid w:val="000763BA"/>
    <w:rsid w:val="000767FB"/>
    <w:rsid w:val="00077D01"/>
    <w:rsid w:val="000817B1"/>
    <w:rsid w:val="00082651"/>
    <w:rsid w:val="000833EE"/>
    <w:rsid w:val="00085CF0"/>
    <w:rsid w:val="00087455"/>
    <w:rsid w:val="0009070E"/>
    <w:rsid w:val="00091040"/>
    <w:rsid w:val="00091D8B"/>
    <w:rsid w:val="00092053"/>
    <w:rsid w:val="000930D3"/>
    <w:rsid w:val="000975BB"/>
    <w:rsid w:val="000A0D11"/>
    <w:rsid w:val="000A196A"/>
    <w:rsid w:val="000A1BA4"/>
    <w:rsid w:val="000A204C"/>
    <w:rsid w:val="000A331B"/>
    <w:rsid w:val="000A4F7B"/>
    <w:rsid w:val="000B2EE5"/>
    <w:rsid w:val="000B5116"/>
    <w:rsid w:val="000B56D1"/>
    <w:rsid w:val="000B761A"/>
    <w:rsid w:val="000C1A16"/>
    <w:rsid w:val="000C25FA"/>
    <w:rsid w:val="000C27EA"/>
    <w:rsid w:val="000C3506"/>
    <w:rsid w:val="000C5EE6"/>
    <w:rsid w:val="000C5FB3"/>
    <w:rsid w:val="000C67D6"/>
    <w:rsid w:val="000C6C06"/>
    <w:rsid w:val="000D233C"/>
    <w:rsid w:val="000D5DA0"/>
    <w:rsid w:val="000D6F0A"/>
    <w:rsid w:val="000E0141"/>
    <w:rsid w:val="000E29A7"/>
    <w:rsid w:val="000E2DC0"/>
    <w:rsid w:val="000E3167"/>
    <w:rsid w:val="000E3D27"/>
    <w:rsid w:val="000E58B6"/>
    <w:rsid w:val="000F2CEC"/>
    <w:rsid w:val="000F5640"/>
    <w:rsid w:val="000F669E"/>
    <w:rsid w:val="000F77EB"/>
    <w:rsid w:val="000F7A0F"/>
    <w:rsid w:val="0010002A"/>
    <w:rsid w:val="00102690"/>
    <w:rsid w:val="00103425"/>
    <w:rsid w:val="00104D6F"/>
    <w:rsid w:val="00105A7E"/>
    <w:rsid w:val="00105F96"/>
    <w:rsid w:val="001118BE"/>
    <w:rsid w:val="00113666"/>
    <w:rsid w:val="00115FE4"/>
    <w:rsid w:val="0012127B"/>
    <w:rsid w:val="00121ADE"/>
    <w:rsid w:val="00122037"/>
    <w:rsid w:val="0012337D"/>
    <w:rsid w:val="00124DFF"/>
    <w:rsid w:val="0012604E"/>
    <w:rsid w:val="00130CD0"/>
    <w:rsid w:val="00132D7D"/>
    <w:rsid w:val="00133630"/>
    <w:rsid w:val="00133DC5"/>
    <w:rsid w:val="00136B51"/>
    <w:rsid w:val="00143826"/>
    <w:rsid w:val="001452F3"/>
    <w:rsid w:val="0014604D"/>
    <w:rsid w:val="00146214"/>
    <w:rsid w:val="00147907"/>
    <w:rsid w:val="001517AE"/>
    <w:rsid w:val="00151E2E"/>
    <w:rsid w:val="00154FDA"/>
    <w:rsid w:val="001551E6"/>
    <w:rsid w:val="00155369"/>
    <w:rsid w:val="00156661"/>
    <w:rsid w:val="00162AFE"/>
    <w:rsid w:val="0016314D"/>
    <w:rsid w:val="001644A4"/>
    <w:rsid w:val="00164A35"/>
    <w:rsid w:val="0016725B"/>
    <w:rsid w:val="00170FCE"/>
    <w:rsid w:val="00171D9E"/>
    <w:rsid w:val="001739B6"/>
    <w:rsid w:val="001748E1"/>
    <w:rsid w:val="00174CA4"/>
    <w:rsid w:val="00176C3B"/>
    <w:rsid w:val="00177788"/>
    <w:rsid w:val="00177E79"/>
    <w:rsid w:val="00180627"/>
    <w:rsid w:val="00183F87"/>
    <w:rsid w:val="00185E45"/>
    <w:rsid w:val="001870DF"/>
    <w:rsid w:val="00190E17"/>
    <w:rsid w:val="00197FA0"/>
    <w:rsid w:val="001A03C3"/>
    <w:rsid w:val="001A09C8"/>
    <w:rsid w:val="001A2E70"/>
    <w:rsid w:val="001A5C4E"/>
    <w:rsid w:val="001A5D60"/>
    <w:rsid w:val="001A78B7"/>
    <w:rsid w:val="001A7E6C"/>
    <w:rsid w:val="001B33EE"/>
    <w:rsid w:val="001B357B"/>
    <w:rsid w:val="001B3F57"/>
    <w:rsid w:val="001B4CDA"/>
    <w:rsid w:val="001B5873"/>
    <w:rsid w:val="001B743D"/>
    <w:rsid w:val="001B751F"/>
    <w:rsid w:val="001C0AE1"/>
    <w:rsid w:val="001C33CA"/>
    <w:rsid w:val="001C4698"/>
    <w:rsid w:val="001D038D"/>
    <w:rsid w:val="001D10C8"/>
    <w:rsid w:val="001D2D0A"/>
    <w:rsid w:val="001D2E3A"/>
    <w:rsid w:val="001D34BC"/>
    <w:rsid w:val="001D42F7"/>
    <w:rsid w:val="001D4840"/>
    <w:rsid w:val="001D57E3"/>
    <w:rsid w:val="001D7106"/>
    <w:rsid w:val="001E01C1"/>
    <w:rsid w:val="001E0D4F"/>
    <w:rsid w:val="001E0E87"/>
    <w:rsid w:val="001E16E2"/>
    <w:rsid w:val="001E1AA3"/>
    <w:rsid w:val="001E2C0F"/>
    <w:rsid w:val="001E4C21"/>
    <w:rsid w:val="001F1331"/>
    <w:rsid w:val="001F26DC"/>
    <w:rsid w:val="001F27B2"/>
    <w:rsid w:val="001F3865"/>
    <w:rsid w:val="001F5697"/>
    <w:rsid w:val="001F733E"/>
    <w:rsid w:val="00200029"/>
    <w:rsid w:val="00201D90"/>
    <w:rsid w:val="00204A61"/>
    <w:rsid w:val="002053BF"/>
    <w:rsid w:val="002056B1"/>
    <w:rsid w:val="002072E1"/>
    <w:rsid w:val="0020770D"/>
    <w:rsid w:val="00210934"/>
    <w:rsid w:val="00210CBF"/>
    <w:rsid w:val="002113C1"/>
    <w:rsid w:val="00214EAB"/>
    <w:rsid w:val="002153DA"/>
    <w:rsid w:val="00215A8C"/>
    <w:rsid w:val="0021751F"/>
    <w:rsid w:val="0021786C"/>
    <w:rsid w:val="00222516"/>
    <w:rsid w:val="0022787D"/>
    <w:rsid w:val="00227C00"/>
    <w:rsid w:val="00230946"/>
    <w:rsid w:val="002312D9"/>
    <w:rsid w:val="00231F3B"/>
    <w:rsid w:val="00232B35"/>
    <w:rsid w:val="0023591A"/>
    <w:rsid w:val="00237657"/>
    <w:rsid w:val="00240371"/>
    <w:rsid w:val="00240375"/>
    <w:rsid w:val="00240ABD"/>
    <w:rsid w:val="0024200F"/>
    <w:rsid w:val="00245274"/>
    <w:rsid w:val="00250517"/>
    <w:rsid w:val="00250825"/>
    <w:rsid w:val="00250CAB"/>
    <w:rsid w:val="00251012"/>
    <w:rsid w:val="0025132A"/>
    <w:rsid w:val="002522EE"/>
    <w:rsid w:val="00252BE8"/>
    <w:rsid w:val="00253503"/>
    <w:rsid w:val="00253CD7"/>
    <w:rsid w:val="0025799D"/>
    <w:rsid w:val="002609B1"/>
    <w:rsid w:val="00260F24"/>
    <w:rsid w:val="00262854"/>
    <w:rsid w:val="00265D1A"/>
    <w:rsid w:val="002670DE"/>
    <w:rsid w:val="002676FA"/>
    <w:rsid w:val="002678E0"/>
    <w:rsid w:val="002710B5"/>
    <w:rsid w:val="0027331F"/>
    <w:rsid w:val="002740CB"/>
    <w:rsid w:val="00274BC1"/>
    <w:rsid w:val="002758CE"/>
    <w:rsid w:val="00275FE5"/>
    <w:rsid w:val="00276035"/>
    <w:rsid w:val="00277BDE"/>
    <w:rsid w:val="00282A23"/>
    <w:rsid w:val="002845D2"/>
    <w:rsid w:val="00285FEA"/>
    <w:rsid w:val="002861E2"/>
    <w:rsid w:val="002869A9"/>
    <w:rsid w:val="00290249"/>
    <w:rsid w:val="00296D29"/>
    <w:rsid w:val="002A0A86"/>
    <w:rsid w:val="002A3417"/>
    <w:rsid w:val="002A3E21"/>
    <w:rsid w:val="002A6371"/>
    <w:rsid w:val="002B0875"/>
    <w:rsid w:val="002B0F07"/>
    <w:rsid w:val="002B199E"/>
    <w:rsid w:val="002B1EE1"/>
    <w:rsid w:val="002B36EA"/>
    <w:rsid w:val="002B3B69"/>
    <w:rsid w:val="002B4B0F"/>
    <w:rsid w:val="002B55AB"/>
    <w:rsid w:val="002C0C49"/>
    <w:rsid w:val="002C3AC4"/>
    <w:rsid w:val="002C5F7D"/>
    <w:rsid w:val="002C69D6"/>
    <w:rsid w:val="002D150B"/>
    <w:rsid w:val="002D1CD9"/>
    <w:rsid w:val="002D2339"/>
    <w:rsid w:val="002D5622"/>
    <w:rsid w:val="002D63AC"/>
    <w:rsid w:val="002D6E8C"/>
    <w:rsid w:val="002D7007"/>
    <w:rsid w:val="002D7D80"/>
    <w:rsid w:val="002E0A75"/>
    <w:rsid w:val="002E125B"/>
    <w:rsid w:val="002E1F1D"/>
    <w:rsid w:val="002E585E"/>
    <w:rsid w:val="002E61D8"/>
    <w:rsid w:val="002E6256"/>
    <w:rsid w:val="002E7AD0"/>
    <w:rsid w:val="00300373"/>
    <w:rsid w:val="003053E3"/>
    <w:rsid w:val="0030546F"/>
    <w:rsid w:val="00305A50"/>
    <w:rsid w:val="00305EED"/>
    <w:rsid w:val="00307E4D"/>
    <w:rsid w:val="00310764"/>
    <w:rsid w:val="00311635"/>
    <w:rsid w:val="00313099"/>
    <w:rsid w:val="003145B9"/>
    <w:rsid w:val="00322CEC"/>
    <w:rsid w:val="00326A3B"/>
    <w:rsid w:val="00327C32"/>
    <w:rsid w:val="00327F7C"/>
    <w:rsid w:val="00330122"/>
    <w:rsid w:val="0033043F"/>
    <w:rsid w:val="00330EE8"/>
    <w:rsid w:val="00333196"/>
    <w:rsid w:val="0033358A"/>
    <w:rsid w:val="00336CA0"/>
    <w:rsid w:val="0034102C"/>
    <w:rsid w:val="00341A73"/>
    <w:rsid w:val="00342478"/>
    <w:rsid w:val="003429E3"/>
    <w:rsid w:val="00343D2A"/>
    <w:rsid w:val="00344049"/>
    <w:rsid w:val="00344587"/>
    <w:rsid w:val="0035282E"/>
    <w:rsid w:val="00356EFB"/>
    <w:rsid w:val="0035732F"/>
    <w:rsid w:val="00360AF7"/>
    <w:rsid w:val="00362086"/>
    <w:rsid w:val="00362F42"/>
    <w:rsid w:val="003636A2"/>
    <w:rsid w:val="00366508"/>
    <w:rsid w:val="00367D3A"/>
    <w:rsid w:val="00367EDE"/>
    <w:rsid w:val="00371179"/>
    <w:rsid w:val="00371504"/>
    <w:rsid w:val="00371FF1"/>
    <w:rsid w:val="00373299"/>
    <w:rsid w:val="00375CC0"/>
    <w:rsid w:val="003763C7"/>
    <w:rsid w:val="00377A70"/>
    <w:rsid w:val="003801C8"/>
    <w:rsid w:val="00382FAD"/>
    <w:rsid w:val="00383746"/>
    <w:rsid w:val="0038449A"/>
    <w:rsid w:val="00384809"/>
    <w:rsid w:val="003849AA"/>
    <w:rsid w:val="0038753B"/>
    <w:rsid w:val="00387F9D"/>
    <w:rsid w:val="00390355"/>
    <w:rsid w:val="00390DB6"/>
    <w:rsid w:val="00391073"/>
    <w:rsid w:val="00391270"/>
    <w:rsid w:val="00394186"/>
    <w:rsid w:val="0039721A"/>
    <w:rsid w:val="003977EE"/>
    <w:rsid w:val="003A2D13"/>
    <w:rsid w:val="003A4698"/>
    <w:rsid w:val="003A48B9"/>
    <w:rsid w:val="003A5CD6"/>
    <w:rsid w:val="003A6523"/>
    <w:rsid w:val="003A7046"/>
    <w:rsid w:val="003B05AA"/>
    <w:rsid w:val="003B251F"/>
    <w:rsid w:val="003B58B3"/>
    <w:rsid w:val="003B597E"/>
    <w:rsid w:val="003B6301"/>
    <w:rsid w:val="003B7DBD"/>
    <w:rsid w:val="003B7F6A"/>
    <w:rsid w:val="003C1CB7"/>
    <w:rsid w:val="003C238D"/>
    <w:rsid w:val="003C405B"/>
    <w:rsid w:val="003C4F04"/>
    <w:rsid w:val="003C6E70"/>
    <w:rsid w:val="003C6FB0"/>
    <w:rsid w:val="003C7566"/>
    <w:rsid w:val="003D0B90"/>
    <w:rsid w:val="003D2642"/>
    <w:rsid w:val="003D3F4A"/>
    <w:rsid w:val="003D461A"/>
    <w:rsid w:val="003D5D7B"/>
    <w:rsid w:val="003D60F7"/>
    <w:rsid w:val="003D6394"/>
    <w:rsid w:val="003D7744"/>
    <w:rsid w:val="003E3DE1"/>
    <w:rsid w:val="003E4481"/>
    <w:rsid w:val="003E4E46"/>
    <w:rsid w:val="003E5098"/>
    <w:rsid w:val="003E64DD"/>
    <w:rsid w:val="003E6823"/>
    <w:rsid w:val="003E7808"/>
    <w:rsid w:val="003E7C53"/>
    <w:rsid w:val="003F1589"/>
    <w:rsid w:val="003F2567"/>
    <w:rsid w:val="003F2603"/>
    <w:rsid w:val="003F2DCA"/>
    <w:rsid w:val="003F492E"/>
    <w:rsid w:val="003F5EE8"/>
    <w:rsid w:val="003F5F42"/>
    <w:rsid w:val="003F6723"/>
    <w:rsid w:val="003F71B2"/>
    <w:rsid w:val="0040035E"/>
    <w:rsid w:val="0040041E"/>
    <w:rsid w:val="00400738"/>
    <w:rsid w:val="00400FCA"/>
    <w:rsid w:val="004010AD"/>
    <w:rsid w:val="0040163F"/>
    <w:rsid w:val="00401C3E"/>
    <w:rsid w:val="00402482"/>
    <w:rsid w:val="00402CB0"/>
    <w:rsid w:val="00403216"/>
    <w:rsid w:val="0040536A"/>
    <w:rsid w:val="004056A8"/>
    <w:rsid w:val="00406FDA"/>
    <w:rsid w:val="004107F2"/>
    <w:rsid w:val="00410EFE"/>
    <w:rsid w:val="00410F99"/>
    <w:rsid w:val="004115B6"/>
    <w:rsid w:val="004116DE"/>
    <w:rsid w:val="00411D9C"/>
    <w:rsid w:val="00412888"/>
    <w:rsid w:val="00415721"/>
    <w:rsid w:val="00416900"/>
    <w:rsid w:val="00417178"/>
    <w:rsid w:val="004174E2"/>
    <w:rsid w:val="004200EE"/>
    <w:rsid w:val="00420E57"/>
    <w:rsid w:val="00423331"/>
    <w:rsid w:val="004245C9"/>
    <w:rsid w:val="0042659E"/>
    <w:rsid w:val="00426ABB"/>
    <w:rsid w:val="00426BB3"/>
    <w:rsid w:val="00426D81"/>
    <w:rsid w:val="0043017C"/>
    <w:rsid w:val="00432EAF"/>
    <w:rsid w:val="004336CA"/>
    <w:rsid w:val="00433EA8"/>
    <w:rsid w:val="004356E9"/>
    <w:rsid w:val="0043672D"/>
    <w:rsid w:val="0043791C"/>
    <w:rsid w:val="00437C55"/>
    <w:rsid w:val="00440035"/>
    <w:rsid w:val="00440E82"/>
    <w:rsid w:val="00445924"/>
    <w:rsid w:val="004512C0"/>
    <w:rsid w:val="004513A7"/>
    <w:rsid w:val="00451649"/>
    <w:rsid w:val="0045220D"/>
    <w:rsid w:val="004539CE"/>
    <w:rsid w:val="00460FDB"/>
    <w:rsid w:val="00462062"/>
    <w:rsid w:val="00463218"/>
    <w:rsid w:val="00464015"/>
    <w:rsid w:val="004665A6"/>
    <w:rsid w:val="004672EF"/>
    <w:rsid w:val="004674E0"/>
    <w:rsid w:val="004675B8"/>
    <w:rsid w:val="004732F2"/>
    <w:rsid w:val="00473CDE"/>
    <w:rsid w:val="0047664A"/>
    <w:rsid w:val="004772AF"/>
    <w:rsid w:val="0047770E"/>
    <w:rsid w:val="00480D4C"/>
    <w:rsid w:val="00484DD3"/>
    <w:rsid w:val="00486428"/>
    <w:rsid w:val="00487F48"/>
    <w:rsid w:val="004919CD"/>
    <w:rsid w:val="0049415A"/>
    <w:rsid w:val="0049419C"/>
    <w:rsid w:val="00494555"/>
    <w:rsid w:val="0049698E"/>
    <w:rsid w:val="004A068F"/>
    <w:rsid w:val="004A0F99"/>
    <w:rsid w:val="004A20A6"/>
    <w:rsid w:val="004A3126"/>
    <w:rsid w:val="004A33FE"/>
    <w:rsid w:val="004A353F"/>
    <w:rsid w:val="004A387A"/>
    <w:rsid w:val="004A3FA0"/>
    <w:rsid w:val="004A4A5D"/>
    <w:rsid w:val="004A5894"/>
    <w:rsid w:val="004B21CF"/>
    <w:rsid w:val="004B2634"/>
    <w:rsid w:val="004B4112"/>
    <w:rsid w:val="004B45F9"/>
    <w:rsid w:val="004B6F32"/>
    <w:rsid w:val="004B73DC"/>
    <w:rsid w:val="004C2901"/>
    <w:rsid w:val="004C32D5"/>
    <w:rsid w:val="004C40E8"/>
    <w:rsid w:val="004C6135"/>
    <w:rsid w:val="004C61FC"/>
    <w:rsid w:val="004C6390"/>
    <w:rsid w:val="004C689B"/>
    <w:rsid w:val="004C7FB4"/>
    <w:rsid w:val="004D4548"/>
    <w:rsid w:val="004D501E"/>
    <w:rsid w:val="004D5417"/>
    <w:rsid w:val="004D5935"/>
    <w:rsid w:val="004D6222"/>
    <w:rsid w:val="004E124D"/>
    <w:rsid w:val="004E140C"/>
    <w:rsid w:val="004E2254"/>
    <w:rsid w:val="004E2592"/>
    <w:rsid w:val="004E2FCC"/>
    <w:rsid w:val="004E4CDA"/>
    <w:rsid w:val="004E7271"/>
    <w:rsid w:val="004F0105"/>
    <w:rsid w:val="004F09B3"/>
    <w:rsid w:val="004F0B19"/>
    <w:rsid w:val="004F428E"/>
    <w:rsid w:val="004F4D14"/>
    <w:rsid w:val="004F4E60"/>
    <w:rsid w:val="004F6567"/>
    <w:rsid w:val="0050242B"/>
    <w:rsid w:val="00504E83"/>
    <w:rsid w:val="00506FB2"/>
    <w:rsid w:val="00507506"/>
    <w:rsid w:val="00507A3B"/>
    <w:rsid w:val="00511F62"/>
    <w:rsid w:val="00513F94"/>
    <w:rsid w:val="005159FC"/>
    <w:rsid w:val="0052067B"/>
    <w:rsid w:val="00520881"/>
    <w:rsid w:val="00520EBE"/>
    <w:rsid w:val="0052106F"/>
    <w:rsid w:val="0052208E"/>
    <w:rsid w:val="00523D66"/>
    <w:rsid w:val="005256AC"/>
    <w:rsid w:val="0052613E"/>
    <w:rsid w:val="00526830"/>
    <w:rsid w:val="0053350B"/>
    <w:rsid w:val="00534746"/>
    <w:rsid w:val="005367B5"/>
    <w:rsid w:val="00536D2F"/>
    <w:rsid w:val="00537959"/>
    <w:rsid w:val="005427B3"/>
    <w:rsid w:val="00543B89"/>
    <w:rsid w:val="0054523C"/>
    <w:rsid w:val="00545EDE"/>
    <w:rsid w:val="005516FB"/>
    <w:rsid w:val="00553891"/>
    <w:rsid w:val="00556DF3"/>
    <w:rsid w:val="00557CCB"/>
    <w:rsid w:val="00560192"/>
    <w:rsid w:val="0056162B"/>
    <w:rsid w:val="00561E2C"/>
    <w:rsid w:val="00562892"/>
    <w:rsid w:val="00564802"/>
    <w:rsid w:val="00564A39"/>
    <w:rsid w:val="00567255"/>
    <w:rsid w:val="00570D00"/>
    <w:rsid w:val="00571FD9"/>
    <w:rsid w:val="00572C0B"/>
    <w:rsid w:val="0057510D"/>
    <w:rsid w:val="005776FD"/>
    <w:rsid w:val="0058022C"/>
    <w:rsid w:val="005816F1"/>
    <w:rsid w:val="00583EE6"/>
    <w:rsid w:val="0058763B"/>
    <w:rsid w:val="0059032B"/>
    <w:rsid w:val="005925B7"/>
    <w:rsid w:val="005927B6"/>
    <w:rsid w:val="005930ED"/>
    <w:rsid w:val="00594464"/>
    <w:rsid w:val="00594CBD"/>
    <w:rsid w:val="00596FC4"/>
    <w:rsid w:val="005A2807"/>
    <w:rsid w:val="005A381C"/>
    <w:rsid w:val="005A4FC8"/>
    <w:rsid w:val="005A6B48"/>
    <w:rsid w:val="005A7492"/>
    <w:rsid w:val="005B0B6D"/>
    <w:rsid w:val="005B46DC"/>
    <w:rsid w:val="005B6A3A"/>
    <w:rsid w:val="005B721F"/>
    <w:rsid w:val="005C0996"/>
    <w:rsid w:val="005C0E8B"/>
    <w:rsid w:val="005C3097"/>
    <w:rsid w:val="005C36ED"/>
    <w:rsid w:val="005C3F02"/>
    <w:rsid w:val="005C485D"/>
    <w:rsid w:val="005C4B67"/>
    <w:rsid w:val="005C6473"/>
    <w:rsid w:val="005C6EB3"/>
    <w:rsid w:val="005C7108"/>
    <w:rsid w:val="005D027E"/>
    <w:rsid w:val="005D240D"/>
    <w:rsid w:val="005D2440"/>
    <w:rsid w:val="005D527F"/>
    <w:rsid w:val="005D7466"/>
    <w:rsid w:val="005D7DE6"/>
    <w:rsid w:val="005E2859"/>
    <w:rsid w:val="005E313E"/>
    <w:rsid w:val="005E32CC"/>
    <w:rsid w:val="005E3529"/>
    <w:rsid w:val="005E6277"/>
    <w:rsid w:val="005E68EF"/>
    <w:rsid w:val="005F0076"/>
    <w:rsid w:val="005F112B"/>
    <w:rsid w:val="005F149D"/>
    <w:rsid w:val="005F1511"/>
    <w:rsid w:val="005F2048"/>
    <w:rsid w:val="005F500A"/>
    <w:rsid w:val="005F6926"/>
    <w:rsid w:val="005F6E0E"/>
    <w:rsid w:val="005F7B03"/>
    <w:rsid w:val="005F7F4D"/>
    <w:rsid w:val="0060212B"/>
    <w:rsid w:val="00602807"/>
    <w:rsid w:val="00606D8C"/>
    <w:rsid w:val="00614636"/>
    <w:rsid w:val="00614ADA"/>
    <w:rsid w:val="0062011B"/>
    <w:rsid w:val="00620549"/>
    <w:rsid w:val="00620A87"/>
    <w:rsid w:val="0062132C"/>
    <w:rsid w:val="006223D7"/>
    <w:rsid w:val="006238AC"/>
    <w:rsid w:val="00624F56"/>
    <w:rsid w:val="00625A15"/>
    <w:rsid w:val="006263C1"/>
    <w:rsid w:val="006268A8"/>
    <w:rsid w:val="00626FE2"/>
    <w:rsid w:val="00627124"/>
    <w:rsid w:val="006272EE"/>
    <w:rsid w:val="00627771"/>
    <w:rsid w:val="006315B2"/>
    <w:rsid w:val="006315B8"/>
    <w:rsid w:val="00631D1D"/>
    <w:rsid w:val="006350E5"/>
    <w:rsid w:val="006353DF"/>
    <w:rsid w:val="00636277"/>
    <w:rsid w:val="00636E81"/>
    <w:rsid w:val="00637E30"/>
    <w:rsid w:val="00641865"/>
    <w:rsid w:val="00641F72"/>
    <w:rsid w:val="00644755"/>
    <w:rsid w:val="00646580"/>
    <w:rsid w:val="00651AF6"/>
    <w:rsid w:val="00652256"/>
    <w:rsid w:val="00652A07"/>
    <w:rsid w:val="00652EA1"/>
    <w:rsid w:val="00653031"/>
    <w:rsid w:val="0065313B"/>
    <w:rsid w:val="006533B7"/>
    <w:rsid w:val="00654497"/>
    <w:rsid w:val="006566D4"/>
    <w:rsid w:val="00657295"/>
    <w:rsid w:val="0066204E"/>
    <w:rsid w:val="00664986"/>
    <w:rsid w:val="00666F3F"/>
    <w:rsid w:val="00670A56"/>
    <w:rsid w:val="006717E0"/>
    <w:rsid w:val="00672B77"/>
    <w:rsid w:val="00673B7E"/>
    <w:rsid w:val="00673ECC"/>
    <w:rsid w:val="006742DB"/>
    <w:rsid w:val="00674679"/>
    <w:rsid w:val="00674E25"/>
    <w:rsid w:val="00675A00"/>
    <w:rsid w:val="0067786B"/>
    <w:rsid w:val="00680448"/>
    <w:rsid w:val="00680E64"/>
    <w:rsid w:val="00681595"/>
    <w:rsid w:val="00682C72"/>
    <w:rsid w:val="006835B6"/>
    <w:rsid w:val="006847FA"/>
    <w:rsid w:val="00686865"/>
    <w:rsid w:val="006872C1"/>
    <w:rsid w:val="006876F6"/>
    <w:rsid w:val="00697804"/>
    <w:rsid w:val="006978FD"/>
    <w:rsid w:val="006A6D7B"/>
    <w:rsid w:val="006A7B91"/>
    <w:rsid w:val="006B00FE"/>
    <w:rsid w:val="006B2BD1"/>
    <w:rsid w:val="006B37DC"/>
    <w:rsid w:val="006B3F0E"/>
    <w:rsid w:val="006B50B6"/>
    <w:rsid w:val="006B56D0"/>
    <w:rsid w:val="006C13CA"/>
    <w:rsid w:val="006C2396"/>
    <w:rsid w:val="006D0294"/>
    <w:rsid w:val="006D0E92"/>
    <w:rsid w:val="006D27FB"/>
    <w:rsid w:val="006D3568"/>
    <w:rsid w:val="006D3C27"/>
    <w:rsid w:val="006D52BA"/>
    <w:rsid w:val="006D675D"/>
    <w:rsid w:val="006D6BDC"/>
    <w:rsid w:val="006D6FF2"/>
    <w:rsid w:val="006D727F"/>
    <w:rsid w:val="006D7628"/>
    <w:rsid w:val="006E024E"/>
    <w:rsid w:val="006E2DF6"/>
    <w:rsid w:val="006E5381"/>
    <w:rsid w:val="006E734E"/>
    <w:rsid w:val="006F4604"/>
    <w:rsid w:val="006F47AE"/>
    <w:rsid w:val="006F4909"/>
    <w:rsid w:val="006F495F"/>
    <w:rsid w:val="006F6333"/>
    <w:rsid w:val="006F664F"/>
    <w:rsid w:val="006F696E"/>
    <w:rsid w:val="00702C6C"/>
    <w:rsid w:val="00703FF4"/>
    <w:rsid w:val="00710E72"/>
    <w:rsid w:val="00711FAC"/>
    <w:rsid w:val="0071374B"/>
    <w:rsid w:val="0071443D"/>
    <w:rsid w:val="007157F9"/>
    <w:rsid w:val="007200BE"/>
    <w:rsid w:val="00725776"/>
    <w:rsid w:val="00727532"/>
    <w:rsid w:val="00732CA4"/>
    <w:rsid w:val="007352AC"/>
    <w:rsid w:val="00735D96"/>
    <w:rsid w:val="007373A5"/>
    <w:rsid w:val="00740859"/>
    <w:rsid w:val="0074101E"/>
    <w:rsid w:val="00741119"/>
    <w:rsid w:val="00741368"/>
    <w:rsid w:val="00743FBB"/>
    <w:rsid w:val="0074680A"/>
    <w:rsid w:val="00747525"/>
    <w:rsid w:val="00747FDB"/>
    <w:rsid w:val="007501D8"/>
    <w:rsid w:val="00750CA3"/>
    <w:rsid w:val="0075148D"/>
    <w:rsid w:val="00752119"/>
    <w:rsid w:val="00752152"/>
    <w:rsid w:val="0075794B"/>
    <w:rsid w:val="00757BB8"/>
    <w:rsid w:val="007620F1"/>
    <w:rsid w:val="00762CB5"/>
    <w:rsid w:val="00765843"/>
    <w:rsid w:val="00767027"/>
    <w:rsid w:val="007679EC"/>
    <w:rsid w:val="0077000A"/>
    <w:rsid w:val="00770266"/>
    <w:rsid w:val="007706D8"/>
    <w:rsid w:val="007737AC"/>
    <w:rsid w:val="00774F7B"/>
    <w:rsid w:val="007818A1"/>
    <w:rsid w:val="0078501B"/>
    <w:rsid w:val="007858F1"/>
    <w:rsid w:val="00790169"/>
    <w:rsid w:val="00791157"/>
    <w:rsid w:val="0079158D"/>
    <w:rsid w:val="00792279"/>
    <w:rsid w:val="007929D4"/>
    <w:rsid w:val="007948FE"/>
    <w:rsid w:val="00796A73"/>
    <w:rsid w:val="00796D79"/>
    <w:rsid w:val="007977C2"/>
    <w:rsid w:val="007A0100"/>
    <w:rsid w:val="007A1985"/>
    <w:rsid w:val="007A1C87"/>
    <w:rsid w:val="007A221A"/>
    <w:rsid w:val="007A351C"/>
    <w:rsid w:val="007A376B"/>
    <w:rsid w:val="007A4124"/>
    <w:rsid w:val="007A42EE"/>
    <w:rsid w:val="007B07A4"/>
    <w:rsid w:val="007B25DA"/>
    <w:rsid w:val="007B27E6"/>
    <w:rsid w:val="007B4CBB"/>
    <w:rsid w:val="007B5E67"/>
    <w:rsid w:val="007B68FF"/>
    <w:rsid w:val="007B6A8C"/>
    <w:rsid w:val="007B6AE2"/>
    <w:rsid w:val="007B72FA"/>
    <w:rsid w:val="007C110A"/>
    <w:rsid w:val="007C194B"/>
    <w:rsid w:val="007C1D94"/>
    <w:rsid w:val="007C2594"/>
    <w:rsid w:val="007C27D5"/>
    <w:rsid w:val="007C3A60"/>
    <w:rsid w:val="007C55B6"/>
    <w:rsid w:val="007D0065"/>
    <w:rsid w:val="007D1F5F"/>
    <w:rsid w:val="007D201B"/>
    <w:rsid w:val="007D3815"/>
    <w:rsid w:val="007D72CD"/>
    <w:rsid w:val="007D7CC0"/>
    <w:rsid w:val="007E274A"/>
    <w:rsid w:val="007E2C29"/>
    <w:rsid w:val="007E4564"/>
    <w:rsid w:val="007E4EBA"/>
    <w:rsid w:val="007E6110"/>
    <w:rsid w:val="007E6CA7"/>
    <w:rsid w:val="007F0026"/>
    <w:rsid w:val="007F037C"/>
    <w:rsid w:val="007F04E7"/>
    <w:rsid w:val="007F05DF"/>
    <w:rsid w:val="007F13A9"/>
    <w:rsid w:val="007F2CD5"/>
    <w:rsid w:val="007F4946"/>
    <w:rsid w:val="007F558A"/>
    <w:rsid w:val="007F642B"/>
    <w:rsid w:val="007F6F13"/>
    <w:rsid w:val="00800C4D"/>
    <w:rsid w:val="0080285D"/>
    <w:rsid w:val="00803BF2"/>
    <w:rsid w:val="00804B35"/>
    <w:rsid w:val="00806324"/>
    <w:rsid w:val="008063D8"/>
    <w:rsid w:val="00806640"/>
    <w:rsid w:val="00810353"/>
    <w:rsid w:val="00811E8B"/>
    <w:rsid w:val="0081207D"/>
    <w:rsid w:val="00812175"/>
    <w:rsid w:val="00813506"/>
    <w:rsid w:val="0081403A"/>
    <w:rsid w:val="00815452"/>
    <w:rsid w:val="00815F9C"/>
    <w:rsid w:val="00820200"/>
    <w:rsid w:val="008207CA"/>
    <w:rsid w:val="008212DC"/>
    <w:rsid w:val="00821BEB"/>
    <w:rsid w:val="00824623"/>
    <w:rsid w:val="00826D76"/>
    <w:rsid w:val="00826EB6"/>
    <w:rsid w:val="008311C1"/>
    <w:rsid w:val="00831FF9"/>
    <w:rsid w:val="008334C0"/>
    <w:rsid w:val="00833B65"/>
    <w:rsid w:val="008345CA"/>
    <w:rsid w:val="00836964"/>
    <w:rsid w:val="00836A61"/>
    <w:rsid w:val="00836E54"/>
    <w:rsid w:val="00837AAD"/>
    <w:rsid w:val="00837F46"/>
    <w:rsid w:val="008400F1"/>
    <w:rsid w:val="00841A25"/>
    <w:rsid w:val="0084202C"/>
    <w:rsid w:val="00842741"/>
    <w:rsid w:val="00842E05"/>
    <w:rsid w:val="00843EC5"/>
    <w:rsid w:val="00845C25"/>
    <w:rsid w:val="00851006"/>
    <w:rsid w:val="008514CD"/>
    <w:rsid w:val="00851DBC"/>
    <w:rsid w:val="00856266"/>
    <w:rsid w:val="0086072F"/>
    <w:rsid w:val="00864721"/>
    <w:rsid w:val="00866DC6"/>
    <w:rsid w:val="00866FE3"/>
    <w:rsid w:val="00867588"/>
    <w:rsid w:val="00870D5C"/>
    <w:rsid w:val="0087205C"/>
    <w:rsid w:val="008726B9"/>
    <w:rsid w:val="00873B85"/>
    <w:rsid w:val="00875E2F"/>
    <w:rsid w:val="00876E98"/>
    <w:rsid w:val="00877AD7"/>
    <w:rsid w:val="00883F28"/>
    <w:rsid w:val="00885310"/>
    <w:rsid w:val="00886C43"/>
    <w:rsid w:val="008909A1"/>
    <w:rsid w:val="008917C0"/>
    <w:rsid w:val="00894A58"/>
    <w:rsid w:val="0089576B"/>
    <w:rsid w:val="00896CD2"/>
    <w:rsid w:val="0089769D"/>
    <w:rsid w:val="008A0663"/>
    <w:rsid w:val="008A145F"/>
    <w:rsid w:val="008A1E50"/>
    <w:rsid w:val="008A3176"/>
    <w:rsid w:val="008A6D4B"/>
    <w:rsid w:val="008B031C"/>
    <w:rsid w:val="008B1FDB"/>
    <w:rsid w:val="008B3503"/>
    <w:rsid w:val="008B385A"/>
    <w:rsid w:val="008B6A50"/>
    <w:rsid w:val="008C1D7A"/>
    <w:rsid w:val="008C53C2"/>
    <w:rsid w:val="008C576A"/>
    <w:rsid w:val="008C7251"/>
    <w:rsid w:val="008C74F9"/>
    <w:rsid w:val="008C7789"/>
    <w:rsid w:val="008C7DB7"/>
    <w:rsid w:val="008D16FF"/>
    <w:rsid w:val="008D1A8C"/>
    <w:rsid w:val="008D2623"/>
    <w:rsid w:val="008D3746"/>
    <w:rsid w:val="008D6644"/>
    <w:rsid w:val="008D6768"/>
    <w:rsid w:val="008E0D41"/>
    <w:rsid w:val="008E1BD4"/>
    <w:rsid w:val="008E3CB4"/>
    <w:rsid w:val="008E40A4"/>
    <w:rsid w:val="008E4158"/>
    <w:rsid w:val="008E4C95"/>
    <w:rsid w:val="008E5766"/>
    <w:rsid w:val="008E5B09"/>
    <w:rsid w:val="008E6E2F"/>
    <w:rsid w:val="008F0C44"/>
    <w:rsid w:val="008F0CD3"/>
    <w:rsid w:val="008F1E64"/>
    <w:rsid w:val="008F2195"/>
    <w:rsid w:val="008F2B94"/>
    <w:rsid w:val="008F5B77"/>
    <w:rsid w:val="008F5CA8"/>
    <w:rsid w:val="008F7C87"/>
    <w:rsid w:val="008F7EEC"/>
    <w:rsid w:val="00901BA6"/>
    <w:rsid w:val="009070A9"/>
    <w:rsid w:val="009077EB"/>
    <w:rsid w:val="009101E7"/>
    <w:rsid w:val="009118C7"/>
    <w:rsid w:val="00913B6A"/>
    <w:rsid w:val="00914C17"/>
    <w:rsid w:val="00915B09"/>
    <w:rsid w:val="00916E28"/>
    <w:rsid w:val="009204D2"/>
    <w:rsid w:val="00920D93"/>
    <w:rsid w:val="00920FF3"/>
    <w:rsid w:val="0092169C"/>
    <w:rsid w:val="00921BBF"/>
    <w:rsid w:val="009235A9"/>
    <w:rsid w:val="00923BCF"/>
    <w:rsid w:val="0092458D"/>
    <w:rsid w:val="009270EC"/>
    <w:rsid w:val="00927BA4"/>
    <w:rsid w:val="00930E9E"/>
    <w:rsid w:val="009321F1"/>
    <w:rsid w:val="009334F2"/>
    <w:rsid w:val="0093495D"/>
    <w:rsid w:val="0093541A"/>
    <w:rsid w:val="00940905"/>
    <w:rsid w:val="00943315"/>
    <w:rsid w:val="009433E5"/>
    <w:rsid w:val="009439A4"/>
    <w:rsid w:val="00944CF0"/>
    <w:rsid w:val="0094519F"/>
    <w:rsid w:val="00945289"/>
    <w:rsid w:val="00946915"/>
    <w:rsid w:val="009471B3"/>
    <w:rsid w:val="00947D67"/>
    <w:rsid w:val="00951186"/>
    <w:rsid w:val="00952134"/>
    <w:rsid w:val="00952332"/>
    <w:rsid w:val="00952BB4"/>
    <w:rsid w:val="00953E51"/>
    <w:rsid w:val="00953EE7"/>
    <w:rsid w:val="0095438B"/>
    <w:rsid w:val="00957567"/>
    <w:rsid w:val="009607E0"/>
    <w:rsid w:val="00960C7B"/>
    <w:rsid w:val="00961405"/>
    <w:rsid w:val="00961744"/>
    <w:rsid w:val="00963992"/>
    <w:rsid w:val="00963AEC"/>
    <w:rsid w:val="0096667F"/>
    <w:rsid w:val="00966811"/>
    <w:rsid w:val="00966B65"/>
    <w:rsid w:val="00966F19"/>
    <w:rsid w:val="00967BCE"/>
    <w:rsid w:val="00970AD4"/>
    <w:rsid w:val="00972E47"/>
    <w:rsid w:val="00973AB4"/>
    <w:rsid w:val="009743BC"/>
    <w:rsid w:val="00977069"/>
    <w:rsid w:val="0097712E"/>
    <w:rsid w:val="00977DEB"/>
    <w:rsid w:val="0098191D"/>
    <w:rsid w:val="00984DA7"/>
    <w:rsid w:val="0098655A"/>
    <w:rsid w:val="00987814"/>
    <w:rsid w:val="0099254E"/>
    <w:rsid w:val="00992B2C"/>
    <w:rsid w:val="009948EE"/>
    <w:rsid w:val="0099689A"/>
    <w:rsid w:val="00997798"/>
    <w:rsid w:val="009A0A9B"/>
    <w:rsid w:val="009A157C"/>
    <w:rsid w:val="009A21C3"/>
    <w:rsid w:val="009A3C60"/>
    <w:rsid w:val="009A3CB3"/>
    <w:rsid w:val="009A5310"/>
    <w:rsid w:val="009A537E"/>
    <w:rsid w:val="009A55C0"/>
    <w:rsid w:val="009A58DD"/>
    <w:rsid w:val="009A6494"/>
    <w:rsid w:val="009A744B"/>
    <w:rsid w:val="009B0523"/>
    <w:rsid w:val="009B05ED"/>
    <w:rsid w:val="009B6ED3"/>
    <w:rsid w:val="009C0730"/>
    <w:rsid w:val="009C1A22"/>
    <w:rsid w:val="009C1D2B"/>
    <w:rsid w:val="009C2D03"/>
    <w:rsid w:val="009C31D7"/>
    <w:rsid w:val="009C4E2E"/>
    <w:rsid w:val="009D02B5"/>
    <w:rsid w:val="009D1644"/>
    <w:rsid w:val="009D3FB5"/>
    <w:rsid w:val="009D5C9F"/>
    <w:rsid w:val="009D6572"/>
    <w:rsid w:val="009E0EFC"/>
    <w:rsid w:val="009E2113"/>
    <w:rsid w:val="009E3039"/>
    <w:rsid w:val="009E610A"/>
    <w:rsid w:val="009F0BE5"/>
    <w:rsid w:val="009F1E9A"/>
    <w:rsid w:val="009F2B94"/>
    <w:rsid w:val="009F2B9C"/>
    <w:rsid w:val="009F3E1A"/>
    <w:rsid w:val="009F461D"/>
    <w:rsid w:val="009F5E46"/>
    <w:rsid w:val="009F6182"/>
    <w:rsid w:val="009F630A"/>
    <w:rsid w:val="009F718F"/>
    <w:rsid w:val="009F764C"/>
    <w:rsid w:val="009F77C9"/>
    <w:rsid w:val="009F7CD8"/>
    <w:rsid w:val="00A04683"/>
    <w:rsid w:val="00A054A6"/>
    <w:rsid w:val="00A055D3"/>
    <w:rsid w:val="00A078EE"/>
    <w:rsid w:val="00A07C92"/>
    <w:rsid w:val="00A105B6"/>
    <w:rsid w:val="00A124AC"/>
    <w:rsid w:val="00A15479"/>
    <w:rsid w:val="00A159E0"/>
    <w:rsid w:val="00A16513"/>
    <w:rsid w:val="00A17EE0"/>
    <w:rsid w:val="00A240C1"/>
    <w:rsid w:val="00A2419A"/>
    <w:rsid w:val="00A25FDA"/>
    <w:rsid w:val="00A304C8"/>
    <w:rsid w:val="00A31034"/>
    <w:rsid w:val="00A320D3"/>
    <w:rsid w:val="00A32B1C"/>
    <w:rsid w:val="00A32C5D"/>
    <w:rsid w:val="00A332ED"/>
    <w:rsid w:val="00A34C51"/>
    <w:rsid w:val="00A3638B"/>
    <w:rsid w:val="00A3669B"/>
    <w:rsid w:val="00A36F24"/>
    <w:rsid w:val="00A37D78"/>
    <w:rsid w:val="00A40CEC"/>
    <w:rsid w:val="00A43582"/>
    <w:rsid w:val="00A4418E"/>
    <w:rsid w:val="00A45DCD"/>
    <w:rsid w:val="00A46A6F"/>
    <w:rsid w:val="00A472FF"/>
    <w:rsid w:val="00A503FE"/>
    <w:rsid w:val="00A51034"/>
    <w:rsid w:val="00A52A46"/>
    <w:rsid w:val="00A53AC7"/>
    <w:rsid w:val="00A546B3"/>
    <w:rsid w:val="00A5547F"/>
    <w:rsid w:val="00A56A51"/>
    <w:rsid w:val="00A5796C"/>
    <w:rsid w:val="00A579E2"/>
    <w:rsid w:val="00A6187A"/>
    <w:rsid w:val="00A64419"/>
    <w:rsid w:val="00A66AA2"/>
    <w:rsid w:val="00A66AD6"/>
    <w:rsid w:val="00A67528"/>
    <w:rsid w:val="00A7035E"/>
    <w:rsid w:val="00A71C94"/>
    <w:rsid w:val="00A75947"/>
    <w:rsid w:val="00A7626A"/>
    <w:rsid w:val="00A763AF"/>
    <w:rsid w:val="00A77959"/>
    <w:rsid w:val="00A802CF"/>
    <w:rsid w:val="00A817D2"/>
    <w:rsid w:val="00A817E9"/>
    <w:rsid w:val="00A82A25"/>
    <w:rsid w:val="00A833C2"/>
    <w:rsid w:val="00A83A38"/>
    <w:rsid w:val="00A83CFC"/>
    <w:rsid w:val="00A87A28"/>
    <w:rsid w:val="00A90606"/>
    <w:rsid w:val="00A919DD"/>
    <w:rsid w:val="00A920A0"/>
    <w:rsid w:val="00A92B04"/>
    <w:rsid w:val="00A93F35"/>
    <w:rsid w:val="00A95812"/>
    <w:rsid w:val="00A972BF"/>
    <w:rsid w:val="00AA08AE"/>
    <w:rsid w:val="00AA1294"/>
    <w:rsid w:val="00AA39EA"/>
    <w:rsid w:val="00AA3AB8"/>
    <w:rsid w:val="00AA401C"/>
    <w:rsid w:val="00AA5635"/>
    <w:rsid w:val="00AB01B4"/>
    <w:rsid w:val="00AB0667"/>
    <w:rsid w:val="00AB1C9F"/>
    <w:rsid w:val="00AB1D83"/>
    <w:rsid w:val="00AB2955"/>
    <w:rsid w:val="00AB2DDF"/>
    <w:rsid w:val="00AB2F9F"/>
    <w:rsid w:val="00AB35A5"/>
    <w:rsid w:val="00AB3D31"/>
    <w:rsid w:val="00AB5FAF"/>
    <w:rsid w:val="00AB6D5A"/>
    <w:rsid w:val="00AC0324"/>
    <w:rsid w:val="00AC05C9"/>
    <w:rsid w:val="00AC0DA7"/>
    <w:rsid w:val="00AC30E1"/>
    <w:rsid w:val="00AC3103"/>
    <w:rsid w:val="00AC311D"/>
    <w:rsid w:val="00AC4395"/>
    <w:rsid w:val="00AC5173"/>
    <w:rsid w:val="00AC79A5"/>
    <w:rsid w:val="00AC7C10"/>
    <w:rsid w:val="00AD09FE"/>
    <w:rsid w:val="00AD0B9C"/>
    <w:rsid w:val="00AD0CB4"/>
    <w:rsid w:val="00AD1783"/>
    <w:rsid w:val="00AD17D1"/>
    <w:rsid w:val="00AD2C3D"/>
    <w:rsid w:val="00AD3336"/>
    <w:rsid w:val="00AD34D4"/>
    <w:rsid w:val="00AD4FB6"/>
    <w:rsid w:val="00AD58CF"/>
    <w:rsid w:val="00AD6E87"/>
    <w:rsid w:val="00AE1F1C"/>
    <w:rsid w:val="00AE276A"/>
    <w:rsid w:val="00AE27A9"/>
    <w:rsid w:val="00AE285B"/>
    <w:rsid w:val="00AE51DB"/>
    <w:rsid w:val="00AE6083"/>
    <w:rsid w:val="00AE63E4"/>
    <w:rsid w:val="00AE6C81"/>
    <w:rsid w:val="00AE705B"/>
    <w:rsid w:val="00AE7DD5"/>
    <w:rsid w:val="00AE7E1F"/>
    <w:rsid w:val="00AF08C3"/>
    <w:rsid w:val="00AF2D68"/>
    <w:rsid w:val="00AF3212"/>
    <w:rsid w:val="00AF4641"/>
    <w:rsid w:val="00AF5E89"/>
    <w:rsid w:val="00B01C1F"/>
    <w:rsid w:val="00B01DC3"/>
    <w:rsid w:val="00B046E2"/>
    <w:rsid w:val="00B052B7"/>
    <w:rsid w:val="00B05A28"/>
    <w:rsid w:val="00B06E9B"/>
    <w:rsid w:val="00B101CC"/>
    <w:rsid w:val="00B11895"/>
    <w:rsid w:val="00B12463"/>
    <w:rsid w:val="00B13639"/>
    <w:rsid w:val="00B148EB"/>
    <w:rsid w:val="00B14AFE"/>
    <w:rsid w:val="00B15AA5"/>
    <w:rsid w:val="00B16F7D"/>
    <w:rsid w:val="00B17959"/>
    <w:rsid w:val="00B17D21"/>
    <w:rsid w:val="00B20754"/>
    <w:rsid w:val="00B22F5D"/>
    <w:rsid w:val="00B26159"/>
    <w:rsid w:val="00B26869"/>
    <w:rsid w:val="00B27A12"/>
    <w:rsid w:val="00B30523"/>
    <w:rsid w:val="00B313EC"/>
    <w:rsid w:val="00B343F3"/>
    <w:rsid w:val="00B34C7E"/>
    <w:rsid w:val="00B35040"/>
    <w:rsid w:val="00B3544C"/>
    <w:rsid w:val="00B3552A"/>
    <w:rsid w:val="00B35B99"/>
    <w:rsid w:val="00B35C48"/>
    <w:rsid w:val="00B403B1"/>
    <w:rsid w:val="00B40E6C"/>
    <w:rsid w:val="00B4436D"/>
    <w:rsid w:val="00B45A93"/>
    <w:rsid w:val="00B46E8C"/>
    <w:rsid w:val="00B474E5"/>
    <w:rsid w:val="00B53675"/>
    <w:rsid w:val="00B54F67"/>
    <w:rsid w:val="00B5501C"/>
    <w:rsid w:val="00B55114"/>
    <w:rsid w:val="00B566D8"/>
    <w:rsid w:val="00B60D13"/>
    <w:rsid w:val="00B61846"/>
    <w:rsid w:val="00B640DC"/>
    <w:rsid w:val="00B64256"/>
    <w:rsid w:val="00B71336"/>
    <w:rsid w:val="00B71669"/>
    <w:rsid w:val="00B72133"/>
    <w:rsid w:val="00B723CA"/>
    <w:rsid w:val="00B7538B"/>
    <w:rsid w:val="00B75DC2"/>
    <w:rsid w:val="00B771B4"/>
    <w:rsid w:val="00B77763"/>
    <w:rsid w:val="00B80AAD"/>
    <w:rsid w:val="00B81416"/>
    <w:rsid w:val="00B82256"/>
    <w:rsid w:val="00B829DF"/>
    <w:rsid w:val="00B83D8B"/>
    <w:rsid w:val="00B8540F"/>
    <w:rsid w:val="00B863D0"/>
    <w:rsid w:val="00B907AA"/>
    <w:rsid w:val="00B90C1A"/>
    <w:rsid w:val="00B917EB"/>
    <w:rsid w:val="00B919A4"/>
    <w:rsid w:val="00B94610"/>
    <w:rsid w:val="00B950EB"/>
    <w:rsid w:val="00BA1A4D"/>
    <w:rsid w:val="00BA29D9"/>
    <w:rsid w:val="00BA44D6"/>
    <w:rsid w:val="00BA5DE7"/>
    <w:rsid w:val="00BA6131"/>
    <w:rsid w:val="00BA6AF6"/>
    <w:rsid w:val="00BA783F"/>
    <w:rsid w:val="00BB0527"/>
    <w:rsid w:val="00BB0684"/>
    <w:rsid w:val="00BB0AF1"/>
    <w:rsid w:val="00BB2310"/>
    <w:rsid w:val="00BB25CF"/>
    <w:rsid w:val="00BB400C"/>
    <w:rsid w:val="00BB46F4"/>
    <w:rsid w:val="00BB4A6C"/>
    <w:rsid w:val="00BB4D04"/>
    <w:rsid w:val="00BB63CC"/>
    <w:rsid w:val="00BC13BF"/>
    <w:rsid w:val="00BC1DC1"/>
    <w:rsid w:val="00BC2CCC"/>
    <w:rsid w:val="00BC2F37"/>
    <w:rsid w:val="00BC2FE8"/>
    <w:rsid w:val="00BC63CE"/>
    <w:rsid w:val="00BC6CCB"/>
    <w:rsid w:val="00BC7D69"/>
    <w:rsid w:val="00BC7DE4"/>
    <w:rsid w:val="00BD17E2"/>
    <w:rsid w:val="00BD3059"/>
    <w:rsid w:val="00BD3341"/>
    <w:rsid w:val="00BD38DF"/>
    <w:rsid w:val="00BD4352"/>
    <w:rsid w:val="00BD43CB"/>
    <w:rsid w:val="00BD4433"/>
    <w:rsid w:val="00BD559D"/>
    <w:rsid w:val="00BD5CFF"/>
    <w:rsid w:val="00BD6038"/>
    <w:rsid w:val="00BD7073"/>
    <w:rsid w:val="00BE2D87"/>
    <w:rsid w:val="00BE7B06"/>
    <w:rsid w:val="00BF0B3B"/>
    <w:rsid w:val="00BF1FD6"/>
    <w:rsid w:val="00BF26E7"/>
    <w:rsid w:val="00BF45F6"/>
    <w:rsid w:val="00BF534D"/>
    <w:rsid w:val="00C02033"/>
    <w:rsid w:val="00C0368D"/>
    <w:rsid w:val="00C03FE8"/>
    <w:rsid w:val="00C041BC"/>
    <w:rsid w:val="00C0436B"/>
    <w:rsid w:val="00C05706"/>
    <w:rsid w:val="00C07F68"/>
    <w:rsid w:val="00C10057"/>
    <w:rsid w:val="00C10313"/>
    <w:rsid w:val="00C11DB5"/>
    <w:rsid w:val="00C12D5C"/>
    <w:rsid w:val="00C1323C"/>
    <w:rsid w:val="00C132FD"/>
    <w:rsid w:val="00C13EDE"/>
    <w:rsid w:val="00C1434F"/>
    <w:rsid w:val="00C14EA8"/>
    <w:rsid w:val="00C177EE"/>
    <w:rsid w:val="00C20489"/>
    <w:rsid w:val="00C217CA"/>
    <w:rsid w:val="00C221A5"/>
    <w:rsid w:val="00C225AD"/>
    <w:rsid w:val="00C23454"/>
    <w:rsid w:val="00C236D5"/>
    <w:rsid w:val="00C23BC9"/>
    <w:rsid w:val="00C24243"/>
    <w:rsid w:val="00C275A0"/>
    <w:rsid w:val="00C277DC"/>
    <w:rsid w:val="00C27EEC"/>
    <w:rsid w:val="00C305F9"/>
    <w:rsid w:val="00C30E29"/>
    <w:rsid w:val="00C32177"/>
    <w:rsid w:val="00C3302D"/>
    <w:rsid w:val="00C331F6"/>
    <w:rsid w:val="00C339DB"/>
    <w:rsid w:val="00C36883"/>
    <w:rsid w:val="00C408B1"/>
    <w:rsid w:val="00C40F83"/>
    <w:rsid w:val="00C410DE"/>
    <w:rsid w:val="00C41981"/>
    <w:rsid w:val="00C41B94"/>
    <w:rsid w:val="00C4324D"/>
    <w:rsid w:val="00C44A37"/>
    <w:rsid w:val="00C464B9"/>
    <w:rsid w:val="00C500B8"/>
    <w:rsid w:val="00C51CB8"/>
    <w:rsid w:val="00C53F65"/>
    <w:rsid w:val="00C566AF"/>
    <w:rsid w:val="00C56B9B"/>
    <w:rsid w:val="00C64110"/>
    <w:rsid w:val="00C649C3"/>
    <w:rsid w:val="00C65336"/>
    <w:rsid w:val="00C66657"/>
    <w:rsid w:val="00C67160"/>
    <w:rsid w:val="00C67BE0"/>
    <w:rsid w:val="00C67C14"/>
    <w:rsid w:val="00C67FAF"/>
    <w:rsid w:val="00C704E7"/>
    <w:rsid w:val="00C7097B"/>
    <w:rsid w:val="00C70F42"/>
    <w:rsid w:val="00C71F91"/>
    <w:rsid w:val="00C7298D"/>
    <w:rsid w:val="00C7428D"/>
    <w:rsid w:val="00C7527E"/>
    <w:rsid w:val="00C7614A"/>
    <w:rsid w:val="00C80966"/>
    <w:rsid w:val="00C81ADC"/>
    <w:rsid w:val="00C84D79"/>
    <w:rsid w:val="00C871D9"/>
    <w:rsid w:val="00C87616"/>
    <w:rsid w:val="00C92086"/>
    <w:rsid w:val="00C931D9"/>
    <w:rsid w:val="00C9336D"/>
    <w:rsid w:val="00C93837"/>
    <w:rsid w:val="00C93EEC"/>
    <w:rsid w:val="00C95E1C"/>
    <w:rsid w:val="00C972FB"/>
    <w:rsid w:val="00CA0437"/>
    <w:rsid w:val="00CA0D4F"/>
    <w:rsid w:val="00CA181B"/>
    <w:rsid w:val="00CA273A"/>
    <w:rsid w:val="00CA32FD"/>
    <w:rsid w:val="00CA35C4"/>
    <w:rsid w:val="00CA477D"/>
    <w:rsid w:val="00CA5406"/>
    <w:rsid w:val="00CB0220"/>
    <w:rsid w:val="00CB05E4"/>
    <w:rsid w:val="00CB1B36"/>
    <w:rsid w:val="00CB2746"/>
    <w:rsid w:val="00CB2867"/>
    <w:rsid w:val="00CB30B6"/>
    <w:rsid w:val="00CB399B"/>
    <w:rsid w:val="00CB42AB"/>
    <w:rsid w:val="00CB47E2"/>
    <w:rsid w:val="00CB677F"/>
    <w:rsid w:val="00CB791A"/>
    <w:rsid w:val="00CC0009"/>
    <w:rsid w:val="00CC188C"/>
    <w:rsid w:val="00CC2CEC"/>
    <w:rsid w:val="00CC332D"/>
    <w:rsid w:val="00CC3340"/>
    <w:rsid w:val="00CC65B3"/>
    <w:rsid w:val="00CC6619"/>
    <w:rsid w:val="00CC7061"/>
    <w:rsid w:val="00CC798D"/>
    <w:rsid w:val="00CC7F36"/>
    <w:rsid w:val="00CD0507"/>
    <w:rsid w:val="00CD06C2"/>
    <w:rsid w:val="00CD1151"/>
    <w:rsid w:val="00CD3142"/>
    <w:rsid w:val="00CD5759"/>
    <w:rsid w:val="00CD6628"/>
    <w:rsid w:val="00CD72B8"/>
    <w:rsid w:val="00CD73F1"/>
    <w:rsid w:val="00CE0F6F"/>
    <w:rsid w:val="00CE191C"/>
    <w:rsid w:val="00CE1A36"/>
    <w:rsid w:val="00CE3593"/>
    <w:rsid w:val="00CE4D50"/>
    <w:rsid w:val="00CF051F"/>
    <w:rsid w:val="00D004BB"/>
    <w:rsid w:val="00D03164"/>
    <w:rsid w:val="00D03754"/>
    <w:rsid w:val="00D04D93"/>
    <w:rsid w:val="00D1043C"/>
    <w:rsid w:val="00D10893"/>
    <w:rsid w:val="00D123EE"/>
    <w:rsid w:val="00D1370E"/>
    <w:rsid w:val="00D13781"/>
    <w:rsid w:val="00D1479B"/>
    <w:rsid w:val="00D15E12"/>
    <w:rsid w:val="00D16ECD"/>
    <w:rsid w:val="00D20E97"/>
    <w:rsid w:val="00D22392"/>
    <w:rsid w:val="00D22CE5"/>
    <w:rsid w:val="00D22F92"/>
    <w:rsid w:val="00D30BE9"/>
    <w:rsid w:val="00D3101C"/>
    <w:rsid w:val="00D3281D"/>
    <w:rsid w:val="00D33CBC"/>
    <w:rsid w:val="00D34907"/>
    <w:rsid w:val="00D35489"/>
    <w:rsid w:val="00D3737D"/>
    <w:rsid w:val="00D41278"/>
    <w:rsid w:val="00D42E48"/>
    <w:rsid w:val="00D44054"/>
    <w:rsid w:val="00D45091"/>
    <w:rsid w:val="00D45E8B"/>
    <w:rsid w:val="00D471AA"/>
    <w:rsid w:val="00D47CF6"/>
    <w:rsid w:val="00D5040F"/>
    <w:rsid w:val="00D510B5"/>
    <w:rsid w:val="00D5171F"/>
    <w:rsid w:val="00D5212A"/>
    <w:rsid w:val="00D5343E"/>
    <w:rsid w:val="00D54BC8"/>
    <w:rsid w:val="00D55705"/>
    <w:rsid w:val="00D60BDC"/>
    <w:rsid w:val="00D63A4C"/>
    <w:rsid w:val="00D63FBB"/>
    <w:rsid w:val="00D65D6F"/>
    <w:rsid w:val="00D660F3"/>
    <w:rsid w:val="00D66AD6"/>
    <w:rsid w:val="00D72815"/>
    <w:rsid w:val="00D76423"/>
    <w:rsid w:val="00D77904"/>
    <w:rsid w:val="00D80637"/>
    <w:rsid w:val="00D80A24"/>
    <w:rsid w:val="00D81863"/>
    <w:rsid w:val="00D82A7B"/>
    <w:rsid w:val="00D82FFA"/>
    <w:rsid w:val="00D85733"/>
    <w:rsid w:val="00D85FA7"/>
    <w:rsid w:val="00D86231"/>
    <w:rsid w:val="00D86546"/>
    <w:rsid w:val="00D86D7E"/>
    <w:rsid w:val="00D87493"/>
    <w:rsid w:val="00D90586"/>
    <w:rsid w:val="00D90F2E"/>
    <w:rsid w:val="00D9401F"/>
    <w:rsid w:val="00D954FF"/>
    <w:rsid w:val="00D977F1"/>
    <w:rsid w:val="00DA138F"/>
    <w:rsid w:val="00DA1C1D"/>
    <w:rsid w:val="00DA21B7"/>
    <w:rsid w:val="00DA509F"/>
    <w:rsid w:val="00DA5354"/>
    <w:rsid w:val="00DA7A3A"/>
    <w:rsid w:val="00DB275A"/>
    <w:rsid w:val="00DB5511"/>
    <w:rsid w:val="00DB59A7"/>
    <w:rsid w:val="00DB5D45"/>
    <w:rsid w:val="00DB710C"/>
    <w:rsid w:val="00DB7BB0"/>
    <w:rsid w:val="00DB7FDE"/>
    <w:rsid w:val="00DC03BE"/>
    <w:rsid w:val="00DC4A71"/>
    <w:rsid w:val="00DC54B3"/>
    <w:rsid w:val="00DC7E94"/>
    <w:rsid w:val="00DD12F7"/>
    <w:rsid w:val="00DD2D87"/>
    <w:rsid w:val="00DD2F20"/>
    <w:rsid w:val="00DD30DE"/>
    <w:rsid w:val="00DD55E1"/>
    <w:rsid w:val="00DD63D4"/>
    <w:rsid w:val="00DE0361"/>
    <w:rsid w:val="00DE0D46"/>
    <w:rsid w:val="00DE1BF3"/>
    <w:rsid w:val="00DE325D"/>
    <w:rsid w:val="00DE4969"/>
    <w:rsid w:val="00DE6031"/>
    <w:rsid w:val="00DE75BD"/>
    <w:rsid w:val="00DE76E4"/>
    <w:rsid w:val="00DE77F4"/>
    <w:rsid w:val="00DE7B22"/>
    <w:rsid w:val="00DF27C8"/>
    <w:rsid w:val="00DF3E4B"/>
    <w:rsid w:val="00DF4326"/>
    <w:rsid w:val="00E00A55"/>
    <w:rsid w:val="00E019B7"/>
    <w:rsid w:val="00E041AF"/>
    <w:rsid w:val="00E06122"/>
    <w:rsid w:val="00E06430"/>
    <w:rsid w:val="00E07645"/>
    <w:rsid w:val="00E07AA3"/>
    <w:rsid w:val="00E07DD7"/>
    <w:rsid w:val="00E07EE4"/>
    <w:rsid w:val="00E10F40"/>
    <w:rsid w:val="00E117D8"/>
    <w:rsid w:val="00E11F40"/>
    <w:rsid w:val="00E12BE5"/>
    <w:rsid w:val="00E14030"/>
    <w:rsid w:val="00E15D7F"/>
    <w:rsid w:val="00E218DF"/>
    <w:rsid w:val="00E24667"/>
    <w:rsid w:val="00E2548F"/>
    <w:rsid w:val="00E2594F"/>
    <w:rsid w:val="00E304F2"/>
    <w:rsid w:val="00E308A7"/>
    <w:rsid w:val="00E32675"/>
    <w:rsid w:val="00E3491E"/>
    <w:rsid w:val="00E37380"/>
    <w:rsid w:val="00E44DEB"/>
    <w:rsid w:val="00E44FEA"/>
    <w:rsid w:val="00E45E97"/>
    <w:rsid w:val="00E50712"/>
    <w:rsid w:val="00E50D15"/>
    <w:rsid w:val="00E52FBF"/>
    <w:rsid w:val="00E55880"/>
    <w:rsid w:val="00E65239"/>
    <w:rsid w:val="00E70565"/>
    <w:rsid w:val="00E71E67"/>
    <w:rsid w:val="00E720ED"/>
    <w:rsid w:val="00E73812"/>
    <w:rsid w:val="00E7413A"/>
    <w:rsid w:val="00E74AB8"/>
    <w:rsid w:val="00E76529"/>
    <w:rsid w:val="00E7744D"/>
    <w:rsid w:val="00E7773F"/>
    <w:rsid w:val="00E814C7"/>
    <w:rsid w:val="00E84FBA"/>
    <w:rsid w:val="00E875FB"/>
    <w:rsid w:val="00E90FE1"/>
    <w:rsid w:val="00E916C3"/>
    <w:rsid w:val="00E928C7"/>
    <w:rsid w:val="00E93B8B"/>
    <w:rsid w:val="00E93C66"/>
    <w:rsid w:val="00E95489"/>
    <w:rsid w:val="00E965FD"/>
    <w:rsid w:val="00E96E09"/>
    <w:rsid w:val="00EA2368"/>
    <w:rsid w:val="00EA2B1F"/>
    <w:rsid w:val="00EA4E21"/>
    <w:rsid w:val="00EA5A24"/>
    <w:rsid w:val="00EA7414"/>
    <w:rsid w:val="00EB187C"/>
    <w:rsid w:val="00EB189A"/>
    <w:rsid w:val="00EB1B15"/>
    <w:rsid w:val="00EB1E29"/>
    <w:rsid w:val="00EB3C3A"/>
    <w:rsid w:val="00EB58F7"/>
    <w:rsid w:val="00EB622D"/>
    <w:rsid w:val="00EB6D28"/>
    <w:rsid w:val="00EC0CAA"/>
    <w:rsid w:val="00EC1A91"/>
    <w:rsid w:val="00EC29B9"/>
    <w:rsid w:val="00EC3C97"/>
    <w:rsid w:val="00EC6E50"/>
    <w:rsid w:val="00ED008A"/>
    <w:rsid w:val="00ED03E0"/>
    <w:rsid w:val="00ED26CC"/>
    <w:rsid w:val="00ED27D9"/>
    <w:rsid w:val="00ED2A52"/>
    <w:rsid w:val="00ED3081"/>
    <w:rsid w:val="00ED3CC4"/>
    <w:rsid w:val="00ED58AB"/>
    <w:rsid w:val="00EE0937"/>
    <w:rsid w:val="00EE20B1"/>
    <w:rsid w:val="00EE3A88"/>
    <w:rsid w:val="00EE3E83"/>
    <w:rsid w:val="00EE41F7"/>
    <w:rsid w:val="00EE4D4C"/>
    <w:rsid w:val="00EE559E"/>
    <w:rsid w:val="00EE5634"/>
    <w:rsid w:val="00EE68C1"/>
    <w:rsid w:val="00EF13C2"/>
    <w:rsid w:val="00EF197E"/>
    <w:rsid w:val="00EF21D9"/>
    <w:rsid w:val="00EF31A2"/>
    <w:rsid w:val="00EF3B04"/>
    <w:rsid w:val="00EF4D6A"/>
    <w:rsid w:val="00EF4E2F"/>
    <w:rsid w:val="00EF5EF8"/>
    <w:rsid w:val="00EF7523"/>
    <w:rsid w:val="00EF7867"/>
    <w:rsid w:val="00F014E1"/>
    <w:rsid w:val="00F02B5E"/>
    <w:rsid w:val="00F02F21"/>
    <w:rsid w:val="00F03A27"/>
    <w:rsid w:val="00F053A6"/>
    <w:rsid w:val="00F06015"/>
    <w:rsid w:val="00F060E7"/>
    <w:rsid w:val="00F0613D"/>
    <w:rsid w:val="00F061FF"/>
    <w:rsid w:val="00F0646B"/>
    <w:rsid w:val="00F06611"/>
    <w:rsid w:val="00F073CF"/>
    <w:rsid w:val="00F12D69"/>
    <w:rsid w:val="00F13C36"/>
    <w:rsid w:val="00F14EB9"/>
    <w:rsid w:val="00F15C5A"/>
    <w:rsid w:val="00F17AC3"/>
    <w:rsid w:val="00F2130D"/>
    <w:rsid w:val="00F216A4"/>
    <w:rsid w:val="00F22449"/>
    <w:rsid w:val="00F2593C"/>
    <w:rsid w:val="00F25FF4"/>
    <w:rsid w:val="00F270C6"/>
    <w:rsid w:val="00F27A19"/>
    <w:rsid w:val="00F302C7"/>
    <w:rsid w:val="00F30E4B"/>
    <w:rsid w:val="00F3442C"/>
    <w:rsid w:val="00F363A0"/>
    <w:rsid w:val="00F36948"/>
    <w:rsid w:val="00F40167"/>
    <w:rsid w:val="00F40D19"/>
    <w:rsid w:val="00F4368E"/>
    <w:rsid w:val="00F44732"/>
    <w:rsid w:val="00F44A6D"/>
    <w:rsid w:val="00F45A69"/>
    <w:rsid w:val="00F4635F"/>
    <w:rsid w:val="00F46FFE"/>
    <w:rsid w:val="00F51C9B"/>
    <w:rsid w:val="00F52ECA"/>
    <w:rsid w:val="00F534AE"/>
    <w:rsid w:val="00F5358B"/>
    <w:rsid w:val="00F54BD2"/>
    <w:rsid w:val="00F54D4F"/>
    <w:rsid w:val="00F55E78"/>
    <w:rsid w:val="00F55F45"/>
    <w:rsid w:val="00F5726D"/>
    <w:rsid w:val="00F57C49"/>
    <w:rsid w:val="00F6160D"/>
    <w:rsid w:val="00F61E20"/>
    <w:rsid w:val="00F6736E"/>
    <w:rsid w:val="00F7115B"/>
    <w:rsid w:val="00F71417"/>
    <w:rsid w:val="00F71EDC"/>
    <w:rsid w:val="00F760F5"/>
    <w:rsid w:val="00F80684"/>
    <w:rsid w:val="00F8095C"/>
    <w:rsid w:val="00F8212A"/>
    <w:rsid w:val="00F82B81"/>
    <w:rsid w:val="00F8345E"/>
    <w:rsid w:val="00F83950"/>
    <w:rsid w:val="00F84E9F"/>
    <w:rsid w:val="00F85474"/>
    <w:rsid w:val="00F91623"/>
    <w:rsid w:val="00F9187D"/>
    <w:rsid w:val="00F92707"/>
    <w:rsid w:val="00F951E1"/>
    <w:rsid w:val="00F952AF"/>
    <w:rsid w:val="00F960B7"/>
    <w:rsid w:val="00F96945"/>
    <w:rsid w:val="00F97256"/>
    <w:rsid w:val="00F9749E"/>
    <w:rsid w:val="00F97F66"/>
    <w:rsid w:val="00FA05E8"/>
    <w:rsid w:val="00FA1B85"/>
    <w:rsid w:val="00FA1F6C"/>
    <w:rsid w:val="00FA2550"/>
    <w:rsid w:val="00FA352B"/>
    <w:rsid w:val="00FA413C"/>
    <w:rsid w:val="00FA68EA"/>
    <w:rsid w:val="00FA754B"/>
    <w:rsid w:val="00FA7CD5"/>
    <w:rsid w:val="00FB3955"/>
    <w:rsid w:val="00FB56F9"/>
    <w:rsid w:val="00FB6B4A"/>
    <w:rsid w:val="00FC50EC"/>
    <w:rsid w:val="00FC5107"/>
    <w:rsid w:val="00FC7BDE"/>
    <w:rsid w:val="00FD1B92"/>
    <w:rsid w:val="00FD68A9"/>
    <w:rsid w:val="00FD7364"/>
    <w:rsid w:val="00FD77F0"/>
    <w:rsid w:val="00FD7AE8"/>
    <w:rsid w:val="00FE0BB4"/>
    <w:rsid w:val="00FE0DD2"/>
    <w:rsid w:val="00FE2910"/>
    <w:rsid w:val="00FE7110"/>
    <w:rsid w:val="00FE71DC"/>
    <w:rsid w:val="00FF0185"/>
    <w:rsid w:val="00FF142B"/>
    <w:rsid w:val="00FF1626"/>
    <w:rsid w:val="00FF177E"/>
    <w:rsid w:val="00FF21BA"/>
    <w:rsid w:val="00FF2705"/>
    <w:rsid w:val="00FF29D2"/>
    <w:rsid w:val="00FF2CC1"/>
    <w:rsid w:val="00FF3A5F"/>
    <w:rsid w:val="00FF4C71"/>
    <w:rsid w:val="00FF50AE"/>
    <w:rsid w:val="00FF5965"/>
    <w:rsid w:val="00FF5DA6"/>
    <w:rsid w:val="00FF7665"/>
    <w:rsid w:val="00FF77E1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uiPriority="99"/>
    <w:lsdException w:name="HTML Acronym" w:uiPriority="9"/>
    <w:lsdException w:name="HTML Address" w:uiPriority="9"/>
    <w:lsdException w:name="HTML Cite" w:uiPriority="9"/>
    <w:lsdException w:name="HTML Code" w:uiPriority="9"/>
    <w:lsdException w:name="HTML Definition" w:uiPriority="9"/>
    <w:lsdException w:name="HTML Keyboard" w:uiPriority="9"/>
    <w:lsdException w:name="HTML Preformatted" w:uiPriority="99"/>
    <w:lsdException w:name="HTML Sample" w:uiPriority="9"/>
    <w:lsdException w:name="HTML Typewriter" w:uiPriority="99"/>
    <w:lsdException w:name="HTML Variable" w:uiPriority="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3">
    <w:name w:val="Normal"/>
    <w:qFormat/>
    <w:rsid w:val="00AB6D5A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3"/>
    <w:next w:val="a4"/>
    <w:link w:val="1Char"/>
    <w:qFormat/>
    <w:rsid w:val="00174CA4"/>
    <w:pPr>
      <w:numPr>
        <w:numId w:val="4"/>
      </w:numPr>
      <w:spacing w:beforeLines="50" w:before="156" w:afterLines="50" w:after="156"/>
      <w:ind w:left="0" w:firstLine="0"/>
      <w:outlineLvl w:val="0"/>
    </w:pPr>
    <w:rPr>
      <w:rFonts w:ascii="微软雅黑" w:eastAsia="微软雅黑" w:hAnsi="微软雅黑"/>
      <w:b/>
      <w:bCs/>
      <w:kern w:val="0"/>
      <w:sz w:val="32"/>
      <w:szCs w:val="28"/>
    </w:rPr>
  </w:style>
  <w:style w:type="paragraph" w:styleId="20">
    <w:name w:val="heading 2"/>
    <w:basedOn w:val="a3"/>
    <w:next w:val="a4"/>
    <w:link w:val="2Char"/>
    <w:qFormat/>
    <w:rsid w:val="00174CA4"/>
    <w:pPr>
      <w:keepNext/>
      <w:keepLines/>
      <w:numPr>
        <w:ilvl w:val="1"/>
        <w:numId w:val="4"/>
      </w:numPr>
      <w:spacing w:beforeLines="50" w:before="156" w:afterLines="50" w:after="156"/>
      <w:ind w:leftChars="50" w:left="477" w:hanging="357"/>
      <w:outlineLvl w:val="1"/>
    </w:pPr>
    <w:rPr>
      <w:rFonts w:ascii="微软雅黑" w:eastAsia="微软雅黑" w:hAnsi="微软雅黑"/>
      <w:b/>
      <w:bCs/>
      <w:sz w:val="28"/>
      <w:szCs w:val="28"/>
    </w:rPr>
  </w:style>
  <w:style w:type="paragraph" w:styleId="3">
    <w:name w:val="heading 3"/>
    <w:basedOn w:val="a3"/>
    <w:next w:val="a4"/>
    <w:link w:val="3Char"/>
    <w:qFormat/>
    <w:rsid w:val="00174CA4"/>
    <w:pPr>
      <w:keepNext/>
      <w:keepLines/>
      <w:numPr>
        <w:ilvl w:val="2"/>
        <w:numId w:val="4"/>
      </w:numPr>
      <w:snapToGrid w:val="0"/>
      <w:spacing w:beforeLines="50" w:before="156" w:afterLines="50" w:after="156"/>
      <w:ind w:leftChars="75" w:left="900"/>
      <w:outlineLvl w:val="2"/>
    </w:pPr>
    <w:rPr>
      <w:rFonts w:ascii="微软雅黑" w:eastAsia="微软雅黑" w:hAnsi="微软雅黑"/>
      <w:b/>
      <w:bCs/>
      <w:noProof/>
      <w:szCs w:val="32"/>
    </w:rPr>
  </w:style>
  <w:style w:type="paragraph" w:styleId="4">
    <w:name w:val="heading 4"/>
    <w:basedOn w:val="a3"/>
    <w:next w:val="a4"/>
    <w:link w:val="4Char"/>
    <w:qFormat/>
    <w:rsid w:val="00174CA4"/>
    <w:pPr>
      <w:keepNext/>
      <w:keepLines/>
      <w:numPr>
        <w:ilvl w:val="3"/>
        <w:numId w:val="4"/>
      </w:numPr>
      <w:spacing w:beforeLines="50" w:before="156" w:afterLines="50" w:after="156"/>
      <w:ind w:leftChars="100" w:left="960"/>
      <w:outlineLvl w:val="3"/>
    </w:pPr>
    <w:rPr>
      <w:rFonts w:cstheme="majorBidi"/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3C7566"/>
    <w:rPr>
      <w:color w:val="0000FF"/>
      <w:u w:val="single"/>
    </w:rPr>
  </w:style>
  <w:style w:type="character" w:styleId="a9">
    <w:name w:val="Strong"/>
    <w:uiPriority w:val="22"/>
    <w:rsid w:val="003C7566"/>
    <w:rPr>
      <w:b/>
      <w:bCs/>
    </w:rPr>
  </w:style>
  <w:style w:type="character" w:customStyle="1" w:styleId="1Char">
    <w:name w:val="标题 1 Char"/>
    <w:link w:val="1"/>
    <w:rsid w:val="00174CA4"/>
    <w:rPr>
      <w:rFonts w:ascii="微软雅黑" w:eastAsia="微软雅黑" w:hAnsi="微软雅黑"/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a">
    <w:name w:val="header"/>
    <w:basedOn w:val="a3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3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3"/>
    <w:next w:val="a3"/>
    <w:uiPriority w:val="39"/>
    <w:unhideWhenUsed/>
    <w:rsid w:val="003C7566"/>
  </w:style>
  <w:style w:type="paragraph" w:styleId="ac">
    <w:name w:val="footer"/>
    <w:basedOn w:val="a3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174CA4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d">
    <w:name w:val="List Paragraph"/>
    <w:basedOn w:val="a3"/>
    <w:link w:val="Char0"/>
    <w:uiPriority w:val="34"/>
    <w:rsid w:val="003C7566"/>
    <w:pPr>
      <w:ind w:firstLine="420"/>
    </w:pPr>
  </w:style>
  <w:style w:type="paragraph" w:styleId="TOC">
    <w:name w:val="TOC Heading"/>
    <w:basedOn w:val="1"/>
    <w:next w:val="a3"/>
    <w:uiPriority w:val="39"/>
    <w:unhideWhenUsed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3"/>
    <w:next w:val="a3"/>
    <w:autoRedefine/>
    <w:uiPriority w:val="39"/>
    <w:rsid w:val="003C7566"/>
    <w:pPr>
      <w:ind w:leftChars="200" w:left="420"/>
    </w:pPr>
  </w:style>
  <w:style w:type="paragraph" w:customStyle="1" w:styleId="ae">
    <w:name w:val="程序"/>
    <w:basedOn w:val="a3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3"/>
    <w:rsid w:val="003C7566"/>
    <w:pPr>
      <w:numPr>
        <w:numId w:val="1"/>
      </w:numPr>
    </w:pPr>
  </w:style>
  <w:style w:type="paragraph" w:customStyle="1" w:styleId="a">
    <w:name w:val="小节格式"/>
    <w:basedOn w:val="a3"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3"/>
    <w:link w:val="Char1"/>
    <w:rsid w:val="00C67160"/>
    <w:pPr>
      <w:pBdr>
        <w:top w:val="single" w:sz="6" w:space="1" w:color="D9D9D9" w:themeColor="background1" w:themeShade="D9"/>
        <w:left w:val="single" w:sz="6" w:space="4" w:color="D9D9D9" w:themeColor="background1" w:themeShade="D9"/>
        <w:bottom w:val="single" w:sz="6" w:space="1" w:color="D9D9D9" w:themeColor="background1" w:themeShade="D9"/>
        <w:right w:val="single" w:sz="6" w:space="4" w:color="D9D9D9" w:themeColor="background1" w:themeShade="D9"/>
      </w:pBdr>
      <w:shd w:val="clear" w:color="auto" w:fill="DEE3E6"/>
    </w:pPr>
    <w:rPr>
      <w:rFonts w:ascii="宋体" w:hAnsi="宋体"/>
    </w:rPr>
  </w:style>
  <w:style w:type="paragraph" w:customStyle="1" w:styleId="af0">
    <w:name w:val="图表标题"/>
    <w:basedOn w:val="a3"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3"/>
    <w:rsid w:val="003C7566"/>
    <w:pPr>
      <w:shd w:val="clear" w:color="auto" w:fill="FABF8F"/>
    </w:pPr>
    <w:rPr>
      <w:b/>
    </w:rPr>
  </w:style>
  <w:style w:type="paragraph" w:styleId="af2">
    <w:name w:val="Title"/>
    <w:basedOn w:val="a3"/>
    <w:next w:val="a3"/>
    <w:link w:val="Char2"/>
    <w:qFormat/>
    <w:rsid w:val="00CD5759"/>
    <w:pPr>
      <w:spacing w:beforeLines="50" w:before="156" w:afterLines="50" w:after="156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Char2">
    <w:name w:val="标题 Char"/>
    <w:link w:val="af2"/>
    <w:rsid w:val="00CD5759"/>
    <w:rPr>
      <w:rFonts w:ascii="微软雅黑" w:eastAsia="微软雅黑" w:hAnsi="微软雅黑"/>
      <w:b/>
      <w:bCs/>
      <w:kern w:val="2"/>
      <w:sz w:val="32"/>
      <w:szCs w:val="32"/>
    </w:rPr>
  </w:style>
  <w:style w:type="table" w:styleId="af3">
    <w:name w:val="Table Grid"/>
    <w:basedOn w:val="a6"/>
    <w:uiPriority w:val="3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174CA4"/>
    <w:rPr>
      <w:rFonts w:ascii="微软雅黑" w:eastAsia="微软雅黑" w:hAnsi="微软雅黑"/>
      <w:b/>
      <w:bCs/>
      <w:noProof/>
      <w:kern w:val="2"/>
      <w:sz w:val="24"/>
      <w:szCs w:val="32"/>
    </w:rPr>
  </w:style>
  <w:style w:type="character" w:customStyle="1" w:styleId="Char">
    <w:name w:val="页脚 Char"/>
    <w:link w:val="ac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4">
    <w:name w:val="Balloon Text"/>
    <w:basedOn w:val="a3"/>
    <w:link w:val="Char3"/>
    <w:rsid w:val="006A6D7B"/>
    <w:rPr>
      <w:sz w:val="18"/>
      <w:szCs w:val="18"/>
    </w:rPr>
  </w:style>
  <w:style w:type="character" w:customStyle="1" w:styleId="Char3">
    <w:name w:val="批注框文本 Char"/>
    <w:basedOn w:val="a5"/>
    <w:link w:val="af4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5"/>
    <w:link w:val="4"/>
    <w:rsid w:val="00174CA4"/>
    <w:rPr>
      <w:rFonts w:cstheme="majorBidi"/>
      <w:b/>
      <w:bCs/>
      <w:kern w:val="2"/>
      <w:sz w:val="24"/>
      <w:szCs w:val="28"/>
    </w:rPr>
  </w:style>
  <w:style w:type="paragraph" w:styleId="30">
    <w:name w:val="toc 3"/>
    <w:basedOn w:val="a3"/>
    <w:next w:val="a3"/>
    <w:autoRedefine/>
    <w:uiPriority w:val="39"/>
    <w:unhideWhenUsed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5"/>
    <w:rsid w:val="00DB5D45"/>
  </w:style>
  <w:style w:type="character" w:styleId="af5">
    <w:name w:val="Emphasis"/>
    <w:basedOn w:val="a5"/>
    <w:uiPriority w:val="20"/>
    <w:rsid w:val="002A3417"/>
    <w:rPr>
      <w:i/>
      <w:iCs/>
    </w:rPr>
  </w:style>
  <w:style w:type="paragraph" w:customStyle="1" w:styleId="first">
    <w:name w:val="first"/>
    <w:basedOn w:val="a3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3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5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3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5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5"/>
    <w:rsid w:val="008E40A4"/>
  </w:style>
  <w:style w:type="character" w:customStyle="1" w:styleId="p">
    <w:name w:val="p"/>
    <w:basedOn w:val="a5"/>
    <w:rsid w:val="008E40A4"/>
  </w:style>
  <w:style w:type="character" w:customStyle="1" w:styleId="o">
    <w:name w:val="o"/>
    <w:basedOn w:val="a5"/>
    <w:rsid w:val="008E40A4"/>
  </w:style>
  <w:style w:type="character" w:customStyle="1" w:styleId="mi">
    <w:name w:val="mi"/>
    <w:basedOn w:val="a5"/>
    <w:rsid w:val="008E40A4"/>
  </w:style>
  <w:style w:type="character" w:customStyle="1" w:styleId="s2">
    <w:name w:val="s2"/>
    <w:basedOn w:val="a5"/>
    <w:rsid w:val="008E40A4"/>
  </w:style>
  <w:style w:type="character" w:customStyle="1" w:styleId="kd">
    <w:name w:val="kd"/>
    <w:basedOn w:val="a5"/>
    <w:rsid w:val="00B917EB"/>
  </w:style>
  <w:style w:type="character" w:customStyle="1" w:styleId="k">
    <w:name w:val="k"/>
    <w:basedOn w:val="a5"/>
    <w:rsid w:val="00B917EB"/>
  </w:style>
  <w:style w:type="character" w:customStyle="1" w:styleId="c1">
    <w:name w:val="c1"/>
    <w:basedOn w:val="a5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4">
    <w:name w:val="我的正文"/>
    <w:basedOn w:val="a3"/>
    <w:link w:val="Char4"/>
    <w:qFormat/>
    <w:rsid w:val="00F951E1"/>
    <w:pPr>
      <w:ind w:firstLineChars="200" w:firstLine="480"/>
    </w:pPr>
  </w:style>
  <w:style w:type="paragraph" w:customStyle="1" w:styleId="31">
    <w:name w:val="样式3"/>
    <w:basedOn w:val="af"/>
    <w:link w:val="3Char0"/>
    <w:rsid w:val="00D80A24"/>
    <w:pPr>
      <w:shd w:val="clear" w:color="auto" w:fill="0D0D0D" w:themeFill="text1" w:themeFillTint="F2"/>
      <w:snapToGrid w:val="0"/>
    </w:pPr>
    <w:rPr>
      <w:rFonts w:ascii="微软雅黑" w:eastAsia="微软雅黑" w:hAnsi="微软雅黑"/>
      <w:b/>
    </w:rPr>
  </w:style>
  <w:style w:type="character" w:customStyle="1" w:styleId="Char4">
    <w:name w:val="我的正文 Char"/>
    <w:basedOn w:val="a5"/>
    <w:link w:val="a4"/>
    <w:rsid w:val="00F951E1"/>
    <w:rPr>
      <w:kern w:val="2"/>
      <w:sz w:val="24"/>
      <w:szCs w:val="22"/>
    </w:rPr>
  </w:style>
  <w:style w:type="character" w:customStyle="1" w:styleId="3Char0">
    <w:name w:val="样式3 Char"/>
    <w:basedOn w:val="a5"/>
    <w:link w:val="31"/>
    <w:rsid w:val="00D80A24"/>
    <w:rPr>
      <w:rFonts w:ascii="微软雅黑" w:eastAsia="微软雅黑" w:hAnsi="微软雅黑"/>
      <w:b/>
      <w:kern w:val="2"/>
      <w:sz w:val="24"/>
      <w:szCs w:val="22"/>
      <w:shd w:val="clear" w:color="auto" w:fill="0D0D0D" w:themeFill="text1" w:themeFillTint="F2"/>
    </w:rPr>
  </w:style>
  <w:style w:type="paragraph" w:customStyle="1" w:styleId="af6">
    <w:name w:val="表头"/>
    <w:basedOn w:val="a3"/>
    <w:link w:val="Char5"/>
    <w:rsid w:val="00A64419"/>
    <w:pPr>
      <w:widowControl/>
    </w:pPr>
    <w:rPr>
      <w:rFonts w:ascii="宋体" w:hAnsi="宋体" w:cs="宋体"/>
      <w:b/>
      <w:color w:val="FFFFFF" w:themeColor="background1"/>
      <w:kern w:val="0"/>
      <w:sz w:val="28"/>
      <w:szCs w:val="21"/>
    </w:rPr>
  </w:style>
  <w:style w:type="character" w:customStyle="1" w:styleId="Char5">
    <w:name w:val="表头 Char"/>
    <w:basedOn w:val="a5"/>
    <w:link w:val="af6"/>
    <w:rsid w:val="00A64419"/>
    <w:rPr>
      <w:rFonts w:ascii="宋体" w:hAnsi="宋体" w:cs="宋体"/>
      <w:b/>
      <w:color w:val="FFFFFF" w:themeColor="background1"/>
      <w:sz w:val="28"/>
      <w:szCs w:val="21"/>
    </w:rPr>
  </w:style>
  <w:style w:type="paragraph" w:customStyle="1" w:styleId="a1">
    <w:name w:val="序号"/>
    <w:basedOn w:val="ad"/>
    <w:link w:val="Char6"/>
    <w:rsid w:val="001B751F"/>
    <w:pPr>
      <w:numPr>
        <w:numId w:val="5"/>
      </w:numPr>
    </w:pPr>
  </w:style>
  <w:style w:type="character" w:customStyle="1" w:styleId="Char0">
    <w:name w:val="列出段落 Char"/>
    <w:basedOn w:val="a5"/>
    <w:link w:val="ad"/>
    <w:uiPriority w:val="34"/>
    <w:rsid w:val="001B751F"/>
    <w:rPr>
      <w:kern w:val="2"/>
      <w:sz w:val="24"/>
      <w:szCs w:val="22"/>
    </w:rPr>
  </w:style>
  <w:style w:type="character" w:customStyle="1" w:styleId="Char6">
    <w:name w:val="序号 Char"/>
    <w:basedOn w:val="Char0"/>
    <w:link w:val="a1"/>
    <w:rsid w:val="001B751F"/>
    <w:rPr>
      <w:kern w:val="2"/>
      <w:sz w:val="24"/>
      <w:szCs w:val="22"/>
    </w:rPr>
  </w:style>
  <w:style w:type="paragraph" w:styleId="af7">
    <w:name w:val="Document Map"/>
    <w:basedOn w:val="a3"/>
    <w:link w:val="Char7"/>
    <w:semiHidden/>
    <w:unhideWhenUsed/>
    <w:rsid w:val="00075FEB"/>
    <w:rPr>
      <w:rFonts w:ascii="宋体"/>
      <w:sz w:val="18"/>
      <w:szCs w:val="18"/>
    </w:rPr>
  </w:style>
  <w:style w:type="character" w:customStyle="1" w:styleId="Char7">
    <w:name w:val="文档结构图 Char"/>
    <w:basedOn w:val="a5"/>
    <w:link w:val="af7"/>
    <w:semiHidden/>
    <w:rsid w:val="00075FEB"/>
    <w:rPr>
      <w:rFonts w:ascii="宋体"/>
      <w:kern w:val="2"/>
      <w:sz w:val="18"/>
      <w:szCs w:val="18"/>
    </w:rPr>
  </w:style>
  <w:style w:type="paragraph" w:customStyle="1" w:styleId="af8">
    <w:name w:val="微软雅黑"/>
    <w:basedOn w:val="a4"/>
    <w:link w:val="Char8"/>
    <w:rsid w:val="0047664A"/>
    <w:pPr>
      <w:snapToGrid w:val="0"/>
      <w:spacing w:line="240" w:lineRule="auto"/>
    </w:pPr>
    <w:rPr>
      <w:rFonts w:ascii="微软雅黑" w:eastAsia="微软雅黑" w:hAnsi="微软雅黑"/>
      <w:b/>
    </w:rPr>
  </w:style>
  <w:style w:type="paragraph" w:customStyle="1" w:styleId="12">
    <w:name w:val="强调1"/>
    <w:basedOn w:val="a4"/>
    <w:link w:val="1Char0"/>
    <w:rsid w:val="00596FC4"/>
    <w:pPr>
      <w:ind w:firstLine="482"/>
    </w:pPr>
    <w:rPr>
      <w:b/>
      <w:shd w:val="clear" w:color="auto" w:fill="C00000"/>
    </w:rPr>
  </w:style>
  <w:style w:type="character" w:customStyle="1" w:styleId="Char8">
    <w:name w:val="微软雅黑 Char"/>
    <w:basedOn w:val="Char4"/>
    <w:link w:val="af8"/>
    <w:rsid w:val="0047664A"/>
    <w:rPr>
      <w:rFonts w:ascii="微软雅黑" w:eastAsia="微软雅黑" w:hAnsi="微软雅黑"/>
      <w:b/>
      <w:kern w:val="2"/>
      <w:sz w:val="24"/>
      <w:szCs w:val="22"/>
    </w:rPr>
  </w:style>
  <w:style w:type="character" w:customStyle="1" w:styleId="1Char0">
    <w:name w:val="强调1 Char"/>
    <w:basedOn w:val="Char4"/>
    <w:link w:val="12"/>
    <w:rsid w:val="00596FC4"/>
    <w:rPr>
      <w:b/>
      <w:kern w:val="2"/>
      <w:sz w:val="24"/>
      <w:szCs w:val="22"/>
    </w:rPr>
  </w:style>
  <w:style w:type="paragraph" w:styleId="af9">
    <w:name w:val="Date"/>
    <w:basedOn w:val="a3"/>
    <w:next w:val="a3"/>
    <w:link w:val="Char9"/>
    <w:rsid w:val="005E32CC"/>
    <w:pPr>
      <w:ind w:leftChars="2500" w:left="100"/>
    </w:pPr>
  </w:style>
  <w:style w:type="character" w:customStyle="1" w:styleId="Char9">
    <w:name w:val="日期 Char"/>
    <w:basedOn w:val="a5"/>
    <w:link w:val="af9"/>
    <w:rsid w:val="005E32CC"/>
    <w:rPr>
      <w:kern w:val="2"/>
      <w:sz w:val="24"/>
      <w:szCs w:val="22"/>
    </w:rPr>
  </w:style>
  <w:style w:type="table" w:customStyle="1" w:styleId="13">
    <w:name w:val="网格型浅色1"/>
    <w:basedOn w:val="a6"/>
    <w:uiPriority w:val="40"/>
    <w:rsid w:val="0044592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无格式表格 11"/>
    <w:basedOn w:val="a6"/>
    <w:uiPriority w:val="41"/>
    <w:rsid w:val="00A32B1C"/>
    <w:tblPr>
      <w:tblStyleRowBandSize w:val="1"/>
      <w:tblStyleColBandSize w:val="1"/>
      <w:tblInd w:w="0" w:type="dxa"/>
      <w:tblBorders>
        <w:top w:val="single" w:sz="12" w:space="0" w:color="262626" w:themeColor="text1" w:themeTint="D9"/>
        <w:bottom w:val="single" w:sz="12" w:space="0" w:color="262626" w:themeColor="text1" w:themeTint="D9"/>
        <w:insideH w:val="single" w:sz="6" w:space="0" w:color="262626" w:themeColor="text1" w:themeTint="D9"/>
        <w:insideV w:val="single" w:sz="6" w:space="0" w:color="262626" w:themeColor="text1" w:themeTint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table" w:customStyle="1" w:styleId="210">
    <w:name w:val="无格式表格 21"/>
    <w:basedOn w:val="a6"/>
    <w:uiPriority w:val="42"/>
    <w:rsid w:val="0044592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a">
    <w:name w:val="caption"/>
    <w:basedOn w:val="a3"/>
    <w:next w:val="a3"/>
    <w:unhideWhenUsed/>
    <w:rsid w:val="002E1F1D"/>
    <w:rPr>
      <w:rFonts w:asciiTheme="majorHAnsi" w:eastAsia="黑体" w:hAnsiTheme="majorHAnsi" w:cstheme="majorBidi"/>
      <w:sz w:val="20"/>
      <w:szCs w:val="20"/>
    </w:rPr>
  </w:style>
  <w:style w:type="paragraph" w:customStyle="1" w:styleId="a0">
    <w:name w:val="项目符号样式"/>
    <w:basedOn w:val="a4"/>
    <w:link w:val="Chara"/>
    <w:rsid w:val="006F4909"/>
    <w:pPr>
      <w:numPr>
        <w:numId w:val="7"/>
      </w:numPr>
      <w:ind w:firstLineChars="0" w:firstLine="0"/>
    </w:pPr>
  </w:style>
  <w:style w:type="character" w:customStyle="1" w:styleId="Chara">
    <w:name w:val="项目符号样式 Char"/>
    <w:basedOn w:val="Char4"/>
    <w:link w:val="a0"/>
    <w:rsid w:val="006F4909"/>
    <w:rPr>
      <w:kern w:val="2"/>
      <w:sz w:val="24"/>
      <w:szCs w:val="22"/>
    </w:rPr>
  </w:style>
  <w:style w:type="paragraph" w:customStyle="1" w:styleId="afb">
    <w:name w:val="黑色背景"/>
    <w:basedOn w:val="a3"/>
    <w:link w:val="Charb"/>
    <w:rsid w:val="007200BE"/>
    <w:pPr>
      <w:shd w:val="clear" w:color="auto" w:fill="0D0D0D" w:themeFill="text1" w:themeFillTint="F2"/>
      <w:snapToGrid w:val="0"/>
      <w:spacing w:line="312" w:lineRule="auto"/>
    </w:pPr>
  </w:style>
  <w:style w:type="character" w:customStyle="1" w:styleId="Charb">
    <w:name w:val="黑色背景 Char"/>
    <w:basedOn w:val="a5"/>
    <w:link w:val="afb"/>
    <w:rsid w:val="007200BE"/>
    <w:rPr>
      <w:kern w:val="2"/>
      <w:sz w:val="24"/>
      <w:szCs w:val="22"/>
      <w:shd w:val="clear" w:color="auto" w:fill="0D0D0D" w:themeFill="text1" w:themeFillTint="F2"/>
    </w:rPr>
  </w:style>
  <w:style w:type="paragraph" w:customStyle="1" w:styleId="afc">
    <w:name w:val="程序代码"/>
    <w:basedOn w:val="a3"/>
    <w:link w:val="Charc"/>
    <w:rsid w:val="002740CB"/>
    <w:pPr>
      <w:widowControl/>
      <w:pBdr>
        <w:top w:val="single" w:sz="4" w:space="1" w:color="A6A6A6" w:themeColor="background1" w:themeShade="A6"/>
        <w:bottom w:val="single" w:sz="4" w:space="1" w:color="A6A6A6" w:themeColor="background1" w:themeShade="A6"/>
      </w:pBdr>
      <w:shd w:val="clear" w:color="auto" w:fill="D9D9D9"/>
      <w:spacing w:line="288" w:lineRule="auto"/>
    </w:pPr>
    <w:rPr>
      <w:rFonts w:ascii="宋体" w:hAnsi="宋体" w:cs="宋体"/>
      <w:kern w:val="0"/>
      <w:szCs w:val="21"/>
    </w:rPr>
  </w:style>
  <w:style w:type="character" w:styleId="afd">
    <w:name w:val="Intense Reference"/>
    <w:aliases w:val="注释"/>
    <w:basedOn w:val="a5"/>
    <w:uiPriority w:val="32"/>
    <w:rsid w:val="00953EE7"/>
    <w:rPr>
      <w:rFonts w:ascii="微软雅黑" w:eastAsia="黑体" w:hAnsi="微软雅黑"/>
      <w:bCs/>
      <w:smallCaps/>
      <w:color w:val="0070C0"/>
      <w:spacing w:val="5"/>
    </w:rPr>
  </w:style>
  <w:style w:type="character" w:customStyle="1" w:styleId="Charc">
    <w:name w:val="程序代码 Char"/>
    <w:basedOn w:val="a5"/>
    <w:link w:val="afc"/>
    <w:rsid w:val="002740CB"/>
    <w:rPr>
      <w:rFonts w:ascii="宋体" w:hAnsi="宋体" w:cs="宋体"/>
      <w:sz w:val="24"/>
      <w:szCs w:val="21"/>
      <w:shd w:val="clear" w:color="auto" w:fill="D9D9D9"/>
    </w:rPr>
  </w:style>
  <w:style w:type="paragraph" w:customStyle="1" w:styleId="afe">
    <w:name w:val="代码"/>
    <w:basedOn w:val="af"/>
    <w:link w:val="Chard"/>
    <w:qFormat/>
    <w:rsid w:val="0004709A"/>
    <w:pPr>
      <w:ind w:firstLineChars="200" w:firstLine="480"/>
    </w:pPr>
  </w:style>
  <w:style w:type="paragraph" w:customStyle="1" w:styleId="aff">
    <w:name w:val="代码注释"/>
    <w:basedOn w:val="a4"/>
    <w:link w:val="Chare"/>
    <w:rsid w:val="00387F9D"/>
    <w:pPr>
      <w:snapToGrid w:val="0"/>
      <w:ind w:firstLineChars="0" w:firstLine="0"/>
    </w:pPr>
    <w:rPr>
      <w:color w:val="0070C0"/>
    </w:rPr>
  </w:style>
  <w:style w:type="character" w:customStyle="1" w:styleId="Char1">
    <w:name w:val="答题 Char"/>
    <w:basedOn w:val="a5"/>
    <w:link w:val="af"/>
    <w:rsid w:val="00423331"/>
    <w:rPr>
      <w:rFonts w:ascii="宋体" w:hAnsi="宋体"/>
      <w:kern w:val="2"/>
      <w:sz w:val="24"/>
      <w:szCs w:val="22"/>
      <w:shd w:val="clear" w:color="auto" w:fill="DEE3E6"/>
    </w:rPr>
  </w:style>
  <w:style w:type="character" w:customStyle="1" w:styleId="Chard">
    <w:name w:val="代码 Char"/>
    <w:basedOn w:val="Char1"/>
    <w:link w:val="afe"/>
    <w:rsid w:val="0004709A"/>
    <w:rPr>
      <w:rFonts w:ascii="宋体" w:hAnsi="宋体"/>
      <w:kern w:val="2"/>
      <w:sz w:val="24"/>
      <w:szCs w:val="22"/>
      <w:shd w:val="clear" w:color="auto" w:fill="DEE3E6"/>
    </w:rPr>
  </w:style>
  <w:style w:type="paragraph" w:customStyle="1" w:styleId="a2">
    <w:name w:val="数字序号样式"/>
    <w:basedOn w:val="a4"/>
    <w:link w:val="Charf"/>
    <w:rsid w:val="00387F9D"/>
    <w:pPr>
      <w:numPr>
        <w:numId w:val="6"/>
      </w:numPr>
      <w:ind w:firstLineChars="0" w:firstLine="0"/>
    </w:pPr>
    <w:rPr>
      <w:noProof/>
    </w:rPr>
  </w:style>
  <w:style w:type="character" w:customStyle="1" w:styleId="Chare">
    <w:name w:val="代码注释 Char"/>
    <w:basedOn w:val="Char4"/>
    <w:link w:val="aff"/>
    <w:rsid w:val="00387F9D"/>
    <w:rPr>
      <w:color w:val="0070C0"/>
      <w:kern w:val="2"/>
      <w:sz w:val="24"/>
      <w:szCs w:val="22"/>
    </w:rPr>
  </w:style>
  <w:style w:type="paragraph" w:customStyle="1" w:styleId="Note0">
    <w:name w:val="Note文本样式"/>
    <w:basedOn w:val="a3"/>
    <w:link w:val="NoteChar"/>
    <w:qFormat/>
    <w:rsid w:val="00664986"/>
    <w:pPr>
      <w:pBdr>
        <w:top w:val="single" w:sz="2" w:space="1" w:color="B8CCE4" w:themeColor="accent1" w:themeTint="66"/>
        <w:left w:val="single" w:sz="2" w:space="4" w:color="B8CCE4" w:themeColor="accent1" w:themeTint="66"/>
        <w:bottom w:val="single" w:sz="2" w:space="1" w:color="B8CCE4" w:themeColor="accent1" w:themeTint="66"/>
        <w:right w:val="single" w:sz="2" w:space="4" w:color="B8CCE4" w:themeColor="accent1" w:themeTint="66"/>
      </w:pBdr>
      <w:shd w:val="clear" w:color="auto" w:fill="D9EDF7"/>
    </w:pPr>
    <w:rPr>
      <w:color w:val="0065B0"/>
    </w:rPr>
  </w:style>
  <w:style w:type="character" w:customStyle="1" w:styleId="Charf">
    <w:name w:val="数字序号样式 Char"/>
    <w:basedOn w:val="Char4"/>
    <w:link w:val="a2"/>
    <w:rsid w:val="00387F9D"/>
    <w:rPr>
      <w:noProof/>
      <w:kern w:val="2"/>
      <w:sz w:val="24"/>
      <w:szCs w:val="22"/>
    </w:rPr>
  </w:style>
  <w:style w:type="paragraph" w:customStyle="1" w:styleId="Note">
    <w:name w:val="Note项目符号样式"/>
    <w:basedOn w:val="ad"/>
    <w:link w:val="NoteChar0"/>
    <w:qFormat/>
    <w:rsid w:val="005A381C"/>
    <w:pPr>
      <w:numPr>
        <w:numId w:val="8"/>
      </w:numPr>
      <w:pBdr>
        <w:top w:val="single" w:sz="2" w:space="1" w:color="B8CCE4" w:themeColor="accent1" w:themeTint="66"/>
        <w:left w:val="single" w:sz="2" w:space="4" w:color="B8CCE4" w:themeColor="accent1" w:themeTint="66"/>
        <w:bottom w:val="single" w:sz="2" w:space="1" w:color="B8CCE4" w:themeColor="accent1" w:themeTint="66"/>
        <w:right w:val="single" w:sz="2" w:space="4" w:color="B8CCE4" w:themeColor="accent1" w:themeTint="66"/>
      </w:pBdr>
      <w:shd w:val="clear" w:color="auto" w:fill="D9EDF7"/>
      <w:ind w:left="0" w:firstLineChars="200" w:firstLine="480"/>
    </w:pPr>
    <w:rPr>
      <w:color w:val="00589A"/>
    </w:rPr>
  </w:style>
  <w:style w:type="character" w:customStyle="1" w:styleId="NoteChar">
    <w:name w:val="Note文本样式 Char"/>
    <w:basedOn w:val="a5"/>
    <w:link w:val="Note0"/>
    <w:rsid w:val="00664986"/>
    <w:rPr>
      <w:color w:val="0065B0"/>
      <w:kern w:val="2"/>
      <w:sz w:val="24"/>
      <w:szCs w:val="22"/>
      <w:shd w:val="clear" w:color="auto" w:fill="D9EDF7"/>
    </w:rPr>
  </w:style>
  <w:style w:type="paragraph" w:customStyle="1" w:styleId="Warning">
    <w:name w:val="Warning项目符号样式"/>
    <w:basedOn w:val="ad"/>
    <w:link w:val="WarningChar"/>
    <w:qFormat/>
    <w:rsid w:val="005A381C"/>
    <w:pPr>
      <w:numPr>
        <w:numId w:val="9"/>
      </w:numPr>
      <w:pBdr>
        <w:top w:val="single" w:sz="2" w:space="1" w:color="EBCBCB"/>
        <w:left w:val="single" w:sz="2" w:space="4" w:color="EBCBCB"/>
        <w:bottom w:val="single" w:sz="2" w:space="1" w:color="EBCBCB"/>
        <w:right w:val="single" w:sz="2" w:space="4" w:color="EBCBCB"/>
      </w:pBdr>
      <w:shd w:val="clear" w:color="auto" w:fill="F3DFDF"/>
      <w:tabs>
        <w:tab w:val="left" w:pos="709"/>
      </w:tabs>
      <w:ind w:left="0" w:firstLineChars="200" w:firstLine="482"/>
    </w:pPr>
    <w:rPr>
      <w:b/>
      <w:color w:val="A03E3E"/>
    </w:rPr>
  </w:style>
  <w:style w:type="character" w:customStyle="1" w:styleId="NoteChar0">
    <w:name w:val="Note项目符号样式 Char"/>
    <w:basedOn w:val="Char0"/>
    <w:link w:val="Note"/>
    <w:rsid w:val="005A381C"/>
    <w:rPr>
      <w:color w:val="00589A"/>
      <w:kern w:val="2"/>
      <w:sz w:val="24"/>
      <w:szCs w:val="22"/>
      <w:shd w:val="clear" w:color="auto" w:fill="D9EDF7"/>
    </w:rPr>
  </w:style>
  <w:style w:type="paragraph" w:customStyle="1" w:styleId="Warning0">
    <w:name w:val="Warning文本样式"/>
    <w:basedOn w:val="a3"/>
    <w:link w:val="WarningChar0"/>
    <w:qFormat/>
    <w:rsid w:val="0087205C"/>
    <w:pPr>
      <w:pBdr>
        <w:top w:val="single" w:sz="2" w:space="1" w:color="EBCBCB"/>
        <w:left w:val="single" w:sz="2" w:space="4" w:color="EBCBCB"/>
        <w:bottom w:val="single" w:sz="2" w:space="1" w:color="EBCBCB"/>
        <w:right w:val="single" w:sz="2" w:space="4" w:color="EBCBCB"/>
      </w:pBdr>
      <w:shd w:val="clear" w:color="auto" w:fill="F3DFDF"/>
    </w:pPr>
    <w:rPr>
      <w:color w:val="A03E3E"/>
    </w:rPr>
  </w:style>
  <w:style w:type="character" w:customStyle="1" w:styleId="WarningChar">
    <w:name w:val="Warning项目符号样式 Char"/>
    <w:basedOn w:val="Char0"/>
    <w:link w:val="Warning"/>
    <w:rsid w:val="005A381C"/>
    <w:rPr>
      <w:b/>
      <w:color w:val="A03E3E"/>
      <w:kern w:val="2"/>
      <w:sz w:val="24"/>
      <w:szCs w:val="22"/>
      <w:shd w:val="clear" w:color="auto" w:fill="F3DFDF"/>
    </w:rPr>
  </w:style>
  <w:style w:type="table" w:customStyle="1" w:styleId="PlainTable1">
    <w:name w:val="Plain Table 1"/>
    <w:aliases w:val="我的表格样式"/>
    <w:basedOn w:val="a6"/>
    <w:uiPriority w:val="41"/>
    <w:rsid w:val="0068159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WarningChar0">
    <w:name w:val="Warning文本样式 Char"/>
    <w:basedOn w:val="a5"/>
    <w:link w:val="Warning0"/>
    <w:rsid w:val="0087205C"/>
    <w:rPr>
      <w:color w:val="A03E3E"/>
      <w:kern w:val="2"/>
      <w:sz w:val="24"/>
      <w:szCs w:val="22"/>
      <w:shd w:val="clear" w:color="auto" w:fill="F3DFDF"/>
    </w:rPr>
  </w:style>
  <w:style w:type="table" w:customStyle="1" w:styleId="aff0">
    <w:name w:val="自定义的格式"/>
    <w:basedOn w:val="a6"/>
    <w:uiPriority w:val="99"/>
    <w:rsid w:val="00E07DD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样式4"/>
    <w:basedOn w:val="a6"/>
    <w:uiPriority w:val="99"/>
    <w:rsid w:val="006847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uiPriority="99"/>
    <w:lsdException w:name="HTML Acronym" w:uiPriority="9"/>
    <w:lsdException w:name="HTML Address" w:uiPriority="9"/>
    <w:lsdException w:name="HTML Cite" w:uiPriority="9"/>
    <w:lsdException w:name="HTML Code" w:uiPriority="9"/>
    <w:lsdException w:name="HTML Definition" w:uiPriority="9"/>
    <w:lsdException w:name="HTML Keyboard" w:uiPriority="9"/>
    <w:lsdException w:name="HTML Preformatted" w:uiPriority="99"/>
    <w:lsdException w:name="HTML Sample" w:uiPriority="9"/>
    <w:lsdException w:name="HTML Typewriter" w:uiPriority="99"/>
    <w:lsdException w:name="HTML Variable" w:uiPriority="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3">
    <w:name w:val="Normal"/>
    <w:qFormat/>
    <w:rsid w:val="00AB6D5A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3"/>
    <w:next w:val="a4"/>
    <w:link w:val="1Char"/>
    <w:qFormat/>
    <w:rsid w:val="00174CA4"/>
    <w:pPr>
      <w:numPr>
        <w:numId w:val="4"/>
      </w:numPr>
      <w:spacing w:beforeLines="50" w:before="156" w:afterLines="50" w:after="156"/>
      <w:ind w:left="0" w:firstLine="0"/>
      <w:outlineLvl w:val="0"/>
    </w:pPr>
    <w:rPr>
      <w:rFonts w:ascii="微软雅黑" w:eastAsia="微软雅黑" w:hAnsi="微软雅黑"/>
      <w:b/>
      <w:bCs/>
      <w:kern w:val="0"/>
      <w:sz w:val="32"/>
      <w:szCs w:val="28"/>
    </w:rPr>
  </w:style>
  <w:style w:type="paragraph" w:styleId="20">
    <w:name w:val="heading 2"/>
    <w:basedOn w:val="a3"/>
    <w:next w:val="a4"/>
    <w:link w:val="2Char"/>
    <w:qFormat/>
    <w:rsid w:val="00174CA4"/>
    <w:pPr>
      <w:keepNext/>
      <w:keepLines/>
      <w:numPr>
        <w:ilvl w:val="1"/>
        <w:numId w:val="4"/>
      </w:numPr>
      <w:spacing w:beforeLines="50" w:before="156" w:afterLines="50" w:after="156"/>
      <w:ind w:leftChars="50" w:left="477" w:hanging="357"/>
      <w:outlineLvl w:val="1"/>
    </w:pPr>
    <w:rPr>
      <w:rFonts w:ascii="微软雅黑" w:eastAsia="微软雅黑" w:hAnsi="微软雅黑"/>
      <w:b/>
      <w:bCs/>
      <w:sz w:val="28"/>
      <w:szCs w:val="28"/>
    </w:rPr>
  </w:style>
  <w:style w:type="paragraph" w:styleId="3">
    <w:name w:val="heading 3"/>
    <w:basedOn w:val="a3"/>
    <w:next w:val="a4"/>
    <w:link w:val="3Char"/>
    <w:qFormat/>
    <w:rsid w:val="00174CA4"/>
    <w:pPr>
      <w:keepNext/>
      <w:keepLines/>
      <w:numPr>
        <w:ilvl w:val="2"/>
        <w:numId w:val="4"/>
      </w:numPr>
      <w:snapToGrid w:val="0"/>
      <w:spacing w:beforeLines="50" w:before="156" w:afterLines="50" w:after="156"/>
      <w:ind w:leftChars="75" w:left="900"/>
      <w:outlineLvl w:val="2"/>
    </w:pPr>
    <w:rPr>
      <w:rFonts w:ascii="微软雅黑" w:eastAsia="微软雅黑" w:hAnsi="微软雅黑"/>
      <w:b/>
      <w:bCs/>
      <w:noProof/>
      <w:szCs w:val="32"/>
    </w:rPr>
  </w:style>
  <w:style w:type="paragraph" w:styleId="4">
    <w:name w:val="heading 4"/>
    <w:basedOn w:val="a3"/>
    <w:next w:val="a4"/>
    <w:link w:val="4Char"/>
    <w:qFormat/>
    <w:rsid w:val="00174CA4"/>
    <w:pPr>
      <w:keepNext/>
      <w:keepLines/>
      <w:numPr>
        <w:ilvl w:val="3"/>
        <w:numId w:val="4"/>
      </w:numPr>
      <w:spacing w:beforeLines="50" w:before="156" w:afterLines="50" w:after="156"/>
      <w:ind w:leftChars="100" w:left="960"/>
      <w:outlineLvl w:val="3"/>
    </w:pPr>
    <w:rPr>
      <w:rFonts w:cstheme="majorBidi"/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3C7566"/>
    <w:rPr>
      <w:color w:val="0000FF"/>
      <w:u w:val="single"/>
    </w:rPr>
  </w:style>
  <w:style w:type="character" w:styleId="a9">
    <w:name w:val="Strong"/>
    <w:uiPriority w:val="22"/>
    <w:rsid w:val="003C7566"/>
    <w:rPr>
      <w:b/>
      <w:bCs/>
    </w:rPr>
  </w:style>
  <w:style w:type="character" w:customStyle="1" w:styleId="1Char">
    <w:name w:val="标题 1 Char"/>
    <w:link w:val="1"/>
    <w:rsid w:val="00174CA4"/>
    <w:rPr>
      <w:rFonts w:ascii="微软雅黑" w:eastAsia="微软雅黑" w:hAnsi="微软雅黑"/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a">
    <w:name w:val="header"/>
    <w:basedOn w:val="a3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3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3"/>
    <w:next w:val="a3"/>
    <w:uiPriority w:val="39"/>
    <w:unhideWhenUsed/>
    <w:rsid w:val="003C7566"/>
  </w:style>
  <w:style w:type="paragraph" w:styleId="ac">
    <w:name w:val="footer"/>
    <w:basedOn w:val="a3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174CA4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d">
    <w:name w:val="List Paragraph"/>
    <w:basedOn w:val="a3"/>
    <w:link w:val="Char0"/>
    <w:uiPriority w:val="34"/>
    <w:rsid w:val="003C7566"/>
    <w:pPr>
      <w:ind w:firstLine="420"/>
    </w:pPr>
  </w:style>
  <w:style w:type="paragraph" w:styleId="TOC">
    <w:name w:val="TOC Heading"/>
    <w:basedOn w:val="1"/>
    <w:next w:val="a3"/>
    <w:uiPriority w:val="39"/>
    <w:unhideWhenUsed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3"/>
    <w:next w:val="a3"/>
    <w:autoRedefine/>
    <w:uiPriority w:val="39"/>
    <w:rsid w:val="003C7566"/>
    <w:pPr>
      <w:ind w:leftChars="200" w:left="420"/>
    </w:pPr>
  </w:style>
  <w:style w:type="paragraph" w:customStyle="1" w:styleId="ae">
    <w:name w:val="程序"/>
    <w:basedOn w:val="a3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3"/>
    <w:rsid w:val="003C7566"/>
    <w:pPr>
      <w:numPr>
        <w:numId w:val="1"/>
      </w:numPr>
    </w:pPr>
  </w:style>
  <w:style w:type="paragraph" w:customStyle="1" w:styleId="a">
    <w:name w:val="小节格式"/>
    <w:basedOn w:val="a3"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3"/>
    <w:link w:val="Char1"/>
    <w:rsid w:val="00C67160"/>
    <w:pPr>
      <w:pBdr>
        <w:top w:val="single" w:sz="6" w:space="1" w:color="D9D9D9" w:themeColor="background1" w:themeShade="D9"/>
        <w:left w:val="single" w:sz="6" w:space="4" w:color="D9D9D9" w:themeColor="background1" w:themeShade="D9"/>
        <w:bottom w:val="single" w:sz="6" w:space="1" w:color="D9D9D9" w:themeColor="background1" w:themeShade="D9"/>
        <w:right w:val="single" w:sz="6" w:space="4" w:color="D9D9D9" w:themeColor="background1" w:themeShade="D9"/>
      </w:pBdr>
      <w:shd w:val="clear" w:color="auto" w:fill="DEE3E6"/>
    </w:pPr>
    <w:rPr>
      <w:rFonts w:ascii="宋体" w:hAnsi="宋体"/>
    </w:rPr>
  </w:style>
  <w:style w:type="paragraph" w:customStyle="1" w:styleId="af0">
    <w:name w:val="图表标题"/>
    <w:basedOn w:val="a3"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3"/>
    <w:rsid w:val="003C7566"/>
    <w:pPr>
      <w:shd w:val="clear" w:color="auto" w:fill="FABF8F"/>
    </w:pPr>
    <w:rPr>
      <w:b/>
    </w:rPr>
  </w:style>
  <w:style w:type="paragraph" w:styleId="af2">
    <w:name w:val="Title"/>
    <w:basedOn w:val="a3"/>
    <w:next w:val="a3"/>
    <w:link w:val="Char2"/>
    <w:qFormat/>
    <w:rsid w:val="00CD5759"/>
    <w:pPr>
      <w:spacing w:beforeLines="50" w:before="156" w:afterLines="50" w:after="156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Char2">
    <w:name w:val="标题 Char"/>
    <w:link w:val="af2"/>
    <w:rsid w:val="00CD5759"/>
    <w:rPr>
      <w:rFonts w:ascii="微软雅黑" w:eastAsia="微软雅黑" w:hAnsi="微软雅黑"/>
      <w:b/>
      <w:bCs/>
      <w:kern w:val="2"/>
      <w:sz w:val="32"/>
      <w:szCs w:val="32"/>
    </w:rPr>
  </w:style>
  <w:style w:type="table" w:styleId="af3">
    <w:name w:val="Table Grid"/>
    <w:basedOn w:val="a6"/>
    <w:uiPriority w:val="3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174CA4"/>
    <w:rPr>
      <w:rFonts w:ascii="微软雅黑" w:eastAsia="微软雅黑" w:hAnsi="微软雅黑"/>
      <w:b/>
      <w:bCs/>
      <w:noProof/>
      <w:kern w:val="2"/>
      <w:sz w:val="24"/>
      <w:szCs w:val="32"/>
    </w:rPr>
  </w:style>
  <w:style w:type="character" w:customStyle="1" w:styleId="Char">
    <w:name w:val="页脚 Char"/>
    <w:link w:val="ac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4">
    <w:name w:val="Balloon Text"/>
    <w:basedOn w:val="a3"/>
    <w:link w:val="Char3"/>
    <w:rsid w:val="006A6D7B"/>
    <w:rPr>
      <w:sz w:val="18"/>
      <w:szCs w:val="18"/>
    </w:rPr>
  </w:style>
  <w:style w:type="character" w:customStyle="1" w:styleId="Char3">
    <w:name w:val="批注框文本 Char"/>
    <w:basedOn w:val="a5"/>
    <w:link w:val="af4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5"/>
    <w:link w:val="4"/>
    <w:rsid w:val="00174CA4"/>
    <w:rPr>
      <w:rFonts w:cstheme="majorBidi"/>
      <w:b/>
      <w:bCs/>
      <w:kern w:val="2"/>
      <w:sz w:val="24"/>
      <w:szCs w:val="28"/>
    </w:rPr>
  </w:style>
  <w:style w:type="paragraph" w:styleId="30">
    <w:name w:val="toc 3"/>
    <w:basedOn w:val="a3"/>
    <w:next w:val="a3"/>
    <w:autoRedefine/>
    <w:uiPriority w:val="39"/>
    <w:unhideWhenUsed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5"/>
    <w:rsid w:val="00DB5D45"/>
  </w:style>
  <w:style w:type="character" w:styleId="af5">
    <w:name w:val="Emphasis"/>
    <w:basedOn w:val="a5"/>
    <w:uiPriority w:val="20"/>
    <w:rsid w:val="002A3417"/>
    <w:rPr>
      <w:i/>
      <w:iCs/>
    </w:rPr>
  </w:style>
  <w:style w:type="paragraph" w:customStyle="1" w:styleId="first">
    <w:name w:val="first"/>
    <w:basedOn w:val="a3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3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5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3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5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5"/>
    <w:rsid w:val="008E40A4"/>
  </w:style>
  <w:style w:type="character" w:customStyle="1" w:styleId="p">
    <w:name w:val="p"/>
    <w:basedOn w:val="a5"/>
    <w:rsid w:val="008E40A4"/>
  </w:style>
  <w:style w:type="character" w:customStyle="1" w:styleId="o">
    <w:name w:val="o"/>
    <w:basedOn w:val="a5"/>
    <w:rsid w:val="008E40A4"/>
  </w:style>
  <w:style w:type="character" w:customStyle="1" w:styleId="mi">
    <w:name w:val="mi"/>
    <w:basedOn w:val="a5"/>
    <w:rsid w:val="008E40A4"/>
  </w:style>
  <w:style w:type="character" w:customStyle="1" w:styleId="s2">
    <w:name w:val="s2"/>
    <w:basedOn w:val="a5"/>
    <w:rsid w:val="008E40A4"/>
  </w:style>
  <w:style w:type="character" w:customStyle="1" w:styleId="kd">
    <w:name w:val="kd"/>
    <w:basedOn w:val="a5"/>
    <w:rsid w:val="00B917EB"/>
  </w:style>
  <w:style w:type="character" w:customStyle="1" w:styleId="k">
    <w:name w:val="k"/>
    <w:basedOn w:val="a5"/>
    <w:rsid w:val="00B917EB"/>
  </w:style>
  <w:style w:type="character" w:customStyle="1" w:styleId="c1">
    <w:name w:val="c1"/>
    <w:basedOn w:val="a5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4">
    <w:name w:val="我的正文"/>
    <w:basedOn w:val="a3"/>
    <w:link w:val="Char4"/>
    <w:qFormat/>
    <w:rsid w:val="00F951E1"/>
    <w:pPr>
      <w:ind w:firstLineChars="200" w:firstLine="480"/>
    </w:pPr>
  </w:style>
  <w:style w:type="paragraph" w:customStyle="1" w:styleId="31">
    <w:name w:val="样式3"/>
    <w:basedOn w:val="af"/>
    <w:link w:val="3Char0"/>
    <w:rsid w:val="00D80A24"/>
    <w:pPr>
      <w:shd w:val="clear" w:color="auto" w:fill="0D0D0D" w:themeFill="text1" w:themeFillTint="F2"/>
      <w:snapToGrid w:val="0"/>
    </w:pPr>
    <w:rPr>
      <w:rFonts w:ascii="微软雅黑" w:eastAsia="微软雅黑" w:hAnsi="微软雅黑"/>
      <w:b/>
    </w:rPr>
  </w:style>
  <w:style w:type="character" w:customStyle="1" w:styleId="Char4">
    <w:name w:val="我的正文 Char"/>
    <w:basedOn w:val="a5"/>
    <w:link w:val="a4"/>
    <w:rsid w:val="00F951E1"/>
    <w:rPr>
      <w:kern w:val="2"/>
      <w:sz w:val="24"/>
      <w:szCs w:val="22"/>
    </w:rPr>
  </w:style>
  <w:style w:type="character" w:customStyle="1" w:styleId="3Char0">
    <w:name w:val="样式3 Char"/>
    <w:basedOn w:val="a5"/>
    <w:link w:val="31"/>
    <w:rsid w:val="00D80A24"/>
    <w:rPr>
      <w:rFonts w:ascii="微软雅黑" w:eastAsia="微软雅黑" w:hAnsi="微软雅黑"/>
      <w:b/>
      <w:kern w:val="2"/>
      <w:sz w:val="24"/>
      <w:szCs w:val="22"/>
      <w:shd w:val="clear" w:color="auto" w:fill="0D0D0D" w:themeFill="text1" w:themeFillTint="F2"/>
    </w:rPr>
  </w:style>
  <w:style w:type="paragraph" w:customStyle="1" w:styleId="af6">
    <w:name w:val="表头"/>
    <w:basedOn w:val="a3"/>
    <w:link w:val="Char5"/>
    <w:rsid w:val="00A64419"/>
    <w:pPr>
      <w:widowControl/>
    </w:pPr>
    <w:rPr>
      <w:rFonts w:ascii="宋体" w:hAnsi="宋体" w:cs="宋体"/>
      <w:b/>
      <w:color w:val="FFFFFF" w:themeColor="background1"/>
      <w:kern w:val="0"/>
      <w:sz w:val="28"/>
      <w:szCs w:val="21"/>
    </w:rPr>
  </w:style>
  <w:style w:type="character" w:customStyle="1" w:styleId="Char5">
    <w:name w:val="表头 Char"/>
    <w:basedOn w:val="a5"/>
    <w:link w:val="af6"/>
    <w:rsid w:val="00A64419"/>
    <w:rPr>
      <w:rFonts w:ascii="宋体" w:hAnsi="宋体" w:cs="宋体"/>
      <w:b/>
      <w:color w:val="FFFFFF" w:themeColor="background1"/>
      <w:sz w:val="28"/>
      <w:szCs w:val="21"/>
    </w:rPr>
  </w:style>
  <w:style w:type="paragraph" w:customStyle="1" w:styleId="a1">
    <w:name w:val="序号"/>
    <w:basedOn w:val="ad"/>
    <w:link w:val="Char6"/>
    <w:rsid w:val="001B751F"/>
    <w:pPr>
      <w:numPr>
        <w:numId w:val="5"/>
      </w:numPr>
    </w:pPr>
  </w:style>
  <w:style w:type="character" w:customStyle="1" w:styleId="Char0">
    <w:name w:val="列出段落 Char"/>
    <w:basedOn w:val="a5"/>
    <w:link w:val="ad"/>
    <w:uiPriority w:val="34"/>
    <w:rsid w:val="001B751F"/>
    <w:rPr>
      <w:kern w:val="2"/>
      <w:sz w:val="24"/>
      <w:szCs w:val="22"/>
    </w:rPr>
  </w:style>
  <w:style w:type="character" w:customStyle="1" w:styleId="Char6">
    <w:name w:val="序号 Char"/>
    <w:basedOn w:val="Char0"/>
    <w:link w:val="a1"/>
    <w:rsid w:val="001B751F"/>
    <w:rPr>
      <w:kern w:val="2"/>
      <w:sz w:val="24"/>
      <w:szCs w:val="22"/>
    </w:rPr>
  </w:style>
  <w:style w:type="paragraph" w:styleId="af7">
    <w:name w:val="Document Map"/>
    <w:basedOn w:val="a3"/>
    <w:link w:val="Char7"/>
    <w:semiHidden/>
    <w:unhideWhenUsed/>
    <w:rsid w:val="00075FEB"/>
    <w:rPr>
      <w:rFonts w:ascii="宋体"/>
      <w:sz w:val="18"/>
      <w:szCs w:val="18"/>
    </w:rPr>
  </w:style>
  <w:style w:type="character" w:customStyle="1" w:styleId="Char7">
    <w:name w:val="文档结构图 Char"/>
    <w:basedOn w:val="a5"/>
    <w:link w:val="af7"/>
    <w:semiHidden/>
    <w:rsid w:val="00075FEB"/>
    <w:rPr>
      <w:rFonts w:ascii="宋体"/>
      <w:kern w:val="2"/>
      <w:sz w:val="18"/>
      <w:szCs w:val="18"/>
    </w:rPr>
  </w:style>
  <w:style w:type="paragraph" w:customStyle="1" w:styleId="af8">
    <w:name w:val="微软雅黑"/>
    <w:basedOn w:val="a4"/>
    <w:link w:val="Char8"/>
    <w:rsid w:val="0047664A"/>
    <w:pPr>
      <w:snapToGrid w:val="0"/>
      <w:spacing w:line="240" w:lineRule="auto"/>
    </w:pPr>
    <w:rPr>
      <w:rFonts w:ascii="微软雅黑" w:eastAsia="微软雅黑" w:hAnsi="微软雅黑"/>
      <w:b/>
    </w:rPr>
  </w:style>
  <w:style w:type="paragraph" w:customStyle="1" w:styleId="12">
    <w:name w:val="强调1"/>
    <w:basedOn w:val="a4"/>
    <w:link w:val="1Char0"/>
    <w:rsid w:val="00596FC4"/>
    <w:pPr>
      <w:ind w:firstLine="482"/>
    </w:pPr>
    <w:rPr>
      <w:b/>
      <w:shd w:val="clear" w:color="auto" w:fill="C00000"/>
    </w:rPr>
  </w:style>
  <w:style w:type="character" w:customStyle="1" w:styleId="Char8">
    <w:name w:val="微软雅黑 Char"/>
    <w:basedOn w:val="Char4"/>
    <w:link w:val="af8"/>
    <w:rsid w:val="0047664A"/>
    <w:rPr>
      <w:rFonts w:ascii="微软雅黑" w:eastAsia="微软雅黑" w:hAnsi="微软雅黑"/>
      <w:b/>
      <w:kern w:val="2"/>
      <w:sz w:val="24"/>
      <w:szCs w:val="22"/>
    </w:rPr>
  </w:style>
  <w:style w:type="character" w:customStyle="1" w:styleId="1Char0">
    <w:name w:val="强调1 Char"/>
    <w:basedOn w:val="Char4"/>
    <w:link w:val="12"/>
    <w:rsid w:val="00596FC4"/>
    <w:rPr>
      <w:b/>
      <w:kern w:val="2"/>
      <w:sz w:val="24"/>
      <w:szCs w:val="22"/>
    </w:rPr>
  </w:style>
  <w:style w:type="paragraph" w:styleId="af9">
    <w:name w:val="Date"/>
    <w:basedOn w:val="a3"/>
    <w:next w:val="a3"/>
    <w:link w:val="Char9"/>
    <w:rsid w:val="005E32CC"/>
    <w:pPr>
      <w:ind w:leftChars="2500" w:left="100"/>
    </w:pPr>
  </w:style>
  <w:style w:type="character" w:customStyle="1" w:styleId="Char9">
    <w:name w:val="日期 Char"/>
    <w:basedOn w:val="a5"/>
    <w:link w:val="af9"/>
    <w:rsid w:val="005E32CC"/>
    <w:rPr>
      <w:kern w:val="2"/>
      <w:sz w:val="24"/>
      <w:szCs w:val="22"/>
    </w:rPr>
  </w:style>
  <w:style w:type="table" w:customStyle="1" w:styleId="13">
    <w:name w:val="网格型浅色1"/>
    <w:basedOn w:val="a6"/>
    <w:uiPriority w:val="40"/>
    <w:rsid w:val="0044592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无格式表格 11"/>
    <w:basedOn w:val="a6"/>
    <w:uiPriority w:val="41"/>
    <w:rsid w:val="00A32B1C"/>
    <w:tblPr>
      <w:tblStyleRowBandSize w:val="1"/>
      <w:tblStyleColBandSize w:val="1"/>
      <w:tblInd w:w="0" w:type="dxa"/>
      <w:tblBorders>
        <w:top w:val="single" w:sz="12" w:space="0" w:color="262626" w:themeColor="text1" w:themeTint="D9"/>
        <w:bottom w:val="single" w:sz="12" w:space="0" w:color="262626" w:themeColor="text1" w:themeTint="D9"/>
        <w:insideH w:val="single" w:sz="6" w:space="0" w:color="262626" w:themeColor="text1" w:themeTint="D9"/>
        <w:insideV w:val="single" w:sz="6" w:space="0" w:color="262626" w:themeColor="text1" w:themeTint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table" w:customStyle="1" w:styleId="210">
    <w:name w:val="无格式表格 21"/>
    <w:basedOn w:val="a6"/>
    <w:uiPriority w:val="42"/>
    <w:rsid w:val="0044592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a">
    <w:name w:val="caption"/>
    <w:basedOn w:val="a3"/>
    <w:next w:val="a3"/>
    <w:unhideWhenUsed/>
    <w:rsid w:val="002E1F1D"/>
    <w:rPr>
      <w:rFonts w:asciiTheme="majorHAnsi" w:eastAsia="黑体" w:hAnsiTheme="majorHAnsi" w:cstheme="majorBidi"/>
      <w:sz w:val="20"/>
      <w:szCs w:val="20"/>
    </w:rPr>
  </w:style>
  <w:style w:type="paragraph" w:customStyle="1" w:styleId="a0">
    <w:name w:val="项目符号样式"/>
    <w:basedOn w:val="a4"/>
    <w:link w:val="Chara"/>
    <w:rsid w:val="006F4909"/>
    <w:pPr>
      <w:numPr>
        <w:numId w:val="7"/>
      </w:numPr>
      <w:ind w:firstLineChars="0" w:firstLine="0"/>
    </w:pPr>
  </w:style>
  <w:style w:type="character" w:customStyle="1" w:styleId="Chara">
    <w:name w:val="项目符号样式 Char"/>
    <w:basedOn w:val="Char4"/>
    <w:link w:val="a0"/>
    <w:rsid w:val="006F4909"/>
    <w:rPr>
      <w:kern w:val="2"/>
      <w:sz w:val="24"/>
      <w:szCs w:val="22"/>
    </w:rPr>
  </w:style>
  <w:style w:type="paragraph" w:customStyle="1" w:styleId="afb">
    <w:name w:val="黑色背景"/>
    <w:basedOn w:val="a3"/>
    <w:link w:val="Charb"/>
    <w:rsid w:val="007200BE"/>
    <w:pPr>
      <w:shd w:val="clear" w:color="auto" w:fill="0D0D0D" w:themeFill="text1" w:themeFillTint="F2"/>
      <w:snapToGrid w:val="0"/>
      <w:spacing w:line="312" w:lineRule="auto"/>
    </w:pPr>
  </w:style>
  <w:style w:type="character" w:customStyle="1" w:styleId="Charb">
    <w:name w:val="黑色背景 Char"/>
    <w:basedOn w:val="a5"/>
    <w:link w:val="afb"/>
    <w:rsid w:val="007200BE"/>
    <w:rPr>
      <w:kern w:val="2"/>
      <w:sz w:val="24"/>
      <w:szCs w:val="22"/>
      <w:shd w:val="clear" w:color="auto" w:fill="0D0D0D" w:themeFill="text1" w:themeFillTint="F2"/>
    </w:rPr>
  </w:style>
  <w:style w:type="paragraph" w:customStyle="1" w:styleId="afc">
    <w:name w:val="程序代码"/>
    <w:basedOn w:val="a3"/>
    <w:link w:val="Charc"/>
    <w:rsid w:val="002740CB"/>
    <w:pPr>
      <w:widowControl/>
      <w:pBdr>
        <w:top w:val="single" w:sz="4" w:space="1" w:color="A6A6A6" w:themeColor="background1" w:themeShade="A6"/>
        <w:bottom w:val="single" w:sz="4" w:space="1" w:color="A6A6A6" w:themeColor="background1" w:themeShade="A6"/>
      </w:pBdr>
      <w:shd w:val="clear" w:color="auto" w:fill="D9D9D9"/>
      <w:spacing w:line="288" w:lineRule="auto"/>
    </w:pPr>
    <w:rPr>
      <w:rFonts w:ascii="宋体" w:hAnsi="宋体" w:cs="宋体"/>
      <w:kern w:val="0"/>
      <w:szCs w:val="21"/>
    </w:rPr>
  </w:style>
  <w:style w:type="character" w:styleId="afd">
    <w:name w:val="Intense Reference"/>
    <w:aliases w:val="注释"/>
    <w:basedOn w:val="a5"/>
    <w:uiPriority w:val="32"/>
    <w:rsid w:val="00953EE7"/>
    <w:rPr>
      <w:rFonts w:ascii="微软雅黑" w:eastAsia="黑体" w:hAnsi="微软雅黑"/>
      <w:bCs/>
      <w:smallCaps/>
      <w:color w:val="0070C0"/>
      <w:spacing w:val="5"/>
    </w:rPr>
  </w:style>
  <w:style w:type="character" w:customStyle="1" w:styleId="Charc">
    <w:name w:val="程序代码 Char"/>
    <w:basedOn w:val="a5"/>
    <w:link w:val="afc"/>
    <w:rsid w:val="002740CB"/>
    <w:rPr>
      <w:rFonts w:ascii="宋体" w:hAnsi="宋体" w:cs="宋体"/>
      <w:sz w:val="24"/>
      <w:szCs w:val="21"/>
      <w:shd w:val="clear" w:color="auto" w:fill="D9D9D9"/>
    </w:rPr>
  </w:style>
  <w:style w:type="paragraph" w:customStyle="1" w:styleId="afe">
    <w:name w:val="代码"/>
    <w:basedOn w:val="af"/>
    <w:link w:val="Chard"/>
    <w:qFormat/>
    <w:rsid w:val="0004709A"/>
    <w:pPr>
      <w:ind w:firstLineChars="200" w:firstLine="480"/>
    </w:pPr>
  </w:style>
  <w:style w:type="paragraph" w:customStyle="1" w:styleId="aff">
    <w:name w:val="代码注释"/>
    <w:basedOn w:val="a4"/>
    <w:link w:val="Chare"/>
    <w:rsid w:val="00387F9D"/>
    <w:pPr>
      <w:snapToGrid w:val="0"/>
      <w:ind w:firstLineChars="0" w:firstLine="0"/>
    </w:pPr>
    <w:rPr>
      <w:color w:val="0070C0"/>
    </w:rPr>
  </w:style>
  <w:style w:type="character" w:customStyle="1" w:styleId="Char1">
    <w:name w:val="答题 Char"/>
    <w:basedOn w:val="a5"/>
    <w:link w:val="af"/>
    <w:rsid w:val="00423331"/>
    <w:rPr>
      <w:rFonts w:ascii="宋体" w:hAnsi="宋体"/>
      <w:kern w:val="2"/>
      <w:sz w:val="24"/>
      <w:szCs w:val="22"/>
      <w:shd w:val="clear" w:color="auto" w:fill="DEE3E6"/>
    </w:rPr>
  </w:style>
  <w:style w:type="character" w:customStyle="1" w:styleId="Chard">
    <w:name w:val="代码 Char"/>
    <w:basedOn w:val="Char1"/>
    <w:link w:val="afe"/>
    <w:rsid w:val="0004709A"/>
    <w:rPr>
      <w:rFonts w:ascii="宋体" w:hAnsi="宋体"/>
      <w:kern w:val="2"/>
      <w:sz w:val="24"/>
      <w:szCs w:val="22"/>
      <w:shd w:val="clear" w:color="auto" w:fill="DEE3E6"/>
    </w:rPr>
  </w:style>
  <w:style w:type="paragraph" w:customStyle="1" w:styleId="a2">
    <w:name w:val="数字序号样式"/>
    <w:basedOn w:val="a4"/>
    <w:link w:val="Charf"/>
    <w:rsid w:val="00387F9D"/>
    <w:pPr>
      <w:numPr>
        <w:numId w:val="6"/>
      </w:numPr>
      <w:ind w:firstLineChars="0" w:firstLine="0"/>
    </w:pPr>
    <w:rPr>
      <w:noProof/>
    </w:rPr>
  </w:style>
  <w:style w:type="character" w:customStyle="1" w:styleId="Chare">
    <w:name w:val="代码注释 Char"/>
    <w:basedOn w:val="Char4"/>
    <w:link w:val="aff"/>
    <w:rsid w:val="00387F9D"/>
    <w:rPr>
      <w:color w:val="0070C0"/>
      <w:kern w:val="2"/>
      <w:sz w:val="24"/>
      <w:szCs w:val="22"/>
    </w:rPr>
  </w:style>
  <w:style w:type="paragraph" w:customStyle="1" w:styleId="Note0">
    <w:name w:val="Note文本样式"/>
    <w:basedOn w:val="a3"/>
    <w:link w:val="NoteChar"/>
    <w:qFormat/>
    <w:rsid w:val="00664986"/>
    <w:pPr>
      <w:pBdr>
        <w:top w:val="single" w:sz="2" w:space="1" w:color="B8CCE4" w:themeColor="accent1" w:themeTint="66"/>
        <w:left w:val="single" w:sz="2" w:space="4" w:color="B8CCE4" w:themeColor="accent1" w:themeTint="66"/>
        <w:bottom w:val="single" w:sz="2" w:space="1" w:color="B8CCE4" w:themeColor="accent1" w:themeTint="66"/>
        <w:right w:val="single" w:sz="2" w:space="4" w:color="B8CCE4" w:themeColor="accent1" w:themeTint="66"/>
      </w:pBdr>
      <w:shd w:val="clear" w:color="auto" w:fill="D9EDF7"/>
    </w:pPr>
    <w:rPr>
      <w:color w:val="0065B0"/>
    </w:rPr>
  </w:style>
  <w:style w:type="character" w:customStyle="1" w:styleId="Charf">
    <w:name w:val="数字序号样式 Char"/>
    <w:basedOn w:val="Char4"/>
    <w:link w:val="a2"/>
    <w:rsid w:val="00387F9D"/>
    <w:rPr>
      <w:noProof/>
      <w:kern w:val="2"/>
      <w:sz w:val="24"/>
      <w:szCs w:val="22"/>
    </w:rPr>
  </w:style>
  <w:style w:type="paragraph" w:customStyle="1" w:styleId="Note">
    <w:name w:val="Note项目符号样式"/>
    <w:basedOn w:val="ad"/>
    <w:link w:val="NoteChar0"/>
    <w:qFormat/>
    <w:rsid w:val="005A381C"/>
    <w:pPr>
      <w:numPr>
        <w:numId w:val="8"/>
      </w:numPr>
      <w:pBdr>
        <w:top w:val="single" w:sz="2" w:space="1" w:color="B8CCE4" w:themeColor="accent1" w:themeTint="66"/>
        <w:left w:val="single" w:sz="2" w:space="4" w:color="B8CCE4" w:themeColor="accent1" w:themeTint="66"/>
        <w:bottom w:val="single" w:sz="2" w:space="1" w:color="B8CCE4" w:themeColor="accent1" w:themeTint="66"/>
        <w:right w:val="single" w:sz="2" w:space="4" w:color="B8CCE4" w:themeColor="accent1" w:themeTint="66"/>
      </w:pBdr>
      <w:shd w:val="clear" w:color="auto" w:fill="D9EDF7"/>
      <w:ind w:left="0" w:firstLineChars="200" w:firstLine="480"/>
    </w:pPr>
    <w:rPr>
      <w:color w:val="00589A"/>
    </w:rPr>
  </w:style>
  <w:style w:type="character" w:customStyle="1" w:styleId="NoteChar">
    <w:name w:val="Note文本样式 Char"/>
    <w:basedOn w:val="a5"/>
    <w:link w:val="Note0"/>
    <w:rsid w:val="00664986"/>
    <w:rPr>
      <w:color w:val="0065B0"/>
      <w:kern w:val="2"/>
      <w:sz w:val="24"/>
      <w:szCs w:val="22"/>
      <w:shd w:val="clear" w:color="auto" w:fill="D9EDF7"/>
    </w:rPr>
  </w:style>
  <w:style w:type="paragraph" w:customStyle="1" w:styleId="Warning">
    <w:name w:val="Warning项目符号样式"/>
    <w:basedOn w:val="ad"/>
    <w:link w:val="WarningChar"/>
    <w:qFormat/>
    <w:rsid w:val="005A381C"/>
    <w:pPr>
      <w:numPr>
        <w:numId w:val="9"/>
      </w:numPr>
      <w:pBdr>
        <w:top w:val="single" w:sz="2" w:space="1" w:color="EBCBCB"/>
        <w:left w:val="single" w:sz="2" w:space="4" w:color="EBCBCB"/>
        <w:bottom w:val="single" w:sz="2" w:space="1" w:color="EBCBCB"/>
        <w:right w:val="single" w:sz="2" w:space="4" w:color="EBCBCB"/>
      </w:pBdr>
      <w:shd w:val="clear" w:color="auto" w:fill="F3DFDF"/>
      <w:tabs>
        <w:tab w:val="left" w:pos="709"/>
      </w:tabs>
      <w:ind w:left="0" w:firstLineChars="200" w:firstLine="482"/>
    </w:pPr>
    <w:rPr>
      <w:b/>
      <w:color w:val="A03E3E"/>
    </w:rPr>
  </w:style>
  <w:style w:type="character" w:customStyle="1" w:styleId="NoteChar0">
    <w:name w:val="Note项目符号样式 Char"/>
    <w:basedOn w:val="Char0"/>
    <w:link w:val="Note"/>
    <w:rsid w:val="005A381C"/>
    <w:rPr>
      <w:color w:val="00589A"/>
      <w:kern w:val="2"/>
      <w:sz w:val="24"/>
      <w:szCs w:val="22"/>
      <w:shd w:val="clear" w:color="auto" w:fill="D9EDF7"/>
    </w:rPr>
  </w:style>
  <w:style w:type="paragraph" w:customStyle="1" w:styleId="Warning0">
    <w:name w:val="Warning文本样式"/>
    <w:basedOn w:val="a3"/>
    <w:link w:val="WarningChar0"/>
    <w:qFormat/>
    <w:rsid w:val="0087205C"/>
    <w:pPr>
      <w:pBdr>
        <w:top w:val="single" w:sz="2" w:space="1" w:color="EBCBCB"/>
        <w:left w:val="single" w:sz="2" w:space="4" w:color="EBCBCB"/>
        <w:bottom w:val="single" w:sz="2" w:space="1" w:color="EBCBCB"/>
        <w:right w:val="single" w:sz="2" w:space="4" w:color="EBCBCB"/>
      </w:pBdr>
      <w:shd w:val="clear" w:color="auto" w:fill="F3DFDF"/>
    </w:pPr>
    <w:rPr>
      <w:color w:val="A03E3E"/>
    </w:rPr>
  </w:style>
  <w:style w:type="character" w:customStyle="1" w:styleId="WarningChar">
    <w:name w:val="Warning项目符号样式 Char"/>
    <w:basedOn w:val="Char0"/>
    <w:link w:val="Warning"/>
    <w:rsid w:val="005A381C"/>
    <w:rPr>
      <w:b/>
      <w:color w:val="A03E3E"/>
      <w:kern w:val="2"/>
      <w:sz w:val="24"/>
      <w:szCs w:val="22"/>
      <w:shd w:val="clear" w:color="auto" w:fill="F3DFDF"/>
    </w:rPr>
  </w:style>
  <w:style w:type="table" w:customStyle="1" w:styleId="PlainTable1">
    <w:name w:val="Plain Table 1"/>
    <w:aliases w:val="我的表格样式"/>
    <w:basedOn w:val="a6"/>
    <w:uiPriority w:val="41"/>
    <w:rsid w:val="0068159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WarningChar0">
    <w:name w:val="Warning文本样式 Char"/>
    <w:basedOn w:val="a5"/>
    <w:link w:val="Warning0"/>
    <w:rsid w:val="0087205C"/>
    <w:rPr>
      <w:color w:val="A03E3E"/>
      <w:kern w:val="2"/>
      <w:sz w:val="24"/>
      <w:szCs w:val="22"/>
      <w:shd w:val="clear" w:color="auto" w:fill="F3DFDF"/>
    </w:rPr>
  </w:style>
  <w:style w:type="table" w:customStyle="1" w:styleId="aff0">
    <w:name w:val="自定义的格式"/>
    <w:basedOn w:val="a6"/>
    <w:uiPriority w:val="99"/>
    <w:rsid w:val="00E07DD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样式4"/>
    <w:basedOn w:val="a6"/>
    <w:uiPriority w:val="99"/>
    <w:rsid w:val="006847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gc-tuning-6-14052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360doc.com/content/13/0305/10/15643_269388816.s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360doc.com/content/13/0305/10/15643_269388816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Desktop\&#25991;&#26723;&#24635;&#32467;-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17D08-A09B-425D-BB79-47817957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文档总结-模板.dotm</Template>
  <TotalTime>80</TotalTime>
  <Pages>13</Pages>
  <Words>1997</Words>
  <Characters>11389</Characters>
  <Application>Microsoft Office Word</Application>
  <DocSecurity>0</DocSecurity>
  <Lines>94</Lines>
  <Paragraphs>26</Paragraphs>
  <ScaleCrop>false</ScaleCrop>
  <Company>Microsoft</Company>
  <LinksUpToDate>false</LinksUpToDate>
  <CharactersWithSpaces>13360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cp:keywords/>
  <dc:description/>
  <cp:lastModifiedBy>Sky123.Org</cp:lastModifiedBy>
  <cp:revision>50</cp:revision>
  <dcterms:created xsi:type="dcterms:W3CDTF">2016-08-30T08:15:00Z</dcterms:created>
  <dcterms:modified xsi:type="dcterms:W3CDTF">2018-11-19T11:10:00Z</dcterms:modified>
</cp:coreProperties>
</file>